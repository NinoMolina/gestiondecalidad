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2123257887"/>
        <w:docPartObj>
          <w:docPartGallery w:val="Cover Pages"/>
          <w:docPartUnique/>
        </w:docPartObj>
      </w:sdtPr>
      <w:sdtEndPr>
        <w:rPr>
          <w:lang w:val="es-ES_tradnl"/>
        </w:rPr>
      </w:sdtEndPr>
      <w:sdtContent>
        <w:p w14:paraId="1CEDE0C1" w14:textId="77777777" w:rsidR="004C5E43" w:rsidRDefault="004C5E43">
          <w:pPr>
            <w:rPr>
              <w:lang w:val="es-ES"/>
            </w:rPr>
          </w:pPr>
        </w:p>
        <w:p w14:paraId="6CD3FAA4" w14:textId="77777777" w:rsidR="004C5E43" w:rsidRDefault="004C5E43">
          <w:pPr>
            <w:rPr>
              <w:lang w:val="es-ES"/>
            </w:rPr>
          </w:pPr>
          <w:r>
            <w:rPr>
              <w:noProof/>
              <w:lang w:eastAsia="es-ES_tradnl"/>
            </w:rPr>
            <mc:AlternateContent>
              <mc:Choice Requires="wpg">
                <w:drawing>
                  <wp:anchor distT="0" distB="0" distL="114300" distR="114300" simplePos="0" relativeHeight="251659264" behindDoc="0" locked="0" layoutInCell="0" allowOverlap="1" wp14:editId="79C7842A">
                    <wp:simplePos x="0" y="0"/>
                    <wp:positionH relativeFrom="page">
                      <wp:align>center</wp:align>
                    </wp:positionH>
                    <wp:positionV relativeFrom="page">
                      <wp:align>center</wp:align>
                    </wp:positionV>
                    <wp:extent cx="7169150" cy="10145395"/>
                    <wp:effectExtent l="0" t="0" r="0" b="825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9150" cy="10145395"/>
                              <a:chOff x="316" y="406"/>
                              <a:chExt cx="11608" cy="15028"/>
                            </a:xfrm>
                          </wpg:grpSpPr>
                          <wpg:grpSp>
                            <wpg:cNvPr id="2" name="Grupo 3"/>
                            <wpg:cNvGrpSpPr>
                              <a:grpSpLocks/>
                            </wpg:cNvGrpSpPr>
                            <wpg:grpSpPr bwMode="auto">
                              <a:xfrm>
                                <a:off x="316" y="406"/>
                                <a:ext cx="11608" cy="15028"/>
                                <a:chOff x="321" y="406"/>
                                <a:chExt cx="11600" cy="15025"/>
                              </a:xfrm>
                            </wpg:grpSpPr>
                            <wps:wsp>
                              <wps:cNvPr id="3" name="Rectángulo 4" descr="Zig zag"/>
                              <wps:cNvSpPr>
                                <a:spLocks noChangeArrowheads="1"/>
                              </wps:cNvSpPr>
                              <wps:spPr bwMode="auto">
                                <a:xfrm>
                                  <a:off x="339" y="406"/>
                                  <a:ext cx="11582" cy="15025"/>
                                </a:xfrm>
                                <a:prstGeom prst="rect">
                                  <a:avLst/>
                                </a:prstGeom>
                                <a:pattFill prst="zigZag">
                                  <a:fgClr>
                                    <a:schemeClr val="bg1">
                                      <a:lumMod val="55000"/>
                                      <a:lumOff val="0"/>
                                    </a:schemeClr>
                                  </a:fgClr>
                                  <a:bgClr>
                                    <a:srgbClr xmlns:a14="http://schemas.microsoft.com/office/drawing/2010/main" val="EB9F4B" mc:Ignorable=""/>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4" name="Rectángulo 5"/>
                              <wps:cNvSpPr>
                                <a:spLocks noChangeArrowheads="1"/>
                              </wps:cNvSpPr>
                              <wps:spPr bwMode="auto">
                                <a:xfrm>
                                  <a:off x="3446" y="406"/>
                                  <a:ext cx="8475" cy="15025"/>
                                </a:xfrm>
                                <a:prstGeom prst="rect">
                                  <a:avLst/>
                                </a:prstGeom>
                                <a:gradFill>
                                  <a:gsLst>
                                    <a:gs pos="0">
                                      <a:srgbClr xmlns:a14="http://schemas.microsoft.com/office/drawing/2010/main" val="F5F888" mc:Ignorable="">
                                        <a:alpha val="65000"/>
                                      </a:srgbClr>
                                    </a:gs>
                                    <a:gs pos="50000">
                                      <a:schemeClr val="bg1">
                                        <a:lumMod val="85000"/>
                                      </a:schemeClr>
                                    </a:gs>
                                    <a:gs pos="100000">
                                      <a:srgbClr xmlns:a14="http://schemas.microsoft.com/office/drawing/2010/main" val="FFFF66" mc:Ignorable=""/>
                                    </a:gs>
                                  </a:gsLst>
                                  <a:lin ang="5400000" scaled="0"/>
                                </a:gra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txbx>
                                <w:txbxContent>
                                  <w:sdt>
                                    <w:sdtPr>
                                      <w:rPr>
                                        <w:rFonts w:ascii="Times New Roman" w:hAnsi="Times New Roman" w:cs="Times New Roman"/>
                                        <w:color w:val="DD8047" w:themeColor="accent2"/>
                                        <w:sz w:val="80"/>
                                        <w:szCs w:val="80"/>
                                        <w:lang w:val="es-AR"/>
                                      </w:rPr>
                                      <w:alias w:val="Título"/>
                                      <w:id w:val="16962279"/>
                                      <w:placeholder>
                                        <w:docPart w:val="95E9A23277AB4E0EBF190D3A43B383C2"/>
                                      </w:placeholder>
                                      <w:dataBinding w:prefixMappings="xmlns:ns0='http://schemas.openxmlformats.org/package/2006/metadata/core-properties' xmlns:ns1='http://purl.org/dc/elements/1.1/'" w:xpath="/ns0:coreProperties[1]/ns1:title[1]" w:storeItemID="{6C3C8BC8-F283-45AE-878A-BAB7291924A1}"/>
                                      <w:text/>
                                    </w:sdtPr>
                                    <w:sdtContent>
                                      <w:p w14:paraId="7626339F" w14:textId="77777777" w:rsidR="004C5E43" w:rsidRDefault="004C5E43">
                                        <w:pPr>
                                          <w:pStyle w:val="Sinespaciado"/>
                                          <w:rPr>
                                            <w:color w:val="FFFFFF" w:themeColor="background1"/>
                                            <w:sz w:val="80"/>
                                            <w:szCs w:val="80"/>
                                          </w:rPr>
                                        </w:pPr>
                                        <w:r w:rsidRPr="004C5E43">
                                          <w:rPr>
                                            <w:rFonts w:ascii="Times New Roman" w:hAnsi="Times New Roman" w:cs="Times New Roman"/>
                                            <w:color w:val="DD8047" w:themeColor="accent2"/>
                                            <w:sz w:val="80"/>
                                            <w:szCs w:val="80"/>
                                            <w:lang w:val="es-AR"/>
                                          </w:rPr>
                                          <w:t>Universidad Tecnológica Nacional</w:t>
                                        </w:r>
                                      </w:p>
                                    </w:sdtContent>
                                  </w:sdt>
                                  <w:sdt>
                                    <w:sdtPr>
                                      <w:rPr>
                                        <w:rFonts w:ascii="Times New Roman" w:hAnsi="Times New Roman" w:cs="Times New Roman"/>
                                        <w:color w:val="EBDDC3" w:themeColor="background2"/>
                                        <w:sz w:val="40"/>
                                        <w:szCs w:val="40"/>
                                        <w:lang w:val="es-AR"/>
                                        <w14:textFill>
                                          <w14:solidFill>
                                            <w14:schemeClr w14:val="bg2">
                                              <w14:lumMod w14:val="50000"/>
                                            </w14:schemeClr>
                                          </w14:solidFill>
                                        </w14:textFill>
                                      </w:rPr>
                                      <w:alias w:val="Subtítulo"/>
                                      <w:id w:val="16962284"/>
                                      <w:placeholder>
                                        <w:docPart w:val="8E85F2371A8544ABB2A1E19D28D52758"/>
                                      </w:placeholder>
                                      <w:dataBinding w:prefixMappings="xmlns:ns0='http://schemas.openxmlformats.org/package/2006/metadata/core-properties' xmlns:ns1='http://purl.org/dc/elements/1.1/'" w:xpath="/ns0:coreProperties[1]/ns1:subject[1]" w:storeItemID="{6C3C8BC8-F283-45AE-878A-BAB7291924A1}"/>
                                      <w:text/>
                                    </w:sdtPr>
                                    <w:sdtContent>
                                      <w:p w14:paraId="32974EFA" w14:textId="77777777" w:rsidR="004C5E43" w:rsidRDefault="00346BC1">
                                        <w:pPr>
                                          <w:pStyle w:val="Sinespaciado"/>
                                          <w:rPr>
                                            <w:color w:val="FFFFFF" w:themeColor="background1"/>
                                            <w:sz w:val="40"/>
                                            <w:szCs w:val="40"/>
                                          </w:rPr>
                                        </w:pPr>
                                        <w:r w:rsidRPr="00346BC1">
                                          <w:rPr>
                                            <w:rFonts w:ascii="Times New Roman" w:hAnsi="Times New Roman" w:cs="Times New Roman"/>
                                            <w:color w:val="EBDDC3" w:themeColor="background2"/>
                                            <w:sz w:val="40"/>
                                            <w:szCs w:val="40"/>
                                            <w:lang w:val="es-AR"/>
                                            <w14:textFill>
                                              <w14:solidFill>
                                                <w14:schemeClr w14:val="bg2">
                                                  <w14:lumMod w14:val="50000"/>
                                                </w14:schemeClr>
                                              </w14:solidFill>
                                            </w14:textFill>
                                          </w:rPr>
                                          <w:t>-Facultad Regional de Córdoba-</w:t>
                                        </w:r>
                                      </w:p>
                                    </w:sdtContent>
                                  </w:sdt>
                                  <w:p w14:paraId="71BD9C2B" w14:textId="77777777" w:rsidR="004C5E43" w:rsidRDefault="004C5E43">
                                    <w:pPr>
                                      <w:pStyle w:val="Sinespaciado"/>
                                      <w:rPr>
                                        <w:color w:val="FFFFFF" w:themeColor="background1"/>
                                      </w:rPr>
                                    </w:pPr>
                                  </w:p>
                                  <w:sdt>
                                    <w:sdtPr>
                                      <w:rPr>
                                        <w:rFonts w:asciiTheme="majorHAnsi" w:hAnsiTheme="majorHAnsi" w:cs="Times New Roman"/>
                                        <w:b/>
                                        <w:color w:val="EBDDC3" w:themeColor="background2"/>
                                        <w:sz w:val="46"/>
                                        <w:szCs w:val="46"/>
                                        <w14:textFill>
                                          <w14:solidFill>
                                            <w14:schemeClr w14:val="bg2">
                                              <w14:lumMod w14:val="25000"/>
                                            </w14:schemeClr>
                                          </w14:solidFill>
                                        </w14:textFill>
                                      </w:rPr>
                                      <w:alias w:val="Abstracto"/>
                                      <w:id w:val="16962290"/>
                                      <w:placeholder>
                                        <w:docPart w:val="35202D1791D448CA9656F578ACA7DD0E"/>
                                      </w:placeholder>
                                      <w:dataBinding w:prefixMappings="xmlns:ns0='http://schemas.microsoft.com/office/2006/coverPageProps'" w:xpath="/ns0:CoverPageProperties[1]/ns0:Abstract[1]" w:storeItemID="{55AF091B-3C7A-41E3-B477-F2FDAA23CFDA}"/>
                                      <w:text/>
                                    </w:sdtPr>
                                    <w:sdtContent>
                                      <w:p w14:paraId="121D052D" w14:textId="77777777" w:rsidR="004C5E43" w:rsidRDefault="00346BC1">
                                        <w:pPr>
                                          <w:pStyle w:val="Sinespaciado"/>
                                          <w:rPr>
                                            <w:color w:val="FFFFFF" w:themeColor="background1"/>
                                          </w:rPr>
                                        </w:pPr>
                                        <w:r w:rsidRPr="00346BC1">
                                          <w:rPr>
                                            <w:rFonts w:asciiTheme="majorHAnsi" w:hAnsiTheme="majorHAnsi" w:cs="Times New Roman"/>
                                            <w:b/>
                                            <w:color w:val="EBDDC3" w:themeColor="background2"/>
                                            <w:sz w:val="46"/>
                                            <w:szCs w:val="46"/>
                                            <w14:textFill>
                                              <w14:solidFill>
                                                <w14:schemeClr w14:val="bg2">
                                                  <w14:lumMod w14:val="25000"/>
                                                </w14:schemeClr>
                                              </w14:solidFill>
                                            </w14:textFill>
                                          </w:rPr>
                                          <w:t>Ingeniería de Sistemas de Información</w:t>
                                        </w:r>
                                      </w:p>
                                    </w:sdtContent>
                                  </w:sdt>
                                  <w:p w14:paraId="7E5C43DE" w14:textId="77777777" w:rsidR="004C5E43" w:rsidRDefault="004C5E43">
                                    <w:pPr>
                                      <w:pStyle w:val="Sinespaciado"/>
                                      <w:rPr>
                                        <w:color w:val="FFFFFF" w:themeColor="background1"/>
                                      </w:rPr>
                                    </w:pPr>
                                  </w:p>
                                  <w:p w14:paraId="34A4A884" w14:textId="77777777" w:rsidR="00346BC1" w:rsidRPr="00346BC1" w:rsidRDefault="00346BC1" w:rsidP="00346BC1">
                                    <w:pPr>
                                      <w:pStyle w:val="Sinespaciado"/>
                                      <w:rPr>
                                        <w:rFonts w:asciiTheme="majorHAnsi" w:hAnsiTheme="majorHAnsi" w:cs="Times New Roman"/>
                                        <w:b/>
                                        <w:color w:val="EBDDC3" w:themeColor="background2"/>
                                        <w:sz w:val="46"/>
                                        <w:szCs w:val="46"/>
                                        <w14:textFill>
                                          <w14:solidFill>
                                            <w14:schemeClr w14:val="bg2">
                                              <w14:lumMod w14:val="25000"/>
                                            </w14:schemeClr>
                                          </w14:solidFill>
                                        </w14:textFill>
                                      </w:rPr>
                                    </w:pPr>
                                    <w:r w:rsidRPr="00346BC1">
                                      <w:rPr>
                                        <w:rFonts w:asciiTheme="majorHAnsi" w:hAnsiTheme="majorHAnsi" w:cs="Times New Roman"/>
                                        <w:b/>
                                        <w:color w:val="EBDDC3" w:themeColor="background2"/>
                                        <w:sz w:val="46"/>
                                        <w:szCs w:val="46"/>
                                        <w14:textFill>
                                          <w14:solidFill>
                                            <w14:schemeClr w14:val="bg2">
                                              <w14:lumMod w14:val="25000"/>
                                            </w14:schemeClr>
                                          </w14:solidFill>
                                        </w14:textFill>
                                      </w:rPr>
                                      <w:t>Cátedra: Gestión de la Calidad</w:t>
                                    </w:r>
                                  </w:p>
                                  <w:p w14:paraId="2BE19603" w14:textId="77777777" w:rsidR="00346BC1" w:rsidRPr="00F57DC6" w:rsidRDefault="00346BC1" w:rsidP="00346BC1">
                                    <w:pPr>
                                      <w:pStyle w:val="Sinespaciado"/>
                                      <w:rPr>
                                        <w:rFonts w:asciiTheme="majorHAnsi" w:hAnsiTheme="majorHAnsi"/>
                                        <w:color w:val="775F55" w:themeColor="text2"/>
                                        <w:sz w:val="48"/>
                                        <w:szCs w:val="48"/>
                                      </w:rPr>
                                    </w:pPr>
                                  </w:p>
                                  <w:p w14:paraId="0844C490" w14:textId="77777777" w:rsidR="00346BC1" w:rsidRDefault="00346BC1" w:rsidP="00346BC1">
                                    <w:pPr>
                                      <w:pStyle w:val="Sinespaciado"/>
                                      <w:numPr>
                                        <w:ilvl w:val="0"/>
                                        <w:numId w:val="1"/>
                                      </w:numPr>
                                      <w:rPr>
                                        <w:rFonts w:asciiTheme="majorHAnsi" w:hAnsiTheme="majorHAnsi"/>
                                        <w:color w:val="775F55" w:themeColor="text2"/>
                                        <w:sz w:val="48"/>
                                        <w:szCs w:val="48"/>
                                      </w:rPr>
                                    </w:pPr>
                                    <w:r w:rsidRPr="00F57DC6">
                                      <w:rPr>
                                        <w:rFonts w:asciiTheme="majorHAnsi" w:hAnsiTheme="majorHAnsi"/>
                                        <w:color w:val="775F55" w:themeColor="text2"/>
                                        <w:sz w:val="48"/>
                                        <w:szCs w:val="48"/>
                                        <w:u w:val="single"/>
                                      </w:rPr>
                                      <w:t xml:space="preserve">Trabajo Práctico N⁰ </w:t>
                                    </w:r>
                                    <w:r>
                                      <w:rPr>
                                        <w:rFonts w:asciiTheme="majorHAnsi" w:hAnsiTheme="majorHAnsi"/>
                                        <w:color w:val="775F55" w:themeColor="text2"/>
                                        <w:sz w:val="48"/>
                                        <w:szCs w:val="48"/>
                                        <w:u w:val="single"/>
                                      </w:rPr>
                                      <w:t>3</w:t>
                                    </w:r>
                                    <w:r w:rsidRPr="00F57DC6">
                                      <w:rPr>
                                        <w:rFonts w:asciiTheme="majorHAnsi" w:hAnsiTheme="majorHAnsi"/>
                                        <w:color w:val="775F55" w:themeColor="text2"/>
                                        <w:sz w:val="48"/>
                                        <w:szCs w:val="48"/>
                                        <w:u w:val="single"/>
                                      </w:rPr>
                                      <w:t>:</w:t>
                                    </w:r>
                                    <w:r w:rsidRPr="00F57DC6">
                                      <w:rPr>
                                        <w:rFonts w:asciiTheme="majorHAnsi" w:hAnsiTheme="majorHAnsi"/>
                                        <w:color w:val="775F55" w:themeColor="text2"/>
                                        <w:sz w:val="48"/>
                                        <w:szCs w:val="48"/>
                                      </w:rPr>
                                      <w:t xml:space="preserve"> </w:t>
                                    </w:r>
                                  </w:p>
                                  <w:p w14:paraId="51358920" w14:textId="77777777" w:rsidR="00346BC1" w:rsidRPr="00346BC1" w:rsidRDefault="00346BC1" w:rsidP="00346BC1">
                                    <w:pPr>
                                      <w:widowControl w:val="0"/>
                                      <w:overflowPunct w:val="0"/>
                                      <w:autoSpaceDE w:val="0"/>
                                      <w:autoSpaceDN w:val="0"/>
                                      <w:adjustRightInd w:val="0"/>
                                      <w:spacing w:after="80"/>
                                      <w:ind w:left="357" w:right="136"/>
                                      <w:jc w:val="center"/>
                                      <w:rPr>
                                        <w:rFonts w:asciiTheme="majorHAnsi" w:eastAsiaTheme="minorEastAsia" w:hAnsiTheme="majorHAnsi"/>
                                        <w:i/>
                                        <w:color w:val="775F55" w:themeColor="text2"/>
                                        <w:sz w:val="48"/>
                                        <w:szCs w:val="48"/>
                                        <w:lang w:val="es-ES"/>
                                      </w:rPr>
                                    </w:pPr>
                                    <w:r w:rsidRPr="00346BC1">
                                      <w:rPr>
                                        <w:rFonts w:asciiTheme="majorHAnsi" w:eastAsiaTheme="minorEastAsia" w:hAnsiTheme="majorHAnsi"/>
                                        <w:i/>
                                        <w:color w:val="775F55" w:themeColor="text2"/>
                                        <w:sz w:val="48"/>
                                        <w:szCs w:val="48"/>
                                        <w:lang w:val="es-ES"/>
                                      </w:rPr>
                                      <w:t>Riesgos inherentes al</w:t>
                                    </w:r>
                                  </w:p>
                                  <w:p w14:paraId="0DDA6F0A" w14:textId="77777777" w:rsidR="00346BC1" w:rsidRPr="00346BC1" w:rsidRDefault="00346BC1" w:rsidP="00346BC1">
                                    <w:pPr>
                                      <w:widowControl w:val="0"/>
                                      <w:overflowPunct w:val="0"/>
                                      <w:autoSpaceDE w:val="0"/>
                                      <w:autoSpaceDN w:val="0"/>
                                      <w:adjustRightInd w:val="0"/>
                                      <w:spacing w:after="80"/>
                                      <w:ind w:left="357" w:right="136"/>
                                      <w:jc w:val="center"/>
                                      <w:rPr>
                                        <w:rFonts w:asciiTheme="majorHAnsi" w:eastAsiaTheme="minorEastAsia" w:hAnsiTheme="majorHAnsi"/>
                                        <w:i/>
                                        <w:color w:val="775F55" w:themeColor="text2"/>
                                        <w:sz w:val="48"/>
                                        <w:szCs w:val="48"/>
                                        <w:lang w:val="es-ES"/>
                                      </w:rPr>
                                    </w:pPr>
                                    <w:r w:rsidRPr="00346BC1">
                                      <w:rPr>
                                        <w:rFonts w:asciiTheme="majorHAnsi" w:eastAsiaTheme="minorEastAsia" w:hAnsiTheme="majorHAnsi"/>
                                        <w:i/>
                                        <w:color w:val="775F55" w:themeColor="text2"/>
                                        <w:sz w:val="48"/>
                                        <w:szCs w:val="48"/>
                                        <w:lang w:val="es-ES"/>
                                      </w:rPr>
                                      <w:t xml:space="preserve"> </w:t>
                                    </w:r>
                                    <w:proofErr w:type="gramStart"/>
                                    <w:r w:rsidRPr="00346BC1">
                                      <w:rPr>
                                        <w:rFonts w:asciiTheme="majorHAnsi" w:eastAsiaTheme="minorEastAsia" w:hAnsiTheme="majorHAnsi"/>
                                        <w:i/>
                                        <w:color w:val="775F55" w:themeColor="text2"/>
                                        <w:sz w:val="48"/>
                                        <w:szCs w:val="48"/>
                                        <w:lang w:val="es-ES"/>
                                      </w:rPr>
                                      <w:t>ciclo</w:t>
                                    </w:r>
                                    <w:proofErr w:type="gramEnd"/>
                                    <w:r w:rsidRPr="00346BC1">
                                      <w:rPr>
                                        <w:rFonts w:asciiTheme="majorHAnsi" w:eastAsiaTheme="minorEastAsia" w:hAnsiTheme="majorHAnsi"/>
                                        <w:i/>
                                        <w:color w:val="775F55" w:themeColor="text2"/>
                                        <w:sz w:val="48"/>
                                        <w:szCs w:val="48"/>
                                        <w:lang w:val="es-ES"/>
                                      </w:rPr>
                                      <w:t xml:space="preserve"> de vida del software</w:t>
                                    </w:r>
                                  </w:p>
                                  <w:p w14:paraId="0FE28104" w14:textId="77777777" w:rsidR="00346BC1" w:rsidRPr="00346BC1" w:rsidRDefault="00346BC1" w:rsidP="00346BC1">
                                    <w:pPr>
                                      <w:pStyle w:val="Prrafodelista"/>
                                      <w:widowControl w:val="0"/>
                                      <w:numPr>
                                        <w:ilvl w:val="0"/>
                                        <w:numId w:val="1"/>
                                      </w:numPr>
                                      <w:overflowPunct w:val="0"/>
                                      <w:autoSpaceDE w:val="0"/>
                                      <w:autoSpaceDN w:val="0"/>
                                      <w:adjustRightInd w:val="0"/>
                                      <w:ind w:right="136"/>
                                      <w:jc w:val="center"/>
                                      <w:rPr>
                                        <w:rFonts w:ascii="Arial" w:hAnsi="Arial" w:cs="Arial"/>
                                        <w:kern w:val="28"/>
                                        <w:sz w:val="2"/>
                                        <w:szCs w:val="2"/>
                                      </w:rPr>
                                    </w:pPr>
                                  </w:p>
                                  <w:p w14:paraId="7F7C3AA2" w14:textId="77777777" w:rsidR="00346BC1" w:rsidRDefault="00346BC1" w:rsidP="00346BC1">
                                    <w:pPr>
                                      <w:pStyle w:val="Sinespaciado"/>
                                      <w:ind w:left="360"/>
                                      <w:jc w:val="center"/>
                                      <w:rPr>
                                        <w:rFonts w:asciiTheme="majorHAnsi" w:hAnsiTheme="majorHAnsi"/>
                                        <w:i/>
                                        <w:color w:val="775F55" w:themeColor="text2"/>
                                        <w:sz w:val="48"/>
                                        <w:szCs w:val="48"/>
                                      </w:rPr>
                                    </w:pPr>
                                  </w:p>
                                  <w:p w14:paraId="5BE2644B"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rFonts w:asciiTheme="majorHAnsi" w:hAnsiTheme="majorHAnsi"/>
                                        <w:color w:val="D8B25C" w:themeColor="accent4"/>
                                        <w:sz w:val="32"/>
                                        <w:szCs w:val="32"/>
                                        <w:u w:val="single"/>
                                        <w14:textFill>
                                          <w14:solidFill>
                                            <w14:schemeClr w14:val="accent4">
                                              <w14:lumMod w14:val="50000"/>
                                            </w14:schemeClr>
                                          </w14:solidFill>
                                        </w14:textFill>
                                      </w:rPr>
                                      <w:t>Docentes</w:t>
                                    </w:r>
                                    <w:proofErr w:type="gramStart"/>
                                    <w:r w:rsidRPr="00346BC1">
                                      <w:rPr>
                                        <w:rFonts w:asciiTheme="majorHAnsi" w:hAnsiTheme="majorHAnsi"/>
                                        <w:color w:val="D8B25C" w:themeColor="accent4"/>
                                        <w:sz w:val="32"/>
                                        <w:szCs w:val="32"/>
                                        <w14:textFill>
                                          <w14:solidFill>
                                            <w14:schemeClr w14:val="accent4">
                                              <w14:lumMod w14:val="50000"/>
                                            </w14:schemeClr>
                                          </w14:solidFill>
                                        </w14:textFill>
                                      </w:rPr>
                                      <w:t>:</w:t>
                                    </w:r>
                                    <w:r w:rsidRPr="00346BC1">
                                      <w:rPr>
                                        <w:rFonts w:hAnsi="Symbol"/>
                                        <w:color w:val="D8B25C" w:themeColor="accent4"/>
                                        <w14:textFill>
                                          <w14:solidFill>
                                            <w14:schemeClr w14:val="accent4">
                                              <w14:lumMod w14:val="50000"/>
                                            </w14:schemeClr>
                                          </w14:solidFill>
                                        </w14:textFill>
                                      </w:rPr>
                                      <w:t xml:space="preserve">  </w:t>
                                    </w:r>
                                    <w:r w:rsidRPr="00346BC1">
                                      <w:rPr>
                                        <w:rFonts w:ascii="Calibri" w:hAnsi="Calibri" w:cs="Calibri"/>
                                        <w:color w:val="D8B25C" w:themeColor="accent4"/>
                                        <w:sz w:val="32"/>
                                        <w:szCs w:val="32"/>
                                        <w14:textFill>
                                          <w14:solidFill>
                                            <w14:schemeClr w14:val="accent4">
                                              <w14:lumMod w14:val="50000"/>
                                            </w14:schemeClr>
                                          </w14:solidFill>
                                        </w14:textFill>
                                      </w:rPr>
                                      <w:t>Ing</w:t>
                                    </w:r>
                                    <w:proofErr w:type="gramEnd"/>
                                    <w:r w:rsidRPr="00346BC1">
                                      <w:rPr>
                                        <w:rFonts w:ascii="Calibri" w:hAnsi="Calibri" w:cs="Calibri"/>
                                        <w:color w:val="D8B25C" w:themeColor="accent4"/>
                                        <w:sz w:val="32"/>
                                        <w:szCs w:val="32"/>
                                        <w14:textFill>
                                          <w14:solidFill>
                                            <w14:schemeClr w14:val="accent4">
                                              <w14:lumMod w14:val="50000"/>
                                            </w14:schemeClr>
                                          </w14:solidFill>
                                        </w14:textFill>
                                      </w:rPr>
                                      <w:t xml:space="preserve">. </w:t>
                                    </w:r>
                                    <w:r w:rsidRPr="00346BC1">
                                      <w:rPr>
                                        <w:color w:val="D8B25C" w:themeColor="accent4"/>
                                        <w:sz w:val="32"/>
                                        <w:szCs w:val="32"/>
                                        <w14:textFill>
                                          <w14:solidFill>
                                            <w14:schemeClr w14:val="accent4">
                                              <w14:lumMod w14:val="50000"/>
                                            </w14:schemeClr>
                                          </w14:solidFill>
                                        </w14:textFill>
                                      </w:rPr>
                                      <w:t xml:space="preserve">Cuevas, Juan Carlos (Adjunto) </w:t>
                                    </w:r>
                                  </w:p>
                                  <w:p w14:paraId="172E6C70"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14:textFill>
                                          <w14:solidFill>
                                            <w14:schemeClr w14:val="accent4">
                                              <w14:lumMod w14:val="50000"/>
                                            </w14:schemeClr>
                                          </w14:solidFill>
                                        </w14:textFill>
                                      </w:rPr>
                                      <w:tab/>
                                    </w:r>
                                    <w:r w:rsidRPr="00346BC1">
                                      <w:rPr>
                                        <w:color w:val="D8B25C" w:themeColor="accent4"/>
                                        <w:sz w:val="32"/>
                                        <w:szCs w:val="32"/>
                                        <w14:textFill>
                                          <w14:solidFill>
                                            <w14:schemeClr w14:val="accent4">
                                              <w14:lumMod w14:val="50000"/>
                                            </w14:schemeClr>
                                          </w14:solidFill>
                                        </w14:textFill>
                                      </w:rPr>
                                      <w:tab/>
                                      <w:t xml:space="preserve"> Ing. </w:t>
                                    </w:r>
                                    <w:proofErr w:type="spellStart"/>
                                    <w:r w:rsidRPr="00346BC1">
                                      <w:rPr>
                                        <w:color w:val="D8B25C" w:themeColor="accent4"/>
                                        <w:sz w:val="32"/>
                                        <w:szCs w:val="32"/>
                                        <w14:textFill>
                                          <w14:solidFill>
                                            <w14:schemeClr w14:val="accent4">
                                              <w14:lumMod w14:val="50000"/>
                                            </w14:schemeClr>
                                          </w14:solidFill>
                                        </w14:textFill>
                                      </w:rPr>
                                      <w:t>Gimenez</w:t>
                                    </w:r>
                                    <w:proofErr w:type="spellEnd"/>
                                    <w:r w:rsidRPr="00346BC1">
                                      <w:rPr>
                                        <w:color w:val="D8B25C" w:themeColor="accent4"/>
                                        <w:sz w:val="32"/>
                                        <w:szCs w:val="32"/>
                                        <w14:textFill>
                                          <w14:solidFill>
                                            <w14:schemeClr w14:val="accent4">
                                              <w14:lumMod w14:val="50000"/>
                                            </w14:schemeClr>
                                          </w14:solidFill>
                                        </w14:textFill>
                                      </w:rPr>
                                      <w:t xml:space="preserve"> </w:t>
                                    </w:r>
                                    <w:proofErr w:type="spellStart"/>
                                    <w:r w:rsidRPr="00346BC1">
                                      <w:rPr>
                                        <w:color w:val="D8B25C" w:themeColor="accent4"/>
                                        <w:sz w:val="32"/>
                                        <w:szCs w:val="32"/>
                                        <w14:textFill>
                                          <w14:solidFill>
                                            <w14:schemeClr w14:val="accent4">
                                              <w14:lumMod w14:val="50000"/>
                                            </w14:schemeClr>
                                          </w14:solidFill>
                                        </w14:textFill>
                                      </w:rPr>
                                      <w:t>Zens</w:t>
                                    </w:r>
                                    <w:proofErr w:type="spellEnd"/>
                                    <w:r w:rsidRPr="00346BC1">
                                      <w:rPr>
                                        <w:color w:val="D8B25C" w:themeColor="accent4"/>
                                        <w:sz w:val="32"/>
                                        <w:szCs w:val="32"/>
                                        <w14:textFill>
                                          <w14:solidFill>
                                            <w14:schemeClr w14:val="accent4">
                                              <w14:lumMod w14:val="50000"/>
                                            </w14:schemeClr>
                                          </w14:solidFill>
                                        </w14:textFill>
                                      </w:rPr>
                                      <w:t xml:space="preserve">, </w:t>
                                    </w:r>
                                    <w:proofErr w:type="spellStart"/>
                                    <w:r w:rsidRPr="00346BC1">
                                      <w:rPr>
                                        <w:color w:val="D8B25C" w:themeColor="accent4"/>
                                        <w:sz w:val="32"/>
                                        <w:szCs w:val="32"/>
                                        <w14:textFill>
                                          <w14:solidFill>
                                            <w14:schemeClr w14:val="accent4">
                                              <w14:lumMod w14:val="50000"/>
                                            </w14:schemeClr>
                                          </w14:solidFill>
                                        </w14:textFill>
                                      </w:rPr>
                                      <w:t>Ines</w:t>
                                    </w:r>
                                    <w:proofErr w:type="spellEnd"/>
                                    <w:r w:rsidRPr="00346BC1">
                                      <w:rPr>
                                        <w:color w:val="D8B25C" w:themeColor="accent4"/>
                                        <w:sz w:val="32"/>
                                        <w:szCs w:val="32"/>
                                        <w14:textFill>
                                          <w14:solidFill>
                                            <w14:schemeClr w14:val="accent4">
                                              <w14:lumMod w14:val="50000"/>
                                            </w14:schemeClr>
                                          </w14:solidFill>
                                        </w14:textFill>
                                      </w:rPr>
                                      <w:t xml:space="preserve"> Luz (JTP)</w:t>
                                    </w:r>
                                  </w:p>
                                  <w:p w14:paraId="6B02BA55"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u w:val="single"/>
                                        <w14:textFill>
                                          <w14:solidFill>
                                            <w14:schemeClr w14:val="accent4">
                                              <w14:lumMod w14:val="50000"/>
                                            </w14:schemeClr>
                                          </w14:solidFill>
                                        </w14:textFill>
                                      </w:rPr>
                                      <w:t>E-mail JTP:</w:t>
                                    </w:r>
                                    <w:r w:rsidRPr="00346BC1">
                                      <w:rPr>
                                        <w:color w:val="D8B25C" w:themeColor="accent4"/>
                                        <w:sz w:val="32"/>
                                        <w:szCs w:val="32"/>
                                        <w14:textFill>
                                          <w14:solidFill>
                                            <w14:schemeClr w14:val="accent4">
                                              <w14:lumMod w14:val="50000"/>
                                            </w14:schemeClr>
                                          </w14:solidFill>
                                        </w14:textFill>
                                      </w:rPr>
                                      <w:t xml:space="preserve"> </w:t>
                                    </w:r>
                                    <w:hyperlink r:id="rId7" w:history="1">
                                      <w:r w:rsidRPr="00346BC1">
                                        <w:rPr>
                                          <w:rStyle w:val="Hipervnculo"/>
                                          <w:color w:val="D8B25C" w:themeColor="accent4"/>
                                          <w:sz w:val="32"/>
                                          <w:szCs w:val="32"/>
                                          <w14:textFill>
                                            <w14:solidFill>
                                              <w14:schemeClr w14:val="accent4">
                                                <w14:lumMod w14:val="50000"/>
                                              </w14:schemeClr>
                                            </w14:solidFill>
                                          </w14:textFill>
                                        </w:rPr>
                                        <w:t>igimenez@sistemas.frc.utn.edu.ar</w:t>
                                      </w:r>
                                    </w:hyperlink>
                                  </w:p>
                                  <w:p w14:paraId="62B3512D"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14:textFill>
                                          <w14:solidFill>
                                            <w14:schemeClr w14:val="accent4">
                                              <w14:lumMod w14:val="50000"/>
                                            </w14:schemeClr>
                                          </w14:solidFill>
                                        </w14:textFill>
                                      </w:rPr>
                                      <w:tab/>
                                    </w:r>
                                    <w:r w:rsidRPr="00346BC1">
                                      <w:rPr>
                                        <w:color w:val="D8B25C" w:themeColor="accent4"/>
                                        <w:sz w:val="32"/>
                                        <w:szCs w:val="32"/>
                                        <w14:textFill>
                                          <w14:solidFill>
                                            <w14:schemeClr w14:val="accent4">
                                              <w14:lumMod w14:val="50000"/>
                                            </w14:schemeClr>
                                          </w14:solidFill>
                                        </w14:textFill>
                                      </w:rPr>
                                      <w:tab/>
                                    </w:r>
                                    <w:hyperlink r:id="rId8" w:history="1">
                                      <w:r w:rsidRPr="00346BC1">
                                        <w:rPr>
                                          <w:rStyle w:val="Hipervnculo"/>
                                          <w:color w:val="D8B25C" w:themeColor="accent4"/>
                                          <w:sz w:val="32"/>
                                          <w:szCs w:val="32"/>
                                          <w14:textFill>
                                            <w14:solidFill>
                                              <w14:schemeClr w14:val="accent4">
                                                <w14:lumMod w14:val="50000"/>
                                              </w14:schemeClr>
                                            </w14:solidFill>
                                          </w14:textFill>
                                        </w:rPr>
                                        <w:t>igimenez@gmail.com</w:t>
                                      </w:r>
                                    </w:hyperlink>
                                  </w:p>
                                  <w:p w14:paraId="143E26C2" w14:textId="77777777" w:rsidR="00346BC1" w:rsidRPr="00346BC1" w:rsidRDefault="00346BC1" w:rsidP="00346BC1">
                                    <w:pPr>
                                      <w:spacing w:after="120" w:line="240" w:lineRule="auto"/>
                                      <w:rPr>
                                        <w:color w:val="D8B25C" w:themeColor="accent4"/>
                                        <w:sz w:val="32"/>
                                        <w:szCs w:val="32"/>
                                        <w:u w:val="single"/>
                                        <w14:textFill>
                                          <w14:solidFill>
                                            <w14:schemeClr w14:val="accent4">
                                              <w14:lumMod w14:val="50000"/>
                                            </w14:schemeClr>
                                          </w14:solidFill>
                                        </w14:textFill>
                                      </w:rPr>
                                    </w:pPr>
                                    <w:r>
                                      <w:rPr>
                                        <w:color w:val="D8B25C" w:themeColor="accent4"/>
                                        <w:sz w:val="32"/>
                                        <w:szCs w:val="32"/>
                                        <w:u w:val="single"/>
                                        <w14:textFill>
                                          <w14:solidFill>
                                            <w14:schemeClr w14:val="accent4">
                                              <w14:lumMod w14:val="50000"/>
                                            </w14:schemeClr>
                                          </w14:solidFill>
                                        </w14:textFill>
                                      </w:rPr>
                                      <w:t>Grupo:</w:t>
                                    </w:r>
                                    <w:r w:rsidRPr="00346BC1">
                                      <w:rPr>
                                        <w:color w:val="D8B25C" w:themeColor="accent4"/>
                                        <w:sz w:val="32"/>
                                        <w:szCs w:val="32"/>
                                        <w:u w:val="single"/>
                                        <w14:textFill>
                                          <w14:solidFill>
                                            <w14:schemeClr w14:val="accent4">
                                              <w14:lumMod w14:val="50000"/>
                                            </w14:schemeClr>
                                          </w14:solidFill>
                                        </w14:textFill>
                                      </w:rPr>
                                      <w:t xml:space="preserve"> </w:t>
                                    </w:r>
                                  </w:p>
                                  <w:p w14:paraId="2F619A2C"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 w:val="28"/>
                                        <w:szCs w:val="28"/>
                                        <w14:textFill>
                                          <w14:solidFill>
                                            <w14:schemeClr w14:val="accent4">
                                              <w14:lumMod w14:val="50000"/>
                                            </w14:schemeClr>
                                          </w14:solidFill>
                                        </w14:textFill>
                                      </w:rPr>
                                      <w:t xml:space="preserve">  </w:t>
                                    </w:r>
                                    <w:proofErr w:type="spellStart"/>
                                    <w:r w:rsidRPr="00346BC1">
                                      <w:rPr>
                                        <w:color w:val="D8B25C" w:themeColor="accent4"/>
                                        <w:szCs w:val="24"/>
                                        <w14:textFill>
                                          <w14:solidFill>
                                            <w14:schemeClr w14:val="accent4">
                                              <w14:lumMod w14:val="50000"/>
                                            </w14:schemeClr>
                                          </w14:solidFill>
                                        </w14:textFill>
                                      </w:rPr>
                                      <w:t>Barale</w:t>
                                    </w:r>
                                    <w:proofErr w:type="spellEnd"/>
                                    <w:r w:rsidRPr="00346BC1">
                                      <w:rPr>
                                        <w:color w:val="D8B25C" w:themeColor="accent4"/>
                                        <w:szCs w:val="24"/>
                                        <w14:textFill>
                                          <w14:solidFill>
                                            <w14:schemeClr w14:val="accent4">
                                              <w14:lumMod w14:val="50000"/>
                                            </w14:schemeClr>
                                          </w14:solidFill>
                                        </w14:textFill>
                                      </w:rPr>
                                      <w:t>, Lorena</w:t>
                                    </w:r>
                                    <w:r w:rsidRPr="00346BC1">
                                      <w:rPr>
                                        <w:color w:val="D8B25C" w:themeColor="accent4"/>
                                        <w:szCs w:val="24"/>
                                        <w14:textFill>
                                          <w14:solidFill>
                                            <w14:schemeClr w14:val="accent4">
                                              <w14:lumMod w14:val="50000"/>
                                            </w14:schemeClr>
                                          </w14:solidFill>
                                        </w14:textFill>
                                      </w:rPr>
                                      <w:tab/>
                                    </w:r>
                                    <w:r>
                                      <w:rPr>
                                        <w:color w:val="D8B25C" w:themeColor="accent4"/>
                                        <w:szCs w:val="24"/>
                                        <w14:textFill>
                                          <w14:solidFill>
                                            <w14:schemeClr w14:val="accent4">
                                              <w14:lumMod w14:val="50000"/>
                                            </w14:schemeClr>
                                          </w14:solidFill>
                                        </w14:textFill>
                                      </w:rPr>
                                      <w:tab/>
                                    </w:r>
                                    <w:r w:rsidRPr="00346BC1">
                                      <w:rPr>
                                        <w:color w:val="D8B25C" w:themeColor="accent4"/>
                                        <w:szCs w:val="24"/>
                                        <w14:textFill>
                                          <w14:solidFill>
                                            <w14:schemeClr w14:val="accent4">
                                              <w14:lumMod w14:val="50000"/>
                                            </w14:schemeClr>
                                          </w14:solidFill>
                                        </w14:textFill>
                                      </w:rPr>
                                      <w:t xml:space="preserve">Legajo: 51487       e-mail: </w:t>
                                    </w:r>
                                    <w:hyperlink r:id="rId9" w:history="1">
                                      <w:r w:rsidRPr="00346BC1">
                                        <w:rPr>
                                          <w:rStyle w:val="Hipervnculo"/>
                                          <w:color w:val="D8B25C" w:themeColor="accent4"/>
                                          <w:szCs w:val="24"/>
                                          <w14:textFill>
                                            <w14:solidFill>
                                              <w14:schemeClr w14:val="accent4">
                                                <w14:lumMod w14:val="50000"/>
                                              </w14:schemeClr>
                                            </w14:solidFill>
                                          </w14:textFill>
                                        </w:rPr>
                                        <w:t>lorebarale@hotmail.com</w:t>
                                      </w:r>
                                    </w:hyperlink>
                                  </w:p>
                                  <w:p w14:paraId="4E645E94"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w:t>
                                    </w:r>
                                    <w:proofErr w:type="spellStart"/>
                                    <w:r w:rsidRPr="00346BC1">
                                      <w:rPr>
                                        <w:color w:val="D8B25C" w:themeColor="accent4"/>
                                        <w:szCs w:val="24"/>
                                        <w14:textFill>
                                          <w14:solidFill>
                                            <w14:schemeClr w14:val="accent4">
                                              <w14:lumMod w14:val="50000"/>
                                            </w14:schemeClr>
                                          </w14:solidFill>
                                        </w14:textFill>
                                      </w:rPr>
                                      <w:t>Merdine</w:t>
                                    </w:r>
                                    <w:proofErr w:type="spellEnd"/>
                                    <w:r w:rsidRPr="00346BC1">
                                      <w:rPr>
                                        <w:color w:val="D8B25C" w:themeColor="accent4"/>
                                        <w:szCs w:val="24"/>
                                        <w14:textFill>
                                          <w14:solidFill>
                                            <w14:schemeClr w14:val="accent4">
                                              <w14:lumMod w14:val="50000"/>
                                            </w14:schemeClr>
                                          </w14:solidFill>
                                        </w14:textFill>
                                      </w:rPr>
                                      <w:t>, Victoria</w:t>
                                    </w:r>
                                    <w:r w:rsidRPr="00346BC1">
                                      <w:rPr>
                                        <w:color w:val="D8B25C" w:themeColor="accent4"/>
                                        <w:szCs w:val="24"/>
                                        <w14:textFill>
                                          <w14:solidFill>
                                            <w14:schemeClr w14:val="accent4">
                                              <w14:lumMod w14:val="50000"/>
                                            </w14:schemeClr>
                                          </w14:solidFill>
                                        </w14:textFill>
                                      </w:rPr>
                                      <w:tab/>
                                      <w:t xml:space="preserve">Legajo: 51539 </w:t>
                                    </w:r>
                                    <w:r w:rsidRPr="00346BC1">
                                      <w:rPr>
                                        <w:color w:val="D8B25C" w:themeColor="accent4"/>
                                        <w:szCs w:val="24"/>
                                        <w14:textFill>
                                          <w14:solidFill>
                                            <w14:schemeClr w14:val="accent4">
                                              <w14:lumMod w14:val="50000"/>
                                            </w14:schemeClr>
                                          </w14:solidFill>
                                        </w14:textFill>
                                      </w:rPr>
                                      <w:tab/>
                                      <w:t xml:space="preserve">      e-mail: </w:t>
                                    </w:r>
                                    <w:hyperlink r:id="rId10" w:history="1">
                                      <w:r w:rsidRPr="00346BC1">
                                        <w:rPr>
                                          <w:rStyle w:val="Hipervnculo"/>
                                          <w:color w:val="D8B25C" w:themeColor="accent4"/>
                                          <w:szCs w:val="24"/>
                                          <w14:textFill>
                                            <w14:solidFill>
                                              <w14:schemeClr w14:val="accent4">
                                                <w14:lumMod w14:val="50000"/>
                                              </w14:schemeClr>
                                            </w14:solidFill>
                                          </w14:textFill>
                                        </w:rPr>
                                        <w:t>mvickym87@gmail.com</w:t>
                                      </w:r>
                                    </w:hyperlink>
                                  </w:p>
                                  <w:p w14:paraId="7B8D3060"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Molina, Leandro</w:t>
                                    </w:r>
                                    <w:r w:rsidRPr="00346BC1">
                                      <w:rPr>
                                        <w:color w:val="D8B25C" w:themeColor="accent4"/>
                                        <w:szCs w:val="24"/>
                                        <w14:textFill>
                                          <w14:solidFill>
                                            <w14:schemeClr w14:val="accent4">
                                              <w14:lumMod w14:val="50000"/>
                                            </w14:schemeClr>
                                          </w14:solidFill>
                                        </w14:textFill>
                                      </w:rPr>
                                      <w:tab/>
                                      <w:t xml:space="preserve">Legajo: 51623       e-mail: </w:t>
                                    </w:r>
                                    <w:hyperlink r:id="rId11" w:history="1">
                                      <w:r w:rsidRPr="00346BC1">
                                        <w:rPr>
                                          <w:rStyle w:val="Hipervnculo"/>
                                          <w:color w:val="D8B25C" w:themeColor="accent4"/>
                                          <w:szCs w:val="24"/>
                                          <w14:textFill>
                                            <w14:solidFill>
                                              <w14:schemeClr w14:val="accent4">
                                                <w14:lumMod w14:val="50000"/>
                                              </w14:schemeClr>
                                            </w14:solidFill>
                                          </w14:textFill>
                                        </w:rPr>
                                        <w:t>lem_32@hotmail.com</w:t>
                                      </w:r>
                                    </w:hyperlink>
                                  </w:p>
                                  <w:p w14:paraId="7285C031"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Pisciolari, Antonela</w:t>
                                    </w:r>
                                    <w:r w:rsidRPr="00346BC1">
                                      <w:rPr>
                                        <w:color w:val="D8B25C" w:themeColor="accent4"/>
                                        <w:szCs w:val="24"/>
                                        <w14:textFill>
                                          <w14:solidFill>
                                            <w14:schemeClr w14:val="accent4">
                                              <w14:lumMod w14:val="50000"/>
                                            </w14:schemeClr>
                                          </w14:solidFill>
                                        </w14:textFill>
                                      </w:rPr>
                                      <w:tab/>
                                      <w:t xml:space="preserve">Legajo: 51543       e-mail: </w:t>
                                    </w:r>
                                    <w:hyperlink r:id="rId12" w:history="1">
                                      <w:r w:rsidRPr="00346BC1">
                                        <w:rPr>
                                          <w:rStyle w:val="Hipervnculo"/>
                                          <w:color w:val="D8B25C" w:themeColor="accent4"/>
                                          <w:szCs w:val="24"/>
                                          <w14:textFill>
                                            <w14:solidFill>
                                              <w14:schemeClr w14:val="accent4">
                                                <w14:lumMod w14:val="50000"/>
                                              </w14:schemeClr>
                                            </w14:solidFill>
                                          </w14:textFill>
                                        </w:rPr>
                                        <w:t>antopisciolari@hotmail.com</w:t>
                                      </w:r>
                                    </w:hyperlink>
                                  </w:p>
                                  <w:p w14:paraId="102B189B" w14:textId="77777777" w:rsidR="00346BC1" w:rsidRPr="00346BC1" w:rsidRDefault="00346BC1" w:rsidP="00346BC1">
                                    <w:pPr>
                                      <w:pStyle w:val="Sinespaciado"/>
                                      <w:ind w:left="360"/>
                                      <w:jc w:val="center"/>
                                      <w:rPr>
                                        <w:rFonts w:asciiTheme="majorHAnsi" w:hAnsiTheme="majorHAnsi"/>
                                        <w:color w:val="C00000"/>
                                        <w:sz w:val="48"/>
                                        <w:szCs w:val="48"/>
                                      </w:rPr>
                                    </w:pPr>
                                  </w:p>
                                  <w:p w14:paraId="605BAF13" w14:textId="77777777" w:rsidR="00346BC1" w:rsidRDefault="00346BC1" w:rsidP="00346BC1">
                                    <w:pPr>
                                      <w:pStyle w:val="Sinespaciado"/>
                                      <w:ind w:left="360"/>
                                      <w:rPr>
                                        <w:rFonts w:asciiTheme="majorHAnsi" w:hAnsiTheme="majorHAnsi"/>
                                        <w:color w:val="775F55" w:themeColor="text2"/>
                                        <w:sz w:val="48"/>
                                        <w:szCs w:val="48"/>
                                        <w:u w:val="single"/>
                                      </w:rPr>
                                    </w:pPr>
                                  </w:p>
                                  <w:p w14:paraId="385851A8" w14:textId="77777777" w:rsidR="00346BC1" w:rsidRDefault="00346BC1">
                                    <w:pPr>
                                      <w:pStyle w:val="Sinespaciado"/>
                                      <w:rPr>
                                        <w:color w:val="FFFFFF" w:themeColor="background1"/>
                                      </w:rPr>
                                    </w:pPr>
                                  </w:p>
                                </w:txbxContent>
                              </wps:txbx>
                              <wps:bodyPr rot="0" vert="horz" wrap="square" lIns="228600" tIns="1371600" rIns="457200" bIns="45720" anchor="t" anchorCtr="0" upright="1">
                                <a:noAutofit/>
                              </wps:bodyPr>
                            </wps:wsp>
                            <wpg:grpSp>
                              <wpg:cNvPr id="5" name="Grupo 6"/>
                              <wpg:cNvGrpSpPr>
                                <a:grpSpLocks/>
                              </wpg:cNvGrpSpPr>
                              <wpg:grpSpPr bwMode="auto">
                                <a:xfrm>
                                  <a:off x="321" y="3424"/>
                                  <a:ext cx="3125" cy="6069"/>
                                  <a:chOff x="654" y="3599"/>
                                  <a:chExt cx="2880" cy="5760"/>
                                </a:xfrm>
                              </wpg:grpSpPr>
                              <wps:wsp>
                                <wps:cNvPr id="6" name="Rectángulo 7"/>
                                <wps:cNvSpPr>
                                  <a:spLocks noChangeArrowheads="1"/>
                                </wps:cNvSpPr>
                                <wps:spPr bwMode="auto">
                                  <a:xfrm flipH="1">
                                    <a:off x="2094" y="6479"/>
                                    <a:ext cx="1440" cy="1440"/>
                                  </a:xfrm>
                                  <a:prstGeom prst="rect">
                                    <a:avLst/>
                                  </a:prstGeom>
                                  <a:solidFill>
                                    <a:srgbClr xmlns:a14="http://schemas.microsoft.com/office/drawing/2010/main" val="FAFA8C" mc:Ignorabl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7" name="Rectángulo 8"/>
                                <wps:cNvSpPr>
                                  <a:spLocks noChangeArrowheads="1"/>
                                </wps:cNvSpPr>
                                <wps:spPr bwMode="auto">
                                  <a:xfrm flipH="1">
                                    <a:off x="2094" y="5039"/>
                                    <a:ext cx="1440" cy="1440"/>
                                  </a:xfrm>
                                  <a:prstGeom prst="rect">
                                    <a:avLst/>
                                  </a:prstGeom>
                                  <a:solidFill>
                                    <a:schemeClr val="accent4">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8" name="Rectángulo 9"/>
                                <wps:cNvSpPr>
                                  <a:spLocks noChangeArrowheads="1"/>
                                </wps:cNvSpPr>
                                <wps:spPr bwMode="auto">
                                  <a:xfrm flipH="1">
                                    <a:off x="654" y="5039"/>
                                    <a:ext cx="1440" cy="1440"/>
                                  </a:xfrm>
                                  <a:prstGeom prst="rect">
                                    <a:avLst/>
                                  </a:prstGeom>
                                  <a:solidFill>
                                    <a:srgbClr xmlns:a14="http://schemas.microsoft.com/office/drawing/2010/main" val="FAFA8C" mc:Ignorabl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9" name="Rectángulo 10"/>
                                <wps:cNvSpPr>
                                  <a:spLocks noChangeArrowheads="1"/>
                                </wps:cNvSpPr>
                                <wps:spPr bwMode="auto">
                                  <a:xfrm flipH="1">
                                    <a:off x="654" y="3599"/>
                                    <a:ext cx="1440" cy="1440"/>
                                  </a:xfrm>
                                  <a:prstGeom prst="rect">
                                    <a:avLst/>
                                  </a:prstGeom>
                                  <a:solidFill>
                                    <a:schemeClr val="accent4">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10" name="Rectángulo 11"/>
                                <wps:cNvSpPr>
                                  <a:spLocks noChangeArrowheads="1"/>
                                </wps:cNvSpPr>
                                <wps:spPr bwMode="auto">
                                  <a:xfrm flipH="1">
                                    <a:off x="654" y="6479"/>
                                    <a:ext cx="1440" cy="1440"/>
                                  </a:xfrm>
                                  <a:prstGeom prst="rect">
                                    <a:avLst/>
                                  </a:prstGeom>
                                  <a:solidFill>
                                    <a:schemeClr val="accent4">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11" name="Rectángulo 12"/>
                                <wps:cNvSpPr>
                                  <a:spLocks noChangeArrowheads="1"/>
                                </wps:cNvSpPr>
                                <wps:spPr bwMode="auto">
                                  <a:xfrm flipH="1">
                                    <a:off x="2094" y="7919"/>
                                    <a:ext cx="1440" cy="1440"/>
                                  </a:xfrm>
                                  <a:prstGeom prst="rect">
                                    <a:avLst/>
                                  </a:prstGeom>
                                  <a:solidFill>
                                    <a:schemeClr val="accent4">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g:grpSp>
                            <wps:wsp>
                              <wps:cNvPr id="12" name="Rectángulo 13"/>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txbx>
                                <w:txbxContent>
                                  <w:sdt>
                                    <w:sdtPr>
                                      <w:rPr>
                                        <w:color w:val="FFFFFF" w:themeColor="background1"/>
                                        <w:sz w:val="52"/>
                                        <w:szCs w:val="52"/>
                                        <w:lang w:val="es-ES"/>
                                      </w:rPr>
                                      <w:alias w:val="Año"/>
                                      <w:id w:val="16962274"/>
                                      <w:placeholder>
                                        <w:docPart w:val="BA26F9D2D7934E52AD1E9522FD744AE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p w14:paraId="7B1E59AA" w14:textId="77777777" w:rsidR="004C5E43" w:rsidRDefault="00346BC1">
                                        <w:pPr>
                                          <w:jc w:val="center"/>
                                          <w:rPr>
                                            <w:color w:val="FFFFFF" w:themeColor="background1"/>
                                            <w:sz w:val="48"/>
                                            <w:szCs w:val="52"/>
                                            <w:lang w:val="es-ES"/>
                                          </w:rPr>
                                        </w:pPr>
                                        <w:r>
                                          <w:rPr>
                                            <w:color w:val="FFFFFF" w:themeColor="background1"/>
                                            <w:sz w:val="52"/>
                                            <w:szCs w:val="52"/>
                                            <w:lang w:val="es-ES"/>
                                          </w:rPr>
                                          <w:t>2010</w:t>
                                        </w:r>
                                      </w:p>
                                    </w:sdtContent>
                                  </w:sdt>
                                </w:txbxContent>
                              </wps:txbx>
                              <wps:bodyPr rot="0" vert="horz" wrap="square" lIns="91440" tIns="45720" rIns="91440" bIns="45720" anchor="b" anchorCtr="0" upright="1">
                                <a:noAutofit/>
                              </wps:bodyPr>
                            </wps:wsp>
                          </wpg:grpSp>
                          <wpg:grpSp>
                            <wpg:cNvPr id="13" name="Grupo 14"/>
                            <wpg:cNvGrpSpPr>
                              <a:grpSpLocks/>
                            </wpg:cNvGrpSpPr>
                            <wpg:grpSpPr bwMode="auto">
                              <a:xfrm>
                                <a:off x="3446" y="13758"/>
                                <a:ext cx="8169" cy="1382"/>
                                <a:chOff x="3446" y="13758"/>
                                <a:chExt cx="8169" cy="1382"/>
                              </a:xfrm>
                            </wpg:grpSpPr>
                            <wpg:grpSp>
                              <wpg:cNvPr id="14" name="Grupo 15"/>
                              <wpg:cNvGrpSpPr>
                                <a:grpSpLocks/>
                              </wpg:cNvGrpSpPr>
                              <wpg:grpSpPr bwMode="auto">
                                <a:xfrm flipH="1" flipV="1">
                                  <a:off x="10833" y="14380"/>
                                  <a:ext cx="782" cy="760"/>
                                  <a:chOff x="8754" y="11945"/>
                                  <a:chExt cx="2880" cy="2859"/>
                                </a:xfrm>
                              </wpg:grpSpPr>
                              <wps:wsp>
                                <wps:cNvPr id="15" name="Rectángulo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16" name="Rectángulo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s:wsp>
                                <wps:cNvPr id="17" name="Rectángulo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g:grpSp>
                            <wps:wsp>
                              <wps:cNvPr id="18" name="Rectángulo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91A7490" w14:textId="77777777" w:rsidR="004C5E43" w:rsidRDefault="004C5E43">
                                    <w:pPr>
                                      <w:pStyle w:val="Sinespaciado"/>
                                      <w:jc w:val="right"/>
                                      <w:rPr>
                                        <w:color w:val="FFFFFF" w:themeColor="background1"/>
                                      </w:rPr>
                                    </w:pPr>
                                  </w:p>
                                  <w:p w14:paraId="76F67BE5" w14:textId="77777777" w:rsidR="004C5E43" w:rsidRDefault="004C5E43">
                                    <w:pPr>
                                      <w:pStyle w:val="Sinespaciado"/>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1" o:spid="_x0000_s1026" style="position:absolute;margin-left:0;margin-top:0;width:564.5pt;height:798.85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" o:allowincell="f">
                    <v:group id="Grupo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Z6bsA&#10;AADaAAAADwAAAGRycy9kb3ducmV2LnhtbESPwQrCMBBE74L/EFbwIpqqIFKNooLiVe0HLM3aFJtN&#10;baLWvzeC4HGYmTfMct3aSjyp8aVjBeNRAoI4d7rkQkF22Q/nIHxA1lg5JgVv8rBedTtLTLV78Yme&#10;51CICGGfogITQp1K6XNDFv3I1cTRu7rGYoiyKaRu8BXhtpKTJJlJiyXHBYM17Qzlt/PDKjhpk5kM&#10;ty0fqvs4+L3TbnBUqt9rNwsQgdrwD//aR61gCt8r8QbI1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g7mem7AAAA2gAAAA8AAAAAAAAAAAAAAAAAmAIAAGRycy9kb3ducmV2Lnht&#10;bFBLBQYAAAAABAAEAPUAAACAAwAAAAA=&#10;" fillcolor="#8c8c8c [1772]" strokecolor="white [3212]" strokeweight="1pt">
                        <v:fill r:id="rId13" o:title="" color2="#eb9f4b" type="pattern"/>
                        <v:shadow color="#d8d8d8" offset="3pt,3pt"/>
                      </v:rect>
                      <v:rect id="Rectángulo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er8MA&#10;AADaAAAADwAAAGRycy9kb3ducmV2LnhtbESPT4vCMBTE78J+h/AEb5rqipRqFFlwkT0s6x/E47N5&#10;tsXmpTbR1m+/EQSPw8z8hpktWlOKO9WusKxgOIhAEKdWF5wp2O9W/RiE88gaS8uk4EEOFvOPzgwT&#10;bRve0H3rMxEg7BJUkHtfJVK6NCeDbmAr4uCdbW3QB1lnUtfYBLgp5SiKJtJgwWEhx4q+ckov25tR&#10;kBanw8/n7/FPRz5usuv3+jTaW6V63XY5BeGp9e/wq73WCsbwvB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Jer8MAAADaAAAADwAAAAAAAAAAAAAAAACYAgAAZHJzL2Rv&#10;d25yZXYueG1sUEsFBgAAAAAEAAQA9QAAAIgDAAAAAA==&#10;" fillcolor="#f5f888" strokecolor="white [3212]" strokeweight="1pt">
                        <v:fill color2="#ff6" o:opacity2="42598f" colors="0 #f5f888;.5 #d9d9d9;1 #ff6" focus="100%" type="gradient">
                          <o:fill v:ext="view" type="gradientUnscaled"/>
                        </v:fill>
                        <v:shadow color="#d8d8d8" offset="3pt,3pt"/>
                        <v:textbox inset="18pt,108pt,36pt">
                          <w:txbxContent>
                            <w:sdt>
                              <w:sdtPr>
                                <w:rPr>
                                  <w:rFonts w:ascii="Times New Roman" w:hAnsi="Times New Roman" w:cs="Times New Roman"/>
                                  <w:color w:val="DD8047" w:themeColor="accent2"/>
                                  <w:sz w:val="80"/>
                                  <w:szCs w:val="80"/>
                                  <w:lang w:val="es-AR"/>
                                </w:rPr>
                                <w:alias w:val="Título"/>
                                <w:id w:val="16962279"/>
                                <w:placeholder>
                                  <w:docPart w:val="95E9A23277AB4E0EBF190D3A43B383C2"/>
                                </w:placeholder>
                                <w:dataBinding w:prefixMappings="xmlns:ns0='http://schemas.openxmlformats.org/package/2006/metadata/core-properties' xmlns:ns1='http://purl.org/dc/elements/1.1/'" w:xpath="/ns0:coreProperties[1]/ns1:title[1]" w:storeItemID="{6C3C8BC8-F283-45AE-878A-BAB7291924A1}"/>
                                <w:text/>
                              </w:sdtPr>
                              <w:sdtContent>
                                <w:p w14:paraId="7626339F" w14:textId="77777777" w:rsidR="004C5E43" w:rsidRDefault="004C5E43">
                                  <w:pPr>
                                    <w:pStyle w:val="Sinespaciado"/>
                                    <w:rPr>
                                      <w:color w:val="FFFFFF" w:themeColor="background1"/>
                                      <w:sz w:val="80"/>
                                      <w:szCs w:val="80"/>
                                    </w:rPr>
                                  </w:pPr>
                                  <w:r w:rsidRPr="004C5E43">
                                    <w:rPr>
                                      <w:rFonts w:ascii="Times New Roman" w:hAnsi="Times New Roman" w:cs="Times New Roman"/>
                                      <w:color w:val="DD8047" w:themeColor="accent2"/>
                                      <w:sz w:val="80"/>
                                      <w:szCs w:val="80"/>
                                      <w:lang w:val="es-AR"/>
                                    </w:rPr>
                                    <w:t>Universidad Tecnológica Nacional</w:t>
                                  </w:r>
                                </w:p>
                              </w:sdtContent>
                            </w:sdt>
                            <w:sdt>
                              <w:sdtPr>
                                <w:rPr>
                                  <w:rFonts w:ascii="Times New Roman" w:hAnsi="Times New Roman" w:cs="Times New Roman"/>
                                  <w:color w:val="EBDDC3" w:themeColor="background2"/>
                                  <w:sz w:val="40"/>
                                  <w:szCs w:val="40"/>
                                  <w:lang w:val="es-AR"/>
                                  <w14:textFill>
                                    <w14:solidFill>
                                      <w14:schemeClr w14:val="bg2">
                                        <w14:lumMod w14:val="50000"/>
                                      </w14:schemeClr>
                                    </w14:solidFill>
                                  </w14:textFill>
                                </w:rPr>
                                <w:alias w:val="Subtítulo"/>
                                <w:id w:val="16962284"/>
                                <w:placeholder>
                                  <w:docPart w:val="8E85F2371A8544ABB2A1E19D28D52758"/>
                                </w:placeholder>
                                <w:dataBinding w:prefixMappings="xmlns:ns0='http://schemas.openxmlformats.org/package/2006/metadata/core-properties' xmlns:ns1='http://purl.org/dc/elements/1.1/'" w:xpath="/ns0:coreProperties[1]/ns1:subject[1]" w:storeItemID="{6C3C8BC8-F283-45AE-878A-BAB7291924A1}"/>
                                <w:text/>
                              </w:sdtPr>
                              <w:sdtContent>
                                <w:p w14:paraId="32974EFA" w14:textId="77777777" w:rsidR="004C5E43" w:rsidRDefault="00346BC1">
                                  <w:pPr>
                                    <w:pStyle w:val="Sinespaciado"/>
                                    <w:rPr>
                                      <w:color w:val="FFFFFF" w:themeColor="background1"/>
                                      <w:sz w:val="40"/>
                                      <w:szCs w:val="40"/>
                                    </w:rPr>
                                  </w:pPr>
                                  <w:r w:rsidRPr="00346BC1">
                                    <w:rPr>
                                      <w:rFonts w:ascii="Times New Roman" w:hAnsi="Times New Roman" w:cs="Times New Roman"/>
                                      <w:color w:val="EBDDC3" w:themeColor="background2"/>
                                      <w:sz w:val="40"/>
                                      <w:szCs w:val="40"/>
                                      <w:lang w:val="es-AR"/>
                                      <w14:textFill>
                                        <w14:solidFill>
                                          <w14:schemeClr w14:val="bg2">
                                            <w14:lumMod w14:val="50000"/>
                                          </w14:schemeClr>
                                        </w14:solidFill>
                                      </w14:textFill>
                                    </w:rPr>
                                    <w:t>-Facultad Regional de Córdoba-</w:t>
                                  </w:r>
                                </w:p>
                              </w:sdtContent>
                            </w:sdt>
                            <w:p w14:paraId="71BD9C2B" w14:textId="77777777" w:rsidR="004C5E43" w:rsidRDefault="004C5E43">
                              <w:pPr>
                                <w:pStyle w:val="Sinespaciado"/>
                                <w:rPr>
                                  <w:color w:val="FFFFFF" w:themeColor="background1"/>
                                </w:rPr>
                              </w:pPr>
                            </w:p>
                            <w:sdt>
                              <w:sdtPr>
                                <w:rPr>
                                  <w:rFonts w:asciiTheme="majorHAnsi" w:hAnsiTheme="majorHAnsi" w:cs="Times New Roman"/>
                                  <w:b/>
                                  <w:color w:val="EBDDC3" w:themeColor="background2"/>
                                  <w:sz w:val="46"/>
                                  <w:szCs w:val="46"/>
                                  <w14:textFill>
                                    <w14:solidFill>
                                      <w14:schemeClr w14:val="bg2">
                                        <w14:lumMod w14:val="25000"/>
                                      </w14:schemeClr>
                                    </w14:solidFill>
                                  </w14:textFill>
                                </w:rPr>
                                <w:alias w:val="Abstracto"/>
                                <w:id w:val="16962290"/>
                                <w:placeholder>
                                  <w:docPart w:val="35202D1791D448CA9656F578ACA7DD0E"/>
                                </w:placeholder>
                                <w:dataBinding w:prefixMappings="xmlns:ns0='http://schemas.microsoft.com/office/2006/coverPageProps'" w:xpath="/ns0:CoverPageProperties[1]/ns0:Abstract[1]" w:storeItemID="{55AF091B-3C7A-41E3-B477-F2FDAA23CFDA}"/>
                                <w:text/>
                              </w:sdtPr>
                              <w:sdtContent>
                                <w:p w14:paraId="121D052D" w14:textId="77777777" w:rsidR="004C5E43" w:rsidRDefault="00346BC1">
                                  <w:pPr>
                                    <w:pStyle w:val="Sinespaciado"/>
                                    <w:rPr>
                                      <w:color w:val="FFFFFF" w:themeColor="background1"/>
                                    </w:rPr>
                                  </w:pPr>
                                  <w:r w:rsidRPr="00346BC1">
                                    <w:rPr>
                                      <w:rFonts w:asciiTheme="majorHAnsi" w:hAnsiTheme="majorHAnsi" w:cs="Times New Roman"/>
                                      <w:b/>
                                      <w:color w:val="EBDDC3" w:themeColor="background2"/>
                                      <w:sz w:val="46"/>
                                      <w:szCs w:val="46"/>
                                      <w14:textFill>
                                        <w14:solidFill>
                                          <w14:schemeClr w14:val="bg2">
                                            <w14:lumMod w14:val="25000"/>
                                          </w14:schemeClr>
                                        </w14:solidFill>
                                      </w14:textFill>
                                    </w:rPr>
                                    <w:t>Ingeniería de Sistemas de Información</w:t>
                                  </w:r>
                                </w:p>
                              </w:sdtContent>
                            </w:sdt>
                            <w:p w14:paraId="7E5C43DE" w14:textId="77777777" w:rsidR="004C5E43" w:rsidRDefault="004C5E43">
                              <w:pPr>
                                <w:pStyle w:val="Sinespaciado"/>
                                <w:rPr>
                                  <w:color w:val="FFFFFF" w:themeColor="background1"/>
                                </w:rPr>
                              </w:pPr>
                            </w:p>
                            <w:p w14:paraId="34A4A884" w14:textId="77777777" w:rsidR="00346BC1" w:rsidRPr="00346BC1" w:rsidRDefault="00346BC1" w:rsidP="00346BC1">
                              <w:pPr>
                                <w:pStyle w:val="Sinespaciado"/>
                                <w:rPr>
                                  <w:rFonts w:asciiTheme="majorHAnsi" w:hAnsiTheme="majorHAnsi" w:cs="Times New Roman"/>
                                  <w:b/>
                                  <w:color w:val="EBDDC3" w:themeColor="background2"/>
                                  <w:sz w:val="46"/>
                                  <w:szCs w:val="46"/>
                                  <w14:textFill>
                                    <w14:solidFill>
                                      <w14:schemeClr w14:val="bg2">
                                        <w14:lumMod w14:val="25000"/>
                                      </w14:schemeClr>
                                    </w14:solidFill>
                                  </w14:textFill>
                                </w:rPr>
                              </w:pPr>
                              <w:r w:rsidRPr="00346BC1">
                                <w:rPr>
                                  <w:rFonts w:asciiTheme="majorHAnsi" w:hAnsiTheme="majorHAnsi" w:cs="Times New Roman"/>
                                  <w:b/>
                                  <w:color w:val="EBDDC3" w:themeColor="background2"/>
                                  <w:sz w:val="46"/>
                                  <w:szCs w:val="46"/>
                                  <w14:textFill>
                                    <w14:solidFill>
                                      <w14:schemeClr w14:val="bg2">
                                        <w14:lumMod w14:val="25000"/>
                                      </w14:schemeClr>
                                    </w14:solidFill>
                                  </w14:textFill>
                                </w:rPr>
                                <w:t>Cátedra: Gestión de la Calidad</w:t>
                              </w:r>
                            </w:p>
                            <w:p w14:paraId="2BE19603" w14:textId="77777777" w:rsidR="00346BC1" w:rsidRPr="00F57DC6" w:rsidRDefault="00346BC1" w:rsidP="00346BC1">
                              <w:pPr>
                                <w:pStyle w:val="Sinespaciado"/>
                                <w:rPr>
                                  <w:rFonts w:asciiTheme="majorHAnsi" w:hAnsiTheme="majorHAnsi"/>
                                  <w:color w:val="775F55" w:themeColor="text2"/>
                                  <w:sz w:val="48"/>
                                  <w:szCs w:val="48"/>
                                </w:rPr>
                              </w:pPr>
                            </w:p>
                            <w:p w14:paraId="0844C490" w14:textId="77777777" w:rsidR="00346BC1" w:rsidRDefault="00346BC1" w:rsidP="00346BC1">
                              <w:pPr>
                                <w:pStyle w:val="Sinespaciado"/>
                                <w:numPr>
                                  <w:ilvl w:val="0"/>
                                  <w:numId w:val="1"/>
                                </w:numPr>
                                <w:rPr>
                                  <w:rFonts w:asciiTheme="majorHAnsi" w:hAnsiTheme="majorHAnsi"/>
                                  <w:color w:val="775F55" w:themeColor="text2"/>
                                  <w:sz w:val="48"/>
                                  <w:szCs w:val="48"/>
                                </w:rPr>
                              </w:pPr>
                              <w:r w:rsidRPr="00F57DC6">
                                <w:rPr>
                                  <w:rFonts w:asciiTheme="majorHAnsi" w:hAnsiTheme="majorHAnsi"/>
                                  <w:color w:val="775F55" w:themeColor="text2"/>
                                  <w:sz w:val="48"/>
                                  <w:szCs w:val="48"/>
                                  <w:u w:val="single"/>
                                </w:rPr>
                                <w:t xml:space="preserve">Trabajo Práctico N⁰ </w:t>
                              </w:r>
                              <w:r>
                                <w:rPr>
                                  <w:rFonts w:asciiTheme="majorHAnsi" w:hAnsiTheme="majorHAnsi"/>
                                  <w:color w:val="775F55" w:themeColor="text2"/>
                                  <w:sz w:val="48"/>
                                  <w:szCs w:val="48"/>
                                  <w:u w:val="single"/>
                                </w:rPr>
                                <w:t>3</w:t>
                              </w:r>
                              <w:r w:rsidRPr="00F57DC6">
                                <w:rPr>
                                  <w:rFonts w:asciiTheme="majorHAnsi" w:hAnsiTheme="majorHAnsi"/>
                                  <w:color w:val="775F55" w:themeColor="text2"/>
                                  <w:sz w:val="48"/>
                                  <w:szCs w:val="48"/>
                                  <w:u w:val="single"/>
                                </w:rPr>
                                <w:t>:</w:t>
                              </w:r>
                              <w:r w:rsidRPr="00F57DC6">
                                <w:rPr>
                                  <w:rFonts w:asciiTheme="majorHAnsi" w:hAnsiTheme="majorHAnsi"/>
                                  <w:color w:val="775F55" w:themeColor="text2"/>
                                  <w:sz w:val="48"/>
                                  <w:szCs w:val="48"/>
                                </w:rPr>
                                <w:t xml:space="preserve"> </w:t>
                              </w:r>
                            </w:p>
                            <w:p w14:paraId="51358920" w14:textId="77777777" w:rsidR="00346BC1" w:rsidRPr="00346BC1" w:rsidRDefault="00346BC1" w:rsidP="00346BC1">
                              <w:pPr>
                                <w:widowControl w:val="0"/>
                                <w:overflowPunct w:val="0"/>
                                <w:autoSpaceDE w:val="0"/>
                                <w:autoSpaceDN w:val="0"/>
                                <w:adjustRightInd w:val="0"/>
                                <w:spacing w:after="80"/>
                                <w:ind w:left="357" w:right="136"/>
                                <w:jc w:val="center"/>
                                <w:rPr>
                                  <w:rFonts w:asciiTheme="majorHAnsi" w:eastAsiaTheme="minorEastAsia" w:hAnsiTheme="majorHAnsi"/>
                                  <w:i/>
                                  <w:color w:val="775F55" w:themeColor="text2"/>
                                  <w:sz w:val="48"/>
                                  <w:szCs w:val="48"/>
                                  <w:lang w:val="es-ES"/>
                                </w:rPr>
                              </w:pPr>
                              <w:r w:rsidRPr="00346BC1">
                                <w:rPr>
                                  <w:rFonts w:asciiTheme="majorHAnsi" w:eastAsiaTheme="minorEastAsia" w:hAnsiTheme="majorHAnsi"/>
                                  <w:i/>
                                  <w:color w:val="775F55" w:themeColor="text2"/>
                                  <w:sz w:val="48"/>
                                  <w:szCs w:val="48"/>
                                  <w:lang w:val="es-ES"/>
                                </w:rPr>
                                <w:t>Riesgos inherentes al</w:t>
                              </w:r>
                            </w:p>
                            <w:p w14:paraId="0DDA6F0A" w14:textId="77777777" w:rsidR="00346BC1" w:rsidRPr="00346BC1" w:rsidRDefault="00346BC1" w:rsidP="00346BC1">
                              <w:pPr>
                                <w:widowControl w:val="0"/>
                                <w:overflowPunct w:val="0"/>
                                <w:autoSpaceDE w:val="0"/>
                                <w:autoSpaceDN w:val="0"/>
                                <w:adjustRightInd w:val="0"/>
                                <w:spacing w:after="80"/>
                                <w:ind w:left="357" w:right="136"/>
                                <w:jc w:val="center"/>
                                <w:rPr>
                                  <w:rFonts w:asciiTheme="majorHAnsi" w:eastAsiaTheme="minorEastAsia" w:hAnsiTheme="majorHAnsi"/>
                                  <w:i/>
                                  <w:color w:val="775F55" w:themeColor="text2"/>
                                  <w:sz w:val="48"/>
                                  <w:szCs w:val="48"/>
                                  <w:lang w:val="es-ES"/>
                                </w:rPr>
                              </w:pPr>
                              <w:r w:rsidRPr="00346BC1">
                                <w:rPr>
                                  <w:rFonts w:asciiTheme="majorHAnsi" w:eastAsiaTheme="minorEastAsia" w:hAnsiTheme="majorHAnsi"/>
                                  <w:i/>
                                  <w:color w:val="775F55" w:themeColor="text2"/>
                                  <w:sz w:val="48"/>
                                  <w:szCs w:val="48"/>
                                  <w:lang w:val="es-ES"/>
                                </w:rPr>
                                <w:t xml:space="preserve"> </w:t>
                              </w:r>
                              <w:proofErr w:type="gramStart"/>
                              <w:r w:rsidRPr="00346BC1">
                                <w:rPr>
                                  <w:rFonts w:asciiTheme="majorHAnsi" w:eastAsiaTheme="minorEastAsia" w:hAnsiTheme="majorHAnsi"/>
                                  <w:i/>
                                  <w:color w:val="775F55" w:themeColor="text2"/>
                                  <w:sz w:val="48"/>
                                  <w:szCs w:val="48"/>
                                  <w:lang w:val="es-ES"/>
                                </w:rPr>
                                <w:t>ciclo</w:t>
                              </w:r>
                              <w:proofErr w:type="gramEnd"/>
                              <w:r w:rsidRPr="00346BC1">
                                <w:rPr>
                                  <w:rFonts w:asciiTheme="majorHAnsi" w:eastAsiaTheme="minorEastAsia" w:hAnsiTheme="majorHAnsi"/>
                                  <w:i/>
                                  <w:color w:val="775F55" w:themeColor="text2"/>
                                  <w:sz w:val="48"/>
                                  <w:szCs w:val="48"/>
                                  <w:lang w:val="es-ES"/>
                                </w:rPr>
                                <w:t xml:space="preserve"> de vida del software</w:t>
                              </w:r>
                            </w:p>
                            <w:p w14:paraId="0FE28104" w14:textId="77777777" w:rsidR="00346BC1" w:rsidRPr="00346BC1" w:rsidRDefault="00346BC1" w:rsidP="00346BC1">
                              <w:pPr>
                                <w:pStyle w:val="Prrafodelista"/>
                                <w:widowControl w:val="0"/>
                                <w:numPr>
                                  <w:ilvl w:val="0"/>
                                  <w:numId w:val="1"/>
                                </w:numPr>
                                <w:overflowPunct w:val="0"/>
                                <w:autoSpaceDE w:val="0"/>
                                <w:autoSpaceDN w:val="0"/>
                                <w:adjustRightInd w:val="0"/>
                                <w:ind w:right="136"/>
                                <w:jc w:val="center"/>
                                <w:rPr>
                                  <w:rFonts w:ascii="Arial" w:hAnsi="Arial" w:cs="Arial"/>
                                  <w:kern w:val="28"/>
                                  <w:sz w:val="2"/>
                                  <w:szCs w:val="2"/>
                                </w:rPr>
                              </w:pPr>
                            </w:p>
                            <w:p w14:paraId="7F7C3AA2" w14:textId="77777777" w:rsidR="00346BC1" w:rsidRDefault="00346BC1" w:rsidP="00346BC1">
                              <w:pPr>
                                <w:pStyle w:val="Sinespaciado"/>
                                <w:ind w:left="360"/>
                                <w:jc w:val="center"/>
                                <w:rPr>
                                  <w:rFonts w:asciiTheme="majorHAnsi" w:hAnsiTheme="majorHAnsi"/>
                                  <w:i/>
                                  <w:color w:val="775F55" w:themeColor="text2"/>
                                  <w:sz w:val="48"/>
                                  <w:szCs w:val="48"/>
                                </w:rPr>
                              </w:pPr>
                            </w:p>
                            <w:p w14:paraId="5BE2644B"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rFonts w:asciiTheme="majorHAnsi" w:hAnsiTheme="majorHAnsi"/>
                                  <w:color w:val="D8B25C" w:themeColor="accent4"/>
                                  <w:sz w:val="32"/>
                                  <w:szCs w:val="32"/>
                                  <w:u w:val="single"/>
                                  <w14:textFill>
                                    <w14:solidFill>
                                      <w14:schemeClr w14:val="accent4">
                                        <w14:lumMod w14:val="50000"/>
                                      </w14:schemeClr>
                                    </w14:solidFill>
                                  </w14:textFill>
                                </w:rPr>
                                <w:t>Docentes</w:t>
                              </w:r>
                              <w:proofErr w:type="gramStart"/>
                              <w:r w:rsidRPr="00346BC1">
                                <w:rPr>
                                  <w:rFonts w:asciiTheme="majorHAnsi" w:hAnsiTheme="majorHAnsi"/>
                                  <w:color w:val="D8B25C" w:themeColor="accent4"/>
                                  <w:sz w:val="32"/>
                                  <w:szCs w:val="32"/>
                                  <w14:textFill>
                                    <w14:solidFill>
                                      <w14:schemeClr w14:val="accent4">
                                        <w14:lumMod w14:val="50000"/>
                                      </w14:schemeClr>
                                    </w14:solidFill>
                                  </w14:textFill>
                                </w:rPr>
                                <w:t>:</w:t>
                              </w:r>
                              <w:r w:rsidRPr="00346BC1">
                                <w:rPr>
                                  <w:rFonts w:hAnsi="Symbol"/>
                                  <w:color w:val="D8B25C" w:themeColor="accent4"/>
                                  <w14:textFill>
                                    <w14:solidFill>
                                      <w14:schemeClr w14:val="accent4">
                                        <w14:lumMod w14:val="50000"/>
                                      </w14:schemeClr>
                                    </w14:solidFill>
                                  </w14:textFill>
                                </w:rPr>
                                <w:t xml:space="preserve">  </w:t>
                              </w:r>
                              <w:r w:rsidRPr="00346BC1">
                                <w:rPr>
                                  <w:rFonts w:ascii="Calibri" w:hAnsi="Calibri" w:cs="Calibri"/>
                                  <w:color w:val="D8B25C" w:themeColor="accent4"/>
                                  <w:sz w:val="32"/>
                                  <w:szCs w:val="32"/>
                                  <w14:textFill>
                                    <w14:solidFill>
                                      <w14:schemeClr w14:val="accent4">
                                        <w14:lumMod w14:val="50000"/>
                                      </w14:schemeClr>
                                    </w14:solidFill>
                                  </w14:textFill>
                                </w:rPr>
                                <w:t>Ing</w:t>
                              </w:r>
                              <w:proofErr w:type="gramEnd"/>
                              <w:r w:rsidRPr="00346BC1">
                                <w:rPr>
                                  <w:rFonts w:ascii="Calibri" w:hAnsi="Calibri" w:cs="Calibri"/>
                                  <w:color w:val="D8B25C" w:themeColor="accent4"/>
                                  <w:sz w:val="32"/>
                                  <w:szCs w:val="32"/>
                                  <w14:textFill>
                                    <w14:solidFill>
                                      <w14:schemeClr w14:val="accent4">
                                        <w14:lumMod w14:val="50000"/>
                                      </w14:schemeClr>
                                    </w14:solidFill>
                                  </w14:textFill>
                                </w:rPr>
                                <w:t xml:space="preserve">. </w:t>
                              </w:r>
                              <w:r w:rsidRPr="00346BC1">
                                <w:rPr>
                                  <w:color w:val="D8B25C" w:themeColor="accent4"/>
                                  <w:sz w:val="32"/>
                                  <w:szCs w:val="32"/>
                                  <w14:textFill>
                                    <w14:solidFill>
                                      <w14:schemeClr w14:val="accent4">
                                        <w14:lumMod w14:val="50000"/>
                                      </w14:schemeClr>
                                    </w14:solidFill>
                                  </w14:textFill>
                                </w:rPr>
                                <w:t xml:space="preserve">Cuevas, Juan Carlos (Adjunto) </w:t>
                              </w:r>
                            </w:p>
                            <w:p w14:paraId="172E6C70"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14:textFill>
                                    <w14:solidFill>
                                      <w14:schemeClr w14:val="accent4">
                                        <w14:lumMod w14:val="50000"/>
                                      </w14:schemeClr>
                                    </w14:solidFill>
                                  </w14:textFill>
                                </w:rPr>
                                <w:tab/>
                              </w:r>
                              <w:r w:rsidRPr="00346BC1">
                                <w:rPr>
                                  <w:color w:val="D8B25C" w:themeColor="accent4"/>
                                  <w:sz w:val="32"/>
                                  <w:szCs w:val="32"/>
                                  <w14:textFill>
                                    <w14:solidFill>
                                      <w14:schemeClr w14:val="accent4">
                                        <w14:lumMod w14:val="50000"/>
                                      </w14:schemeClr>
                                    </w14:solidFill>
                                  </w14:textFill>
                                </w:rPr>
                                <w:tab/>
                                <w:t xml:space="preserve"> Ing. </w:t>
                              </w:r>
                              <w:proofErr w:type="spellStart"/>
                              <w:r w:rsidRPr="00346BC1">
                                <w:rPr>
                                  <w:color w:val="D8B25C" w:themeColor="accent4"/>
                                  <w:sz w:val="32"/>
                                  <w:szCs w:val="32"/>
                                  <w14:textFill>
                                    <w14:solidFill>
                                      <w14:schemeClr w14:val="accent4">
                                        <w14:lumMod w14:val="50000"/>
                                      </w14:schemeClr>
                                    </w14:solidFill>
                                  </w14:textFill>
                                </w:rPr>
                                <w:t>Gimenez</w:t>
                              </w:r>
                              <w:proofErr w:type="spellEnd"/>
                              <w:r w:rsidRPr="00346BC1">
                                <w:rPr>
                                  <w:color w:val="D8B25C" w:themeColor="accent4"/>
                                  <w:sz w:val="32"/>
                                  <w:szCs w:val="32"/>
                                  <w14:textFill>
                                    <w14:solidFill>
                                      <w14:schemeClr w14:val="accent4">
                                        <w14:lumMod w14:val="50000"/>
                                      </w14:schemeClr>
                                    </w14:solidFill>
                                  </w14:textFill>
                                </w:rPr>
                                <w:t xml:space="preserve"> </w:t>
                              </w:r>
                              <w:proofErr w:type="spellStart"/>
                              <w:r w:rsidRPr="00346BC1">
                                <w:rPr>
                                  <w:color w:val="D8B25C" w:themeColor="accent4"/>
                                  <w:sz w:val="32"/>
                                  <w:szCs w:val="32"/>
                                  <w14:textFill>
                                    <w14:solidFill>
                                      <w14:schemeClr w14:val="accent4">
                                        <w14:lumMod w14:val="50000"/>
                                      </w14:schemeClr>
                                    </w14:solidFill>
                                  </w14:textFill>
                                </w:rPr>
                                <w:t>Zens</w:t>
                              </w:r>
                              <w:proofErr w:type="spellEnd"/>
                              <w:r w:rsidRPr="00346BC1">
                                <w:rPr>
                                  <w:color w:val="D8B25C" w:themeColor="accent4"/>
                                  <w:sz w:val="32"/>
                                  <w:szCs w:val="32"/>
                                  <w14:textFill>
                                    <w14:solidFill>
                                      <w14:schemeClr w14:val="accent4">
                                        <w14:lumMod w14:val="50000"/>
                                      </w14:schemeClr>
                                    </w14:solidFill>
                                  </w14:textFill>
                                </w:rPr>
                                <w:t xml:space="preserve">, </w:t>
                              </w:r>
                              <w:proofErr w:type="spellStart"/>
                              <w:r w:rsidRPr="00346BC1">
                                <w:rPr>
                                  <w:color w:val="D8B25C" w:themeColor="accent4"/>
                                  <w:sz w:val="32"/>
                                  <w:szCs w:val="32"/>
                                  <w14:textFill>
                                    <w14:solidFill>
                                      <w14:schemeClr w14:val="accent4">
                                        <w14:lumMod w14:val="50000"/>
                                      </w14:schemeClr>
                                    </w14:solidFill>
                                  </w14:textFill>
                                </w:rPr>
                                <w:t>Ines</w:t>
                              </w:r>
                              <w:proofErr w:type="spellEnd"/>
                              <w:r w:rsidRPr="00346BC1">
                                <w:rPr>
                                  <w:color w:val="D8B25C" w:themeColor="accent4"/>
                                  <w:sz w:val="32"/>
                                  <w:szCs w:val="32"/>
                                  <w14:textFill>
                                    <w14:solidFill>
                                      <w14:schemeClr w14:val="accent4">
                                        <w14:lumMod w14:val="50000"/>
                                      </w14:schemeClr>
                                    </w14:solidFill>
                                  </w14:textFill>
                                </w:rPr>
                                <w:t xml:space="preserve"> Luz (JTP)</w:t>
                              </w:r>
                            </w:p>
                            <w:p w14:paraId="6B02BA55"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u w:val="single"/>
                                  <w14:textFill>
                                    <w14:solidFill>
                                      <w14:schemeClr w14:val="accent4">
                                        <w14:lumMod w14:val="50000"/>
                                      </w14:schemeClr>
                                    </w14:solidFill>
                                  </w14:textFill>
                                </w:rPr>
                                <w:t>E-mail JTP:</w:t>
                              </w:r>
                              <w:r w:rsidRPr="00346BC1">
                                <w:rPr>
                                  <w:color w:val="D8B25C" w:themeColor="accent4"/>
                                  <w:sz w:val="32"/>
                                  <w:szCs w:val="32"/>
                                  <w14:textFill>
                                    <w14:solidFill>
                                      <w14:schemeClr w14:val="accent4">
                                        <w14:lumMod w14:val="50000"/>
                                      </w14:schemeClr>
                                    </w14:solidFill>
                                  </w14:textFill>
                                </w:rPr>
                                <w:t xml:space="preserve"> </w:t>
                              </w:r>
                              <w:hyperlink r:id="rId14" w:history="1">
                                <w:r w:rsidRPr="00346BC1">
                                  <w:rPr>
                                    <w:rStyle w:val="Hipervnculo"/>
                                    <w:color w:val="D8B25C" w:themeColor="accent4"/>
                                    <w:sz w:val="32"/>
                                    <w:szCs w:val="32"/>
                                    <w14:textFill>
                                      <w14:solidFill>
                                        <w14:schemeClr w14:val="accent4">
                                          <w14:lumMod w14:val="50000"/>
                                        </w14:schemeClr>
                                      </w14:solidFill>
                                    </w14:textFill>
                                  </w:rPr>
                                  <w:t>igimenez@sistemas.frc.utn.edu.ar</w:t>
                                </w:r>
                              </w:hyperlink>
                            </w:p>
                            <w:p w14:paraId="62B3512D" w14:textId="77777777" w:rsidR="00346BC1" w:rsidRPr="00346BC1" w:rsidRDefault="00346BC1" w:rsidP="00346BC1">
                              <w:pPr>
                                <w:spacing w:after="120" w:line="240" w:lineRule="auto"/>
                                <w:rPr>
                                  <w:color w:val="D8B25C" w:themeColor="accent4"/>
                                  <w:sz w:val="32"/>
                                  <w:szCs w:val="32"/>
                                  <w14:textFill>
                                    <w14:solidFill>
                                      <w14:schemeClr w14:val="accent4">
                                        <w14:lumMod w14:val="50000"/>
                                      </w14:schemeClr>
                                    </w14:solidFill>
                                  </w14:textFill>
                                </w:rPr>
                              </w:pPr>
                              <w:r w:rsidRPr="00346BC1">
                                <w:rPr>
                                  <w:color w:val="D8B25C" w:themeColor="accent4"/>
                                  <w:sz w:val="32"/>
                                  <w:szCs w:val="32"/>
                                  <w14:textFill>
                                    <w14:solidFill>
                                      <w14:schemeClr w14:val="accent4">
                                        <w14:lumMod w14:val="50000"/>
                                      </w14:schemeClr>
                                    </w14:solidFill>
                                  </w14:textFill>
                                </w:rPr>
                                <w:tab/>
                              </w:r>
                              <w:r w:rsidRPr="00346BC1">
                                <w:rPr>
                                  <w:color w:val="D8B25C" w:themeColor="accent4"/>
                                  <w:sz w:val="32"/>
                                  <w:szCs w:val="32"/>
                                  <w14:textFill>
                                    <w14:solidFill>
                                      <w14:schemeClr w14:val="accent4">
                                        <w14:lumMod w14:val="50000"/>
                                      </w14:schemeClr>
                                    </w14:solidFill>
                                  </w14:textFill>
                                </w:rPr>
                                <w:tab/>
                              </w:r>
                              <w:hyperlink r:id="rId15" w:history="1">
                                <w:r w:rsidRPr="00346BC1">
                                  <w:rPr>
                                    <w:rStyle w:val="Hipervnculo"/>
                                    <w:color w:val="D8B25C" w:themeColor="accent4"/>
                                    <w:sz w:val="32"/>
                                    <w:szCs w:val="32"/>
                                    <w14:textFill>
                                      <w14:solidFill>
                                        <w14:schemeClr w14:val="accent4">
                                          <w14:lumMod w14:val="50000"/>
                                        </w14:schemeClr>
                                      </w14:solidFill>
                                    </w14:textFill>
                                  </w:rPr>
                                  <w:t>igimenez@gmail.com</w:t>
                                </w:r>
                              </w:hyperlink>
                            </w:p>
                            <w:p w14:paraId="143E26C2" w14:textId="77777777" w:rsidR="00346BC1" w:rsidRPr="00346BC1" w:rsidRDefault="00346BC1" w:rsidP="00346BC1">
                              <w:pPr>
                                <w:spacing w:after="120" w:line="240" w:lineRule="auto"/>
                                <w:rPr>
                                  <w:color w:val="D8B25C" w:themeColor="accent4"/>
                                  <w:sz w:val="32"/>
                                  <w:szCs w:val="32"/>
                                  <w:u w:val="single"/>
                                  <w14:textFill>
                                    <w14:solidFill>
                                      <w14:schemeClr w14:val="accent4">
                                        <w14:lumMod w14:val="50000"/>
                                      </w14:schemeClr>
                                    </w14:solidFill>
                                  </w14:textFill>
                                </w:rPr>
                              </w:pPr>
                              <w:r>
                                <w:rPr>
                                  <w:color w:val="D8B25C" w:themeColor="accent4"/>
                                  <w:sz w:val="32"/>
                                  <w:szCs w:val="32"/>
                                  <w:u w:val="single"/>
                                  <w14:textFill>
                                    <w14:solidFill>
                                      <w14:schemeClr w14:val="accent4">
                                        <w14:lumMod w14:val="50000"/>
                                      </w14:schemeClr>
                                    </w14:solidFill>
                                  </w14:textFill>
                                </w:rPr>
                                <w:t>Grupo:</w:t>
                              </w:r>
                              <w:r w:rsidRPr="00346BC1">
                                <w:rPr>
                                  <w:color w:val="D8B25C" w:themeColor="accent4"/>
                                  <w:sz w:val="32"/>
                                  <w:szCs w:val="32"/>
                                  <w:u w:val="single"/>
                                  <w14:textFill>
                                    <w14:solidFill>
                                      <w14:schemeClr w14:val="accent4">
                                        <w14:lumMod w14:val="50000"/>
                                      </w14:schemeClr>
                                    </w14:solidFill>
                                  </w14:textFill>
                                </w:rPr>
                                <w:t xml:space="preserve"> </w:t>
                              </w:r>
                            </w:p>
                            <w:p w14:paraId="2F619A2C"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 w:val="28"/>
                                  <w:szCs w:val="28"/>
                                  <w14:textFill>
                                    <w14:solidFill>
                                      <w14:schemeClr w14:val="accent4">
                                        <w14:lumMod w14:val="50000"/>
                                      </w14:schemeClr>
                                    </w14:solidFill>
                                  </w14:textFill>
                                </w:rPr>
                                <w:t xml:space="preserve">  </w:t>
                              </w:r>
                              <w:proofErr w:type="spellStart"/>
                              <w:r w:rsidRPr="00346BC1">
                                <w:rPr>
                                  <w:color w:val="D8B25C" w:themeColor="accent4"/>
                                  <w:szCs w:val="24"/>
                                  <w14:textFill>
                                    <w14:solidFill>
                                      <w14:schemeClr w14:val="accent4">
                                        <w14:lumMod w14:val="50000"/>
                                      </w14:schemeClr>
                                    </w14:solidFill>
                                  </w14:textFill>
                                </w:rPr>
                                <w:t>Barale</w:t>
                              </w:r>
                              <w:proofErr w:type="spellEnd"/>
                              <w:r w:rsidRPr="00346BC1">
                                <w:rPr>
                                  <w:color w:val="D8B25C" w:themeColor="accent4"/>
                                  <w:szCs w:val="24"/>
                                  <w14:textFill>
                                    <w14:solidFill>
                                      <w14:schemeClr w14:val="accent4">
                                        <w14:lumMod w14:val="50000"/>
                                      </w14:schemeClr>
                                    </w14:solidFill>
                                  </w14:textFill>
                                </w:rPr>
                                <w:t>, Lorena</w:t>
                              </w:r>
                              <w:r w:rsidRPr="00346BC1">
                                <w:rPr>
                                  <w:color w:val="D8B25C" w:themeColor="accent4"/>
                                  <w:szCs w:val="24"/>
                                  <w14:textFill>
                                    <w14:solidFill>
                                      <w14:schemeClr w14:val="accent4">
                                        <w14:lumMod w14:val="50000"/>
                                      </w14:schemeClr>
                                    </w14:solidFill>
                                  </w14:textFill>
                                </w:rPr>
                                <w:tab/>
                              </w:r>
                              <w:r>
                                <w:rPr>
                                  <w:color w:val="D8B25C" w:themeColor="accent4"/>
                                  <w:szCs w:val="24"/>
                                  <w14:textFill>
                                    <w14:solidFill>
                                      <w14:schemeClr w14:val="accent4">
                                        <w14:lumMod w14:val="50000"/>
                                      </w14:schemeClr>
                                    </w14:solidFill>
                                  </w14:textFill>
                                </w:rPr>
                                <w:tab/>
                              </w:r>
                              <w:r w:rsidRPr="00346BC1">
                                <w:rPr>
                                  <w:color w:val="D8B25C" w:themeColor="accent4"/>
                                  <w:szCs w:val="24"/>
                                  <w14:textFill>
                                    <w14:solidFill>
                                      <w14:schemeClr w14:val="accent4">
                                        <w14:lumMod w14:val="50000"/>
                                      </w14:schemeClr>
                                    </w14:solidFill>
                                  </w14:textFill>
                                </w:rPr>
                                <w:t xml:space="preserve">Legajo: 51487       e-mail: </w:t>
                              </w:r>
                              <w:hyperlink r:id="rId16" w:history="1">
                                <w:r w:rsidRPr="00346BC1">
                                  <w:rPr>
                                    <w:rStyle w:val="Hipervnculo"/>
                                    <w:color w:val="D8B25C" w:themeColor="accent4"/>
                                    <w:szCs w:val="24"/>
                                    <w14:textFill>
                                      <w14:solidFill>
                                        <w14:schemeClr w14:val="accent4">
                                          <w14:lumMod w14:val="50000"/>
                                        </w14:schemeClr>
                                      </w14:solidFill>
                                    </w14:textFill>
                                  </w:rPr>
                                  <w:t>lorebarale@hotmail.com</w:t>
                                </w:r>
                              </w:hyperlink>
                            </w:p>
                            <w:p w14:paraId="4E645E94"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w:t>
                              </w:r>
                              <w:proofErr w:type="spellStart"/>
                              <w:r w:rsidRPr="00346BC1">
                                <w:rPr>
                                  <w:color w:val="D8B25C" w:themeColor="accent4"/>
                                  <w:szCs w:val="24"/>
                                  <w14:textFill>
                                    <w14:solidFill>
                                      <w14:schemeClr w14:val="accent4">
                                        <w14:lumMod w14:val="50000"/>
                                      </w14:schemeClr>
                                    </w14:solidFill>
                                  </w14:textFill>
                                </w:rPr>
                                <w:t>Merdine</w:t>
                              </w:r>
                              <w:proofErr w:type="spellEnd"/>
                              <w:r w:rsidRPr="00346BC1">
                                <w:rPr>
                                  <w:color w:val="D8B25C" w:themeColor="accent4"/>
                                  <w:szCs w:val="24"/>
                                  <w14:textFill>
                                    <w14:solidFill>
                                      <w14:schemeClr w14:val="accent4">
                                        <w14:lumMod w14:val="50000"/>
                                      </w14:schemeClr>
                                    </w14:solidFill>
                                  </w14:textFill>
                                </w:rPr>
                                <w:t>, Victoria</w:t>
                              </w:r>
                              <w:r w:rsidRPr="00346BC1">
                                <w:rPr>
                                  <w:color w:val="D8B25C" w:themeColor="accent4"/>
                                  <w:szCs w:val="24"/>
                                  <w14:textFill>
                                    <w14:solidFill>
                                      <w14:schemeClr w14:val="accent4">
                                        <w14:lumMod w14:val="50000"/>
                                      </w14:schemeClr>
                                    </w14:solidFill>
                                  </w14:textFill>
                                </w:rPr>
                                <w:tab/>
                                <w:t xml:space="preserve">Legajo: 51539 </w:t>
                              </w:r>
                              <w:r w:rsidRPr="00346BC1">
                                <w:rPr>
                                  <w:color w:val="D8B25C" w:themeColor="accent4"/>
                                  <w:szCs w:val="24"/>
                                  <w14:textFill>
                                    <w14:solidFill>
                                      <w14:schemeClr w14:val="accent4">
                                        <w14:lumMod w14:val="50000"/>
                                      </w14:schemeClr>
                                    </w14:solidFill>
                                  </w14:textFill>
                                </w:rPr>
                                <w:tab/>
                                <w:t xml:space="preserve">      e-mail: </w:t>
                              </w:r>
                              <w:hyperlink r:id="rId17" w:history="1">
                                <w:r w:rsidRPr="00346BC1">
                                  <w:rPr>
                                    <w:rStyle w:val="Hipervnculo"/>
                                    <w:color w:val="D8B25C" w:themeColor="accent4"/>
                                    <w:szCs w:val="24"/>
                                    <w14:textFill>
                                      <w14:solidFill>
                                        <w14:schemeClr w14:val="accent4">
                                          <w14:lumMod w14:val="50000"/>
                                        </w14:schemeClr>
                                      </w14:solidFill>
                                    </w14:textFill>
                                  </w:rPr>
                                  <w:t>mvickym87@gmail.com</w:t>
                                </w:r>
                              </w:hyperlink>
                            </w:p>
                            <w:p w14:paraId="7B8D3060"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Molina, Leandro</w:t>
                              </w:r>
                              <w:r w:rsidRPr="00346BC1">
                                <w:rPr>
                                  <w:color w:val="D8B25C" w:themeColor="accent4"/>
                                  <w:szCs w:val="24"/>
                                  <w14:textFill>
                                    <w14:solidFill>
                                      <w14:schemeClr w14:val="accent4">
                                        <w14:lumMod w14:val="50000"/>
                                      </w14:schemeClr>
                                    </w14:solidFill>
                                  </w14:textFill>
                                </w:rPr>
                                <w:tab/>
                                <w:t xml:space="preserve">Legajo: 51623       e-mail: </w:t>
                              </w:r>
                              <w:hyperlink r:id="rId18" w:history="1">
                                <w:r w:rsidRPr="00346BC1">
                                  <w:rPr>
                                    <w:rStyle w:val="Hipervnculo"/>
                                    <w:color w:val="D8B25C" w:themeColor="accent4"/>
                                    <w:szCs w:val="24"/>
                                    <w14:textFill>
                                      <w14:solidFill>
                                        <w14:schemeClr w14:val="accent4">
                                          <w14:lumMod w14:val="50000"/>
                                        </w14:schemeClr>
                                      </w14:solidFill>
                                    </w14:textFill>
                                  </w:rPr>
                                  <w:t>lem_32@hotmail.com</w:t>
                                </w:r>
                              </w:hyperlink>
                            </w:p>
                            <w:p w14:paraId="7285C031" w14:textId="77777777" w:rsidR="00346BC1" w:rsidRPr="00346BC1" w:rsidRDefault="00346BC1" w:rsidP="00346BC1">
                              <w:pPr>
                                <w:spacing w:after="120" w:line="240" w:lineRule="auto"/>
                                <w:rPr>
                                  <w:color w:val="D8B25C" w:themeColor="accent4"/>
                                  <w:szCs w:val="24"/>
                                  <w14:textFill>
                                    <w14:solidFill>
                                      <w14:schemeClr w14:val="accent4">
                                        <w14:lumMod w14:val="50000"/>
                                      </w14:schemeClr>
                                    </w14:solidFill>
                                  </w14:textFill>
                                </w:rPr>
                              </w:pPr>
                              <w:r w:rsidRPr="00346BC1">
                                <w:rPr>
                                  <w:color w:val="D8B25C" w:themeColor="accent4"/>
                                  <w:szCs w:val="24"/>
                                  <w14:textFill>
                                    <w14:solidFill>
                                      <w14:schemeClr w14:val="accent4">
                                        <w14:lumMod w14:val="50000"/>
                                      </w14:schemeClr>
                                    </w14:solidFill>
                                  </w14:textFill>
                                </w:rPr>
                                <w:t xml:space="preserve">  Pisciolari, Antonela</w:t>
                              </w:r>
                              <w:r w:rsidRPr="00346BC1">
                                <w:rPr>
                                  <w:color w:val="D8B25C" w:themeColor="accent4"/>
                                  <w:szCs w:val="24"/>
                                  <w14:textFill>
                                    <w14:solidFill>
                                      <w14:schemeClr w14:val="accent4">
                                        <w14:lumMod w14:val="50000"/>
                                      </w14:schemeClr>
                                    </w14:solidFill>
                                  </w14:textFill>
                                </w:rPr>
                                <w:tab/>
                                <w:t xml:space="preserve">Legajo: 51543       e-mail: </w:t>
                              </w:r>
                              <w:hyperlink r:id="rId19" w:history="1">
                                <w:r w:rsidRPr="00346BC1">
                                  <w:rPr>
                                    <w:rStyle w:val="Hipervnculo"/>
                                    <w:color w:val="D8B25C" w:themeColor="accent4"/>
                                    <w:szCs w:val="24"/>
                                    <w14:textFill>
                                      <w14:solidFill>
                                        <w14:schemeClr w14:val="accent4">
                                          <w14:lumMod w14:val="50000"/>
                                        </w14:schemeClr>
                                      </w14:solidFill>
                                    </w14:textFill>
                                  </w:rPr>
                                  <w:t>antopisciolari@hotmail.com</w:t>
                                </w:r>
                              </w:hyperlink>
                            </w:p>
                            <w:p w14:paraId="102B189B" w14:textId="77777777" w:rsidR="00346BC1" w:rsidRPr="00346BC1" w:rsidRDefault="00346BC1" w:rsidP="00346BC1">
                              <w:pPr>
                                <w:pStyle w:val="Sinespaciado"/>
                                <w:ind w:left="360"/>
                                <w:jc w:val="center"/>
                                <w:rPr>
                                  <w:rFonts w:asciiTheme="majorHAnsi" w:hAnsiTheme="majorHAnsi"/>
                                  <w:color w:val="C00000"/>
                                  <w:sz w:val="48"/>
                                  <w:szCs w:val="48"/>
                                </w:rPr>
                              </w:pPr>
                            </w:p>
                            <w:p w14:paraId="605BAF13" w14:textId="77777777" w:rsidR="00346BC1" w:rsidRDefault="00346BC1" w:rsidP="00346BC1">
                              <w:pPr>
                                <w:pStyle w:val="Sinespaciado"/>
                                <w:ind w:left="360"/>
                                <w:rPr>
                                  <w:rFonts w:asciiTheme="majorHAnsi" w:hAnsiTheme="majorHAnsi"/>
                                  <w:color w:val="775F55" w:themeColor="text2"/>
                                  <w:sz w:val="48"/>
                                  <w:szCs w:val="48"/>
                                  <w:u w:val="single"/>
                                </w:rPr>
                              </w:pPr>
                            </w:p>
                            <w:p w14:paraId="385851A8" w14:textId="77777777" w:rsidR="00346BC1" w:rsidRDefault="00346BC1">
                              <w:pPr>
                                <w:pStyle w:val="Sinespaciado"/>
                                <w:rPr>
                                  <w:color w:val="FFFFFF" w:themeColor="background1"/>
                                </w:rPr>
                              </w:pPr>
                            </w:p>
                          </w:txbxContent>
                        </v:textbox>
                      </v:rect>
                      <v:group id="Grupo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kBsMA&#10;AADaAAAADwAAAGRycy9kb3ducmV2LnhtbESPT2vCQBTE74V+h+UVequb9qASXUUL0lLag39yf2af&#10;SWz2bci+xuTbdwXB4zAzv2Hmy97VqqM2VJ4NvI4SUMS5txUXBg77zcsUVBBki7VnMjBQgOXi8WGO&#10;qfUX3lK3k0JFCIcUDZQiTap1yEtyGEa+IY7eybcOJcq20LbFS4S7Wr8lyVg7rDgulNjQe0n57+7P&#10;Gfj5mkzW2bCmTL6z0+bj2J0H6Yx5fupXM1BCvdzDt/anNTCG6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WkBsMAAADaAAAADwAAAAAAAAAAAAAAAACYAgAAZHJzL2Rv&#10;d25yZXYueG1sUEsFBgAAAAAEAAQA9QAAAIgDAAAAAA==&#10;" fillcolor="#fafa8c" strokecolor="white [3212]" strokeweight="1pt">
                          <v:fill opacity="52428f"/>
                          <v:shadow color="#d8d8d8" offset="3pt,3pt"/>
                        </v:rect>
                        <v:rect id="Rectángulo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gycYA&#10;AADaAAAADwAAAGRycy9kb3ducmV2LnhtbESPT2vCQBTE74V+h+UVequbWuqf6CrFtiAeRKMHj8/s&#10;MxuafRuy2xj99N2C4HGYmd8w03lnK9FS40vHCl57CQji3OmSCwX73ffLCIQPyBorx6TgQh7ms8eH&#10;KabanXlLbRYKESHsU1RgQqhTKX1uyKLvuZo4eifXWAxRNoXUDZ4j3FaynyQDabHkuGCwpoWh/Cf7&#10;tQoOy5U7toPj2+f1a715X2TBDPtjpZ6fuo8JiEBduIdv7aVWMIT/K/EG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ZgycYAAADaAAAADwAAAAAAAAAAAAAAAACYAgAAZHJz&#10;L2Rvd25yZXYueG1sUEsFBgAAAAAEAAQA9QAAAIsDAAAAAA==&#10;" fillcolor="#8064a2 [3207]" strokecolor="white [3212]" strokeweight="1pt">
                          <v:fill opacity="32896f"/>
                          <v:shadow color="#d8d8d8" offset="3pt,3pt"/>
                        </v:rect>
                        <v:rect id="Rectángulo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V78AA&#10;AADaAAAADwAAAGRycy9kb3ducmV2LnhtbERPTU/CQBC9k/AfNmPiDbZ6EFNYiJAQCcGDhd7H7tBW&#10;u7NNdyjtv3cPJh5f3vdqM7hG9dSF2rOBp3kCirjwtubSwOW8n72CCoJssfFMBkYKsFlPJytMrb/z&#10;J/WZlCqGcEjRQCXSplqHoiKHYe5b4shdfedQIuxKbTu8x3DX6OckedEOa44NFba0q6j4yW7OwMdx&#10;sdjm45ZyOeXX/ftX/z1Kb8zjw/C2BCU0yL/4z32wBuLWeCXe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V78AAAADaAAAADwAAAAAAAAAAAAAAAACYAgAAZHJzL2Rvd25y&#10;ZXYueG1sUEsFBgAAAAAEAAQA9QAAAIUDAAAAAA==&#10;" fillcolor="#fafa8c" strokecolor="white [3212]" strokeweight="1pt">
                          <v:fill opacity="52428f"/>
                          <v:shadow color="#d8d8d8" offset="3pt,3pt"/>
                        </v:rect>
                        <v:rect id="Rectángulo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RIMYA&#10;AADaAAAADwAAAGRycy9kb3ducmV2LnhtbESPzWvCQBTE74X+D8sr9FY3KvUjukrxA6QH0ejB4zP7&#10;zIZm34bsNqb967uFQo/DzPyGmS87W4mWGl86VtDvJSCIc6dLLhScT9uXCQgfkDVWjknBF3lYLh4f&#10;5phqd+cjtVkoRISwT1GBCaFOpfS5IYu+52ri6N1cYzFE2RRSN3iPcFvJQZKMpMWS44LBmlaG8o/s&#10;0yq47N7dtR1dh+vvzf7wusqCGQ+mSj0/dW8zEIG68B/+a++0gin8Xok3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VRIMYAAADaAAAADwAAAAAAAAAAAAAAAACYAgAAZHJz&#10;L2Rvd25yZXYueG1sUEsFBgAAAAAEAAQA9QAAAIsDAAAAAA==&#10;" fillcolor="#8064a2 [3207]" strokecolor="white [3212]" strokeweight="1pt">
                          <v:fill opacity="32896f"/>
                          <v:shadow color="#d8d8d8" offset="3pt,3pt"/>
                        </v:rect>
                        <v:rect id="Rectángulo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dMYA&#10;AADbAAAADwAAAGRycy9kb3ducmV2LnhtbESPQU/CQBCF7yb+h82QcJMtEFErCzGoCeFAtHrwOHTH&#10;bmN3tumupfDrmYOJt5m8N+99s1wPvlE9dbEObGA6yUARl8HWXBn4/Hi9uQcVE7LFJjAZOFGE9er6&#10;aom5DUd+p75IlZIQjjkacCm1udaxdOQxTkJLLNp36DwmWbtK2w6PEu4bPcuyhfZYszQ4bGnjqPwp&#10;fr2Br+0uHPrFYf58ftm/3W6K5O5mD8aMR8PTI6hEQ/o3/11vreALvfwiA+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kdMYAAADbAAAADwAAAAAAAAAAAAAAAACYAgAAZHJz&#10;L2Rvd25yZXYueG1sUEsFBgAAAAAEAAQA9QAAAIsDAAAAAA==&#10;" fillcolor="#8064a2 [3207]" strokecolor="white [3212]" strokeweight="1pt">
                          <v:fill opacity="32896f"/>
                          <v:shadow color="#d8d8d8" offset="3pt,3pt"/>
                        </v:rect>
                        <v:rect id="Rectángulo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B78QA&#10;AADbAAAADwAAAGRycy9kb3ducmV2LnhtbERPS2vCQBC+F/wPywi91Y1KraauIj5AepAaPXgcs9Ns&#10;MDsbstuY9td3C4Xe5uN7znzZ2Uq01PjSsYLhIAFBnDtdcqHgfNo9TUH4gKyxckwKvsjDctF7mGOq&#10;3Z2P1GahEDGEfYoKTAh1KqXPDVn0A1cTR+7DNRZDhE0hdYP3GG4rOUqSibRYcmwwWNPaUH7LPq2C&#10;y/7NXdvJdbz53h7en9dZMC+jmVKP/W71CiJQF/7Ff+69jvOH8PtLPE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vAe/EAAAA2wAAAA8AAAAAAAAAAAAAAAAAmAIAAGRycy9k&#10;b3ducmV2LnhtbFBLBQYAAAAABAAEAPUAAACJAwAAAAA=&#10;" fillcolor="#8064a2 [3207]" strokecolor="white [3212]" strokeweight="1pt">
                          <v:fill opacity="32896f"/>
                          <v:shadow color="#d8d8d8" offset="3pt,3pt"/>
                        </v:rect>
                      </v:group>
                      <v:rect id="Rectángulo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8bsEA&#10;AADbAAAADwAAAGRycy9kb3ducmV2LnhtbERPTWsCMRC9F/ofwgi91awraFmNUiqiFyu16nnYTHe3&#10;TSZrkur23xtB6G0e73Om884acSYfGscKBv0MBHHpdMOVgv3n8vkFRIjIGo1jUvBHAeazx4cpFtpd&#10;+IPOu1iJFMKhQAV1jG0hZShrshj6riVO3JfzFmOCvpLa4yWFWyPzLBtJiw2nhhpbequp/Nn9WgXv&#10;28XmsDUjM4yLjL9PK0/5cazUU697nYCI1MV/8d291ml+Drdf0gFy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OvG7BAAAA2wAAAA8AAAAAAAAAAAAAAAAAmAIAAGRycy9kb3du&#10;cmV2LnhtbFBLBQYAAAAABAAEAPUAAACGAwAAAAA=&#10;" fillcolor="#c0504d [3205]" strokecolor="white [3212]" strokeweight="1pt">
                        <v:shadow color="#d8d8d8" offset="3pt,3pt"/>
                        <v:textbox>
                          <w:txbxContent>
                            <w:sdt>
                              <w:sdtPr>
                                <w:rPr>
                                  <w:color w:val="FFFFFF" w:themeColor="background1"/>
                                  <w:sz w:val="52"/>
                                  <w:szCs w:val="52"/>
                                  <w:lang w:val="es-ES"/>
                                </w:rPr>
                                <w:alias w:val="Año"/>
                                <w:id w:val="16962274"/>
                                <w:placeholder>
                                  <w:docPart w:val="BA26F9D2D7934E52AD1E9522FD744AE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p w14:paraId="7B1E59AA" w14:textId="77777777" w:rsidR="004C5E43" w:rsidRDefault="00346BC1">
                                  <w:pPr>
                                    <w:jc w:val="center"/>
                                    <w:rPr>
                                      <w:color w:val="FFFFFF" w:themeColor="background1"/>
                                      <w:sz w:val="48"/>
                                      <w:szCs w:val="52"/>
                                      <w:lang w:val="es-ES"/>
                                    </w:rPr>
                                  </w:pPr>
                                  <w:r>
                                    <w:rPr>
                                      <w:color w:val="FFFFFF" w:themeColor="background1"/>
                                      <w:sz w:val="52"/>
                                      <w:szCs w:val="52"/>
                                      <w:lang w:val="es-ES"/>
                                    </w:rPr>
                                    <w:t>2010</w:t>
                                  </w:r>
                                </w:p>
                              </w:sdtContent>
                            </w:sdt>
                          </w:txbxContent>
                        </v:textbox>
                      </v:rect>
                    </v:group>
                    <v:group id="Grupo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upo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iDyHwwAAANsAAAAP&#10;AAAAAAAAAAAAAAAAAKoCAABkcnMvZG93bnJldi54bWxQSwUGAAAAAAQABAD6AAAAmgMAAAAA&#10;">
                        <v:rect id="Rectángulo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u+cIA&#10;AADbAAAADwAAAGRycy9kb3ducmV2LnhtbERPTWvCQBC9C/0PyxR6001LtTZ1I1IQqieb9uJtyE6z&#10;IdnZkF1N0l/vCoK3ebzPWa0H24gzdb5yrOB5loAgLpyuuFTw+7OdLkH4gKyxcUwKRvKwzh4mK0y1&#10;6/mbznkoRQxhn6ICE0KbSukLQxb9zLXEkftzncUQYVdK3WEfw20jX5JkIS1WHBsMtvRpqKjzk1Ww&#10;H9/1+LYbN6/zg9Hh/1jWRd4r9fQ4bD5ABBrCXXxzf+k4fw7XX+IBMr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y75wgAAANsAAAAPAAAAAAAAAAAAAAAAAJgCAABkcnMvZG93&#10;bnJldi54bWxQSwUGAAAAAAQABAD1AAAAhwMAAAAA&#10;" fillcolor="#bfbfbf [2412]" strokecolor="white [3212]" strokeweight="1pt">
                          <v:fill opacity="32896f"/>
                          <v:shadow color="#d8d8d8" offset="3pt,3pt"/>
                        </v:rect>
                        <v:rect id="Rectángulo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TZ8EA&#10;AADbAAAADwAAAGRycy9kb3ducmV2LnhtbERPPWvDMBDdC/0P4grdajkZTHEshxAIlHap04RkPKyL&#10;bWKdjKQ6dn99VShku8f7vGI9mV6M5HxnWcEiSUEQ11Z33Cg4fO1eXkH4gKyxt0wKZvKwLh8fCsy1&#10;vXFF4z40Ioawz1FBG8KQS+nrlgz6xA7EkbtYZzBE6BqpHd5iuOnlMk0zabDj2NDiQNuW6uv+2yjo&#10;353/pHE8f/wczWnOKlxeNSr1/DRtViACTeEu/ne/6Tg/g79f4g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AE2fBAAAA2wAAAA8AAAAAAAAAAAAAAAAAmAIAAGRycy9kb3du&#10;cmV2LnhtbFBLBQYAAAAABAAEAPUAAACGAwAAAAA=&#10;" fillcolor="#c0504d [3205]" strokecolor="white [3212]" strokeweight="1pt">
                          <v:shadow color="#d8d8d8" offset="3pt,3pt"/>
                        </v:rect>
                        <v:rect id="Rectángulo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VFcIA&#10;AADbAAAADwAAAGRycy9kb3ducmV2LnhtbERPS2vCQBC+C/0PyxR6001LfTR1I1IQqieb9uJtyE6z&#10;IdnZkF1N0l/vCkJv8/E9Z70ZbCMu1PnKsYLnWQKCuHC64lLBz/duugLhA7LGxjEpGMnDJnuYrDHV&#10;rucvuuShFDGEfYoKTAhtKqUvDFn0M9cSR+7XdRZDhF0pdYd9DLeNfEmShbRYcWww2NKHoaLOz1bB&#10;YXzT43I/bl/nR6PD36msi7xX6ulx2L6DCDSEf/Hd/anj/CXcfokH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UVwgAAANsAAAAPAAAAAAAAAAAAAAAAAJgCAABkcnMvZG93&#10;bnJldi54bWxQSwUGAAAAAAQABAD1AAAAhwMAAAAA&#10;" fillcolor="#bfbfbf [2412]" strokecolor="white [3212]" strokeweight="1pt">
                          <v:fill opacity="32896f"/>
                          <v:shadow color="#d8d8d8" offset="3pt,3pt"/>
                        </v:rect>
                      </v:group>
                      <v:rect id="Rectángulo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ENsMA&#10;AADbAAAADwAAAGRycy9kb3ducmV2LnhtbESPQWvCQBCF7wX/wzKCt7oxiJToKiIILXqpVbyO2TEb&#10;zM6G7Krx33cOhd5meG/e+2ax6n2jHtTFOrCByTgDRVwGW3Nl4Pizff8AFROyxSYwGXhRhNVy8LbA&#10;woYnf9PjkColIRwLNOBSagutY+nIYxyHlli0a+g8Jlm7StsOnxLuG51n2Ux7rFkaHLa0cVTeDndv&#10;YEfn/THcXvnp63yl/HKf9m4WjBkN+/UcVKI+/Zv/rj+t4Aus/CID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ENsMAAADbAAAADwAAAAAAAAAAAAAAAACYAgAAZHJzL2Rv&#10;d25yZXYueG1sUEsFBgAAAAAEAAQA9QAAAIgDAAAAAA==&#10;" filled="f" fillcolor="white [3212]" stroked="f" strokecolor="white [3212]" strokeweight="1pt">
                        <v:fill opacity="52428f"/>
                        <v:textbox inset=",0,,0">
                          <w:txbxContent>
                            <w:p w14:paraId="291A7490" w14:textId="77777777" w:rsidR="004C5E43" w:rsidRDefault="004C5E43">
                              <w:pPr>
                                <w:pStyle w:val="Sinespaciado"/>
                                <w:jc w:val="right"/>
                                <w:rPr>
                                  <w:color w:val="FFFFFF" w:themeColor="background1"/>
                                </w:rPr>
                              </w:pPr>
                            </w:p>
                            <w:p w14:paraId="76F67BE5" w14:textId="77777777" w:rsidR="004C5E43" w:rsidRDefault="004C5E43">
                              <w:pPr>
                                <w:pStyle w:val="Sinespaciado"/>
                                <w:jc w:val="right"/>
                                <w:rPr>
                                  <w:color w:val="FFFFFF" w:themeColor="background1"/>
                                </w:rPr>
                              </w:pPr>
                            </w:p>
                          </w:txbxContent>
                        </v:textbox>
                      </v:rect>
                    </v:group>
                    <w10:wrap anchorx="page" anchory="page"/>
                  </v:group>
                </w:pict>
              </mc:Fallback>
            </mc:AlternateContent>
          </w:r>
        </w:p>
        <w:p w14:paraId="1B435E11" w14:textId="77777777" w:rsidR="004C5E43" w:rsidRDefault="004C5E43">
          <w:r>
            <w:br w:type="page"/>
          </w:r>
        </w:p>
      </w:sdtContent>
    </w:sdt>
    <w:p w14:paraId="027C68A7" w14:textId="77777777" w:rsidR="0085153E" w:rsidRDefault="00346BC1"/>
    <w:sectPr w:rsidR="0085153E" w:rsidSect="004C5E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75F4"/>
    <w:multiLevelType w:val="hybridMultilevel"/>
    <w:tmpl w:val="D6A4D20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E43"/>
    <w:rsid w:val="00346BC1"/>
    <w:rsid w:val="004C5E43"/>
    <w:rsid w:val="006456F9"/>
    <w:rsid w:val="00F52C7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E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C5E43"/>
    <w:rPr>
      <w:rFonts w:eastAsiaTheme="minorEastAsia"/>
      <w:lang w:val="es-ES"/>
    </w:rPr>
  </w:style>
  <w:style w:type="paragraph" w:styleId="Textodeglobo">
    <w:name w:val="Balloon Text"/>
    <w:basedOn w:val="Normal"/>
    <w:link w:val="TextodegloboCar"/>
    <w:uiPriority w:val="99"/>
    <w:semiHidden/>
    <w:unhideWhenUsed/>
    <w:rsid w:val="004C5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E43"/>
    <w:rPr>
      <w:rFonts w:ascii="Tahoma" w:hAnsi="Tahoma" w:cs="Tahoma"/>
      <w:sz w:val="16"/>
      <w:szCs w:val="16"/>
    </w:rPr>
  </w:style>
  <w:style w:type="character" w:styleId="Hipervnculo">
    <w:name w:val="Hyperlink"/>
    <w:basedOn w:val="Fuentedeprrafopredeter"/>
    <w:uiPriority w:val="99"/>
    <w:unhideWhenUsed/>
    <w:rsid w:val="00346BC1"/>
    <w:rPr>
      <w:color w:val="F7B615" w:themeColor="hyperlink"/>
      <w:u w:val="single"/>
    </w:rPr>
  </w:style>
  <w:style w:type="paragraph" w:styleId="Prrafodelista">
    <w:name w:val="List Paragraph"/>
    <w:basedOn w:val="Normal"/>
    <w:uiPriority w:val="34"/>
    <w:qFormat/>
    <w:rsid w:val="00346B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E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C5E43"/>
    <w:rPr>
      <w:rFonts w:eastAsiaTheme="minorEastAsia"/>
      <w:lang w:val="es-ES"/>
    </w:rPr>
  </w:style>
  <w:style w:type="paragraph" w:styleId="Textodeglobo">
    <w:name w:val="Balloon Text"/>
    <w:basedOn w:val="Normal"/>
    <w:link w:val="TextodegloboCar"/>
    <w:uiPriority w:val="99"/>
    <w:semiHidden/>
    <w:unhideWhenUsed/>
    <w:rsid w:val="004C5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E43"/>
    <w:rPr>
      <w:rFonts w:ascii="Tahoma" w:hAnsi="Tahoma" w:cs="Tahoma"/>
      <w:sz w:val="16"/>
      <w:szCs w:val="16"/>
    </w:rPr>
  </w:style>
  <w:style w:type="character" w:styleId="Hipervnculo">
    <w:name w:val="Hyperlink"/>
    <w:basedOn w:val="Fuentedeprrafopredeter"/>
    <w:uiPriority w:val="99"/>
    <w:unhideWhenUsed/>
    <w:rsid w:val="00346BC1"/>
    <w:rPr>
      <w:color w:val="F7B615" w:themeColor="hyperlink"/>
      <w:u w:val="single"/>
    </w:rPr>
  </w:style>
  <w:style w:type="paragraph" w:styleId="Prrafodelista">
    <w:name w:val="List Paragraph"/>
    <w:basedOn w:val="Normal"/>
    <w:uiPriority w:val="34"/>
    <w:qFormat/>
    <w:rsid w:val="00346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imenez@gmail.com" TargetMode="External"/><Relationship Id="rId13" Type="http://schemas.openxmlformats.org/officeDocument/2006/relationships/image" Target="media/image1.gif"/><Relationship Id="rId18" Type="http://schemas.openxmlformats.org/officeDocument/2006/relationships/hyperlink" Target="mailto:lem_32@hot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mailto:igimenez@sistemas.frc.utn.edu.ar" TargetMode="External"/><Relationship Id="rId12" Type="http://schemas.openxmlformats.org/officeDocument/2006/relationships/hyperlink" Target="mailto:antopisciolari@hotmail.com" TargetMode="External"/><Relationship Id="rId17" Type="http://schemas.openxmlformats.org/officeDocument/2006/relationships/hyperlink" Target="mailto:mvickym87@gmail.com" TargetMode="External"/><Relationship Id="rId2" Type="http://schemas.openxmlformats.org/officeDocument/2006/relationships/numbering" Target="numbering.xml"/><Relationship Id="rId16" Type="http://schemas.openxmlformats.org/officeDocument/2006/relationships/hyperlink" Target="mailto:lorebarale@hot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m_32@hotmail.com" TargetMode="External"/><Relationship Id="rId5" Type="http://schemas.openxmlformats.org/officeDocument/2006/relationships/settings" Target="settings.xml"/><Relationship Id="rId15" Type="http://schemas.openxmlformats.org/officeDocument/2006/relationships/hyperlink" Target="mailto:igimenez@gmail.com" TargetMode="External"/><Relationship Id="rId10" Type="http://schemas.openxmlformats.org/officeDocument/2006/relationships/hyperlink" Target="mailto:mvickym87@gmail.com" TargetMode="External"/><Relationship Id="rId19" Type="http://schemas.openxmlformats.org/officeDocument/2006/relationships/hyperlink" Target="mailto:antopisciolari@hotmail.com" TargetMode="External"/><Relationship Id="rId4" Type="http://schemas.microsoft.com/office/2007/relationships/stylesWithEffects" Target="stylesWithEffects.xml"/><Relationship Id="rId9" Type="http://schemas.openxmlformats.org/officeDocument/2006/relationships/hyperlink" Target="mailto:lorebarale@hotmail.com" TargetMode="External"/><Relationship Id="rId14" Type="http://schemas.openxmlformats.org/officeDocument/2006/relationships/hyperlink" Target="mailto:igimenez@sistemas.frc.utn.edu.a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E9A23277AB4E0EBF190D3A43B383C2"/>
        <w:category>
          <w:name w:val="General"/>
          <w:gallery w:val="placeholder"/>
        </w:category>
        <w:types>
          <w:type w:val="bbPlcHdr"/>
        </w:types>
        <w:behaviors>
          <w:behavior w:val="content"/>
        </w:behaviors>
        <w:guid w:val="{AF7BBDF0-37FE-4ADB-8EE3-B2CE2CA13B38}"/>
      </w:docPartPr>
      <w:docPartBody>
        <w:p w:rsidR="00000000" w:rsidRDefault="0033122E" w:rsidP="0033122E">
          <w:pPr>
            <w:pStyle w:val="95E9A23277AB4E0EBF190D3A43B383C2"/>
          </w:pPr>
          <w:r>
            <w:rPr>
              <w:color w:val="FFFFFF" w:themeColor="background1"/>
              <w:sz w:val="80"/>
              <w:szCs w:val="80"/>
              <w:lang w:val="es-ES"/>
            </w:rPr>
            <w:t>[Escribir el título del documento]</w:t>
          </w:r>
        </w:p>
      </w:docPartBody>
    </w:docPart>
    <w:docPart>
      <w:docPartPr>
        <w:name w:val="8E85F2371A8544ABB2A1E19D28D52758"/>
        <w:category>
          <w:name w:val="General"/>
          <w:gallery w:val="placeholder"/>
        </w:category>
        <w:types>
          <w:type w:val="bbPlcHdr"/>
        </w:types>
        <w:behaviors>
          <w:behavior w:val="content"/>
        </w:behaviors>
        <w:guid w:val="{8ED9491D-A583-4099-8D89-BF308D2DC4FA}"/>
      </w:docPartPr>
      <w:docPartBody>
        <w:p w:rsidR="00000000" w:rsidRDefault="0033122E" w:rsidP="0033122E">
          <w:pPr>
            <w:pStyle w:val="8E85F2371A8544ABB2A1E19D28D52758"/>
          </w:pPr>
          <w:r>
            <w:rPr>
              <w:color w:val="FFFFFF" w:themeColor="background1"/>
              <w:sz w:val="40"/>
              <w:szCs w:val="40"/>
              <w:lang w:val="es-ES"/>
            </w:rPr>
            <w:t>[Escribir el subtítulo del documento]</w:t>
          </w:r>
        </w:p>
      </w:docPartBody>
    </w:docPart>
    <w:docPart>
      <w:docPartPr>
        <w:name w:val="35202D1791D448CA9656F578ACA7DD0E"/>
        <w:category>
          <w:name w:val="General"/>
          <w:gallery w:val="placeholder"/>
        </w:category>
        <w:types>
          <w:type w:val="bbPlcHdr"/>
        </w:types>
        <w:behaviors>
          <w:behavior w:val="content"/>
        </w:behaviors>
        <w:guid w:val="{AA766BF2-0329-4DA7-85C4-9456BC3B7D77}"/>
      </w:docPartPr>
      <w:docPartBody>
        <w:p w:rsidR="00000000" w:rsidRDefault="0033122E" w:rsidP="0033122E">
          <w:pPr>
            <w:pStyle w:val="35202D1791D448CA9656F578ACA7DD0E"/>
          </w:pPr>
          <w:r>
            <w:rPr>
              <w:color w:val="FFFFFF" w:themeColor="background1"/>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22E"/>
    <w:rsid w:val="0033122E"/>
    <w:rsid w:val="004A704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51D906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E9A23277AB4E0EBF190D3A43B383C2">
    <w:name w:val="95E9A23277AB4E0EBF190D3A43B383C2"/>
    <w:rsid w:val="0033122E"/>
  </w:style>
  <w:style w:type="paragraph" w:customStyle="1" w:styleId="8E85F2371A8544ABB2A1E19D28D52758">
    <w:name w:val="8E85F2371A8544ABB2A1E19D28D52758"/>
    <w:rsid w:val="0033122E"/>
  </w:style>
  <w:style w:type="paragraph" w:customStyle="1" w:styleId="35202D1791D448CA9656F578ACA7DD0E">
    <w:name w:val="35202D1791D448CA9656F578ACA7DD0E"/>
    <w:rsid w:val="0033122E"/>
  </w:style>
  <w:style w:type="paragraph" w:customStyle="1" w:styleId="BA26F9D2D7934E52AD1E9522FD744AEB">
    <w:name w:val="BA26F9D2D7934E52AD1E9522FD744AEB"/>
    <w:rsid w:val="0033122E"/>
  </w:style>
  <w:style w:type="paragraph" w:customStyle="1" w:styleId="377637E5E273499DAFD199E1B5C94497">
    <w:name w:val="377637E5E273499DAFD199E1B5C94497"/>
    <w:rsid w:val="0033122E"/>
  </w:style>
  <w:style w:type="paragraph" w:customStyle="1" w:styleId="6EF3CC964DDE4B9891D16BE85CE6EB70">
    <w:name w:val="6EF3CC964DDE4B9891D16BE85CE6EB70"/>
    <w:rsid w:val="0033122E"/>
  </w:style>
  <w:style w:type="paragraph" w:customStyle="1" w:styleId="BFD176E39DC045E591F6A7F377B80CC9">
    <w:name w:val="BFD176E39DC045E591F6A7F377B80CC9"/>
    <w:rsid w:val="003312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E9A23277AB4E0EBF190D3A43B383C2">
    <w:name w:val="95E9A23277AB4E0EBF190D3A43B383C2"/>
    <w:rsid w:val="0033122E"/>
  </w:style>
  <w:style w:type="paragraph" w:customStyle="1" w:styleId="8E85F2371A8544ABB2A1E19D28D52758">
    <w:name w:val="8E85F2371A8544ABB2A1E19D28D52758"/>
    <w:rsid w:val="0033122E"/>
  </w:style>
  <w:style w:type="paragraph" w:customStyle="1" w:styleId="35202D1791D448CA9656F578ACA7DD0E">
    <w:name w:val="35202D1791D448CA9656F578ACA7DD0E"/>
    <w:rsid w:val="0033122E"/>
  </w:style>
  <w:style w:type="paragraph" w:customStyle="1" w:styleId="BA26F9D2D7934E52AD1E9522FD744AEB">
    <w:name w:val="BA26F9D2D7934E52AD1E9522FD744AEB"/>
    <w:rsid w:val="0033122E"/>
  </w:style>
  <w:style w:type="paragraph" w:customStyle="1" w:styleId="377637E5E273499DAFD199E1B5C94497">
    <w:name w:val="377637E5E273499DAFD199E1B5C94497"/>
    <w:rsid w:val="0033122E"/>
  </w:style>
  <w:style w:type="paragraph" w:customStyle="1" w:styleId="6EF3CC964DDE4B9891D16BE85CE6EB70">
    <w:name w:val="6EF3CC964DDE4B9891D16BE85CE6EB70"/>
    <w:rsid w:val="0033122E"/>
  </w:style>
  <w:style w:type="paragraph" w:customStyle="1" w:styleId="BFD176E39DC045E591F6A7F377B80CC9">
    <w:name w:val="BFD176E39DC045E591F6A7F377B80CC9"/>
    <w:rsid w:val="00331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Intermedio">
      <a:dk1>
        <a:sysClr val="windowText" lastClr="000000"/>
      </a:dk1>
      <a:lt1>
        <a:sysClr val="window" lastClr="FFFFFF"/>
      </a:lt1>
      <a:dk2>
        <a:srgbClr xmlns:mc="http://schemas.openxmlformats.org/markup-compatibility/2006" xmlns:a14="http://schemas.microsoft.com/office/drawing/2010/main" val="775F55" mc:Ignorable=""/>
      </a:dk2>
      <a:lt2>
        <a:srgbClr xmlns:mc="http://schemas.openxmlformats.org/markup-compatibility/2006" xmlns:a14="http://schemas.microsoft.com/office/drawing/2010/main" val="EBDDC3" mc:Ignorable=""/>
      </a:lt2>
      <a:accent1>
        <a:srgbClr xmlns:mc="http://schemas.openxmlformats.org/markup-compatibility/2006" xmlns:a14="http://schemas.microsoft.com/office/drawing/2010/main" val="94B6D2" mc:Ignorable=""/>
      </a:accent1>
      <a:accent2>
        <a:srgbClr xmlns:mc="http://schemas.openxmlformats.org/markup-compatibility/2006" xmlns:a14="http://schemas.microsoft.com/office/drawing/2010/main" val="DD8047" mc:Ignorable=""/>
      </a:accent2>
      <a:accent3>
        <a:srgbClr xmlns:mc="http://schemas.openxmlformats.org/markup-compatibility/2006" xmlns:a14="http://schemas.microsoft.com/office/drawing/2010/main" val="A5AB81" mc:Ignorable=""/>
      </a:accent3>
      <a:accent4>
        <a:srgbClr xmlns:mc="http://schemas.openxmlformats.org/markup-compatibility/2006" xmlns:a14="http://schemas.microsoft.com/office/drawing/2010/main" val="D8B25C" mc:Ignorable=""/>
      </a:accent4>
      <a:accent5>
        <a:srgbClr xmlns:mc="http://schemas.openxmlformats.org/markup-compatibility/2006" xmlns:a14="http://schemas.microsoft.com/office/drawing/2010/main" val="7BA79D" mc:Ignorable=""/>
      </a:accent5>
      <a:accent6>
        <a:srgbClr xmlns:mc="http://schemas.openxmlformats.org/markup-compatibility/2006" xmlns:a14="http://schemas.microsoft.com/office/drawing/2010/main" val="968C8C" mc:Ignorable=""/>
      </a:accent6>
      <a:hlink>
        <a:srgbClr xmlns:mc="http://schemas.openxmlformats.org/markup-compatibility/2006" xmlns:a14="http://schemas.microsoft.com/office/drawing/2010/main" val="F7B615" mc:Ignorable=""/>
      </a:hlink>
      <a:folHlink>
        <a:srgbClr xmlns:mc="http://schemas.openxmlformats.org/markup-compatibility/2006" xmlns:a14="http://schemas.microsoft.com/office/drawing/2010/main" val="704404"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PublishDate>
  <Abstract>Ingeniería de Sistemas de Información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Words>
  <Characters>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
  <dc:creator>antopiscio</dc:creator>
  <cp:keywords/>
  <dc:description/>
  <cp:lastModifiedBy>antopiscio</cp:lastModifiedBy>
  <cp:revision>1</cp:revision>
  <dcterms:created xsi:type="dcterms:W3CDTF">2010-06-25T00:41:00Z</dcterms:created>
  <dcterms:modified xsi:type="dcterms:W3CDTF">2010-06-25T00:56:00Z</dcterms:modified>
</cp:coreProperties>
</file>