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34A2B" w14:textId="77777777" w:rsidR="00BC5433" w:rsidRDefault="00BC5433" w:rsidP="00BC5433">
      <w:pPr>
        <w:pStyle w:val="Ttulo2"/>
      </w:pPr>
      <w:bookmarkStart w:id="0" w:name="_Toc259157763"/>
      <w:r>
        <w:t>Anotaciones del Docente</w:t>
      </w:r>
      <w:bookmarkEnd w:id="0"/>
    </w:p>
    <w:p w14:paraId="01612D04" w14:textId="77777777" w:rsidR="00BC5433" w:rsidRDefault="00BC5433" w:rsidP="00BC5433">
      <w:r>
        <w:br w:type="page"/>
      </w:r>
    </w:p>
    <w:p w14:paraId="08089A52" w14:textId="77777777" w:rsidR="00BC5433" w:rsidRDefault="00BC5433" w:rsidP="00BC5433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u w:val="single"/>
        </w:rPr>
        <w:sectPr w:rsidR="00BC5433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20"/>
        </w:sectPr>
      </w:pPr>
    </w:p>
    <w:p w14:paraId="4D14E12E" w14:textId="77777777" w:rsidR="00BC5433" w:rsidRDefault="00BC5433" w:rsidP="00BC5433">
      <w:pPr>
        <w:pStyle w:val="Ttulo2"/>
      </w:pPr>
      <w:bookmarkStart w:id="1" w:name="_Toc259157764"/>
      <w:r>
        <w:lastRenderedPageBreak/>
        <w:t>Registro de Entrega y Calificación</w:t>
      </w:r>
      <w:bookmarkEnd w:id="1"/>
    </w:p>
    <w:p w14:paraId="350F7931" w14:textId="77777777" w:rsidR="00BC5433" w:rsidRDefault="00BC5433" w:rsidP="00BC5433"/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1418"/>
        <w:gridCol w:w="1419"/>
        <w:gridCol w:w="992"/>
        <w:gridCol w:w="850"/>
        <w:gridCol w:w="851"/>
        <w:gridCol w:w="992"/>
        <w:gridCol w:w="1702"/>
      </w:tblGrid>
      <w:tr w:rsidR="00BC5433" w14:paraId="1CDDABD2" w14:textId="77777777" w:rsidTr="00CC2E4C">
        <w:trPr>
          <w:trHeight w:val="647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2DA915EF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T.P. Nº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hideMark/>
          </w:tcPr>
          <w:p w14:paraId="4ABB3017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Apellido y Nombre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0A30BA06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Fecha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0A5D3F97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 xml:space="preserve">% </w:t>
            </w:r>
            <w:proofErr w:type="spellStart"/>
            <w:r w:rsidRPr="00CC2E4C">
              <w:rPr>
                <w:rFonts w:asciiTheme="minorHAnsi" w:eastAsia="Calibri" w:hAnsiTheme="minorHAnsi" w:cstheme="minorHAnsi"/>
              </w:rPr>
              <w:t>Asist</w:t>
            </w:r>
            <w:proofErr w:type="spellEnd"/>
            <w:r w:rsidRPr="00CC2E4C"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365D3B4E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Calificación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31B8E2B3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Firma del Docente</w:t>
            </w:r>
          </w:p>
        </w:tc>
      </w:tr>
      <w:tr w:rsidR="00BC5433" w14:paraId="4BF92A5B" w14:textId="77777777" w:rsidTr="00CC2E4C">
        <w:trPr>
          <w:cantSplit/>
          <w:trHeight w:val="319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7F155301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701E44A6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543C74BD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2E5747CF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656A9F2C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CC2E4C">
              <w:rPr>
                <w:rFonts w:asciiTheme="minorHAnsi" w:eastAsia="Calibri" w:hAnsiTheme="minorHAnsi" w:cstheme="minorHAnsi"/>
                <w:sz w:val="20"/>
              </w:rPr>
              <w:t>Escrito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4669460F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CC2E4C">
              <w:rPr>
                <w:rFonts w:asciiTheme="minorHAnsi" w:eastAsia="Calibri" w:hAnsiTheme="minorHAnsi" w:cstheme="minorHAnsi"/>
                <w:sz w:val="20"/>
              </w:rPr>
              <w:t>Oral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4FB17694" w14:textId="4B23FCC6" w:rsidR="00BC5433" w:rsidRPr="00CC2E4C" w:rsidRDefault="00CC2E4C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>
              <w:rPr>
                <w:rFonts w:asciiTheme="minorHAnsi" w:eastAsia="Calibri" w:hAnsiTheme="minorHAnsi" w:cstheme="minorHAnsi"/>
                <w:sz w:val="20"/>
              </w:rPr>
              <w:t>Nota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661EF064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BC5433" w14:paraId="430A9171" w14:textId="77777777" w:rsidTr="00BC5433">
        <w:trPr>
          <w:cantSplit/>
          <w:trHeight w:val="760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30DAD2D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55D6ECD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8446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3FC0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7AA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51D0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835C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7DD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BA94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2374E1D2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77A64CF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A1AF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A21D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3AE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599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5C4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F88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0A0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D8D87B0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607E8C4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978E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F02C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E76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2B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627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C036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C17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0DDA6723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9B5C6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833CF39" w14:textId="77777777" w:rsidR="00BC5433" w:rsidRDefault="00BC54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Pisciolari,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A1C3AD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DCBB5C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0C8779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B5F8A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104A3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FC51C8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  <w:tr w:rsidR="00BC5433" w14:paraId="39886F95" w14:textId="77777777" w:rsidTr="00BC5433">
        <w:trPr>
          <w:cantSplit/>
          <w:trHeight w:val="650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0EB3586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1152FAC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6A6C5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489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431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7D5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E84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761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618F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771617EE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2D7548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90FF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60A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9A0D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239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1B53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1085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AE9B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307CA047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A0F39C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AE5BC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917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27AD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F350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9D8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C05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9206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90A58CD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81D98B0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2776A0F" w14:textId="32AD158C" w:rsidR="00BC5433" w:rsidRDefault="003845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BC5433">
              <w:rPr>
                <w:rFonts w:cstheme="minorHAnsi"/>
              </w:rPr>
              <w:t>i</w:t>
            </w:r>
            <w:r>
              <w:rPr>
                <w:rFonts w:cstheme="minorHAnsi"/>
              </w:rPr>
              <w:t>s</w:t>
            </w:r>
            <w:r w:rsidR="00BC5433">
              <w:rPr>
                <w:rFonts w:cstheme="minorHAnsi"/>
              </w:rPr>
              <w:t>ciolari,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2C9E4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C1326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6A79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89C28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9B82DE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F884C6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  <w:tr w:rsidR="00BC5433" w14:paraId="28AAF88F" w14:textId="77777777" w:rsidTr="00BC5433">
        <w:trPr>
          <w:cantSplit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7CFD852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24E9A52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  <w:p w14:paraId="3270779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8DA3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7205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1106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E6AD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4F7B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2A3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0F1D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12B89D6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0E60EA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8B81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C18D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9D9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672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CE6C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50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5549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0DE2A06E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E53B42E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40F9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70D9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2203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BCD0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667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55E3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C10F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2611B94B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15C40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CD73E" w14:textId="1F18A58D" w:rsidR="00BC5433" w:rsidRDefault="003845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BC5433">
              <w:rPr>
                <w:rFonts w:cstheme="minorHAnsi"/>
              </w:rPr>
              <w:t>i</w:t>
            </w:r>
            <w:r>
              <w:rPr>
                <w:rFonts w:cstheme="minorHAnsi"/>
              </w:rPr>
              <w:t>s</w:t>
            </w:r>
            <w:r w:rsidR="00BC5433">
              <w:rPr>
                <w:rFonts w:cstheme="minorHAnsi"/>
              </w:rPr>
              <w:t>ciolari,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A571E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CDB76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C153C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770B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B2499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C371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</w:tbl>
    <w:p w14:paraId="03166392" w14:textId="0CE40A48" w:rsidR="00BC5433" w:rsidRDefault="00BC5433" w:rsidP="00BC5433">
      <w:pPr>
        <w:rPr>
          <w:rFonts w:asciiTheme="majorHAnsi" w:eastAsiaTheme="majorEastAsia" w:hAnsiTheme="majorHAnsi" w:cstheme="majorBidi"/>
          <w:color w:val="4F81BD" w:themeColor="accent1"/>
        </w:rPr>
      </w:pPr>
      <w:bookmarkStart w:id="2" w:name="_Toc259157765"/>
    </w:p>
    <w:p w14:paraId="0CF68393" w14:textId="77777777" w:rsidR="00BC5433" w:rsidRDefault="00BC5433" w:rsidP="00BC5433">
      <w:pPr>
        <w:pStyle w:val="Ttulo2"/>
      </w:pPr>
      <w:r>
        <w:lastRenderedPageBreak/>
        <w:t>Reglamento</w:t>
      </w:r>
      <w:bookmarkEnd w:id="2"/>
    </w:p>
    <w:p w14:paraId="1DF08EE9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Un trabajo escrito que contenga:</w:t>
      </w:r>
    </w:p>
    <w:p w14:paraId="30A74009" w14:textId="77777777" w:rsidR="00A41D1E" w:rsidRPr="00A41D1E" w:rsidRDefault="00A41D1E" w:rsidP="00A41D1E">
      <w:pPr>
        <w:numPr>
          <w:ilvl w:val="0"/>
          <w:numId w:val="3"/>
        </w:numPr>
        <w:spacing w:after="0" w:line="240" w:lineRule="auto"/>
        <w:rPr>
          <w:rFonts w:cstheme="minorHAnsi"/>
          <w:sz w:val="22"/>
        </w:rPr>
      </w:pPr>
      <w:r w:rsidRPr="00A41D1E">
        <w:rPr>
          <w:rFonts w:cstheme="minorHAnsi"/>
          <w:sz w:val="22"/>
        </w:rPr>
        <w:t>Una investigación sobre la aplicación de los costos de la calidad en las empresas hoy.</w:t>
      </w:r>
    </w:p>
    <w:p w14:paraId="1B506660" w14:textId="77777777" w:rsidR="00A41D1E" w:rsidRPr="00A41D1E" w:rsidRDefault="00A41D1E" w:rsidP="00A41D1E">
      <w:pPr>
        <w:numPr>
          <w:ilvl w:val="0"/>
          <w:numId w:val="3"/>
        </w:numPr>
        <w:spacing w:after="0" w:line="240" w:lineRule="auto"/>
        <w:rPr>
          <w:rFonts w:cstheme="minorHAnsi"/>
          <w:sz w:val="22"/>
        </w:rPr>
      </w:pPr>
      <w:r w:rsidRPr="00A41D1E">
        <w:rPr>
          <w:rFonts w:cstheme="minorHAnsi"/>
          <w:sz w:val="22"/>
        </w:rPr>
        <w:t>La aplicación práctica eligiendo un proceso de una organización de producción de bienes y/o servicios donde puedan identificarse los costos directos de la calidad y usar la estrategia de costos de la calidad para proponer una mejora.</w:t>
      </w:r>
    </w:p>
    <w:p w14:paraId="767420D3" w14:textId="77777777" w:rsidR="00A41D1E" w:rsidRPr="00A41D1E" w:rsidRDefault="00A41D1E" w:rsidP="00A41D1E">
      <w:pPr>
        <w:rPr>
          <w:rFonts w:cstheme="minorHAnsi"/>
          <w:sz w:val="22"/>
        </w:rPr>
      </w:pPr>
    </w:p>
    <w:p w14:paraId="601C4872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Una presentación oral cuyo objetivo es “compartir” con los compañeros las experiencias e ideas para la aplicación de la estrategia de costos de la no calidad.</w:t>
      </w:r>
    </w:p>
    <w:p w14:paraId="381418C1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Nota: La organización puede ser estatal o privada, siempre que identifique su “producto” (bien o servicio) y su proceso de realización.</w:t>
      </w:r>
    </w:p>
    <w:p w14:paraId="68226655" w14:textId="77777777" w:rsidR="00BC5433" w:rsidRDefault="00BC5433" w:rsidP="00BC5433"/>
    <w:p w14:paraId="0ABCCA1A" w14:textId="77777777" w:rsidR="00BC5433" w:rsidRDefault="00BC5433" w:rsidP="00BC5433">
      <w:pPr>
        <w:jc w:val="left"/>
        <w:rPr>
          <w:rFonts w:ascii="Trebuchet MS" w:eastAsia="Calibri" w:hAnsi="Trebuchet MS" w:cs="Times New Roman"/>
          <w:szCs w:val="24"/>
        </w:rPr>
      </w:pPr>
      <w:r>
        <w:rPr>
          <w:rFonts w:ascii="Trebuchet MS" w:eastAsia="Calibri" w:hAnsi="Trebuchet MS" w:cs="Times New Roman"/>
          <w:szCs w:val="24"/>
        </w:rPr>
        <w:br w:type="page"/>
      </w:r>
    </w:p>
    <w:p w14:paraId="3C8426CB" w14:textId="504377CD" w:rsidR="00CC2E4C" w:rsidRPr="008353CA" w:rsidRDefault="00CC2E4C" w:rsidP="00CC2E4C">
      <w:pPr>
        <w:pStyle w:val="Ttulo2"/>
      </w:pPr>
      <w:r w:rsidRPr="008353CA"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0A7DE9B1">
                <wp:simplePos x="0" y="0"/>
                <wp:positionH relativeFrom="column">
                  <wp:posOffset>4873625</wp:posOffset>
                </wp:positionH>
                <wp:positionV relativeFrom="paragraph">
                  <wp:posOffset>6125845</wp:posOffset>
                </wp:positionV>
                <wp:extent cx="842645" cy="317500"/>
                <wp:effectExtent l="0" t="0" r="0" b="6350"/>
                <wp:wrapNone/>
                <wp:docPr id="90" name="2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51D6" w14:textId="77777777" w:rsidR="001540FF" w:rsidRPr="00CC2E4C" w:rsidRDefault="001540FF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Scrap</w:t>
                            </w:r>
                          </w:p>
                          <w:p w14:paraId="50FB847D" w14:textId="77777777" w:rsidR="001540FF" w:rsidRPr="00CC2E4C" w:rsidRDefault="001540FF" w:rsidP="00CC2E4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24 Rectángulo redondeado" o:spid="_x0000_s1026" style="position:absolute;left:0;text-align:left;margin-left:383.75pt;margin-top:482.35pt;width:66.3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" fillcolor="#4f81bd [3204]" strokecolor="#4f81bd [3204]" strokeweight="2pt">
                <v:textbox>
                  <w:txbxContent>
                    <w:p w14:paraId="7FA751D6" w14:textId="77777777" w:rsidR="001540FF" w:rsidRPr="00CC2E4C" w:rsidRDefault="001540FF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Scrap</w:t>
                      </w:r>
                    </w:p>
                    <w:p w14:paraId="50FB847D" w14:textId="77777777" w:rsidR="001540FF" w:rsidRPr="00CC2E4C" w:rsidRDefault="001540FF" w:rsidP="00CC2E4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47576A41">
                <wp:simplePos x="0" y="0"/>
                <wp:positionH relativeFrom="column">
                  <wp:posOffset>2910205</wp:posOffset>
                </wp:positionH>
                <wp:positionV relativeFrom="paragraph">
                  <wp:posOffset>5976620</wp:posOffset>
                </wp:positionV>
                <wp:extent cx="304800" cy="257175"/>
                <wp:effectExtent l="0" t="0" r="0" b="0"/>
                <wp:wrapNone/>
                <wp:docPr id="20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4E1C6" w14:textId="77777777" w:rsidR="001540FF" w:rsidRDefault="001540FF" w:rsidP="00CC2E4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7" type="#_x0000_t202" style="position:absolute;left:0;text-align:left;margin-left:229.15pt;margin-top:470.6pt;width:24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" stroked="f">
                <v:textbox>
                  <w:txbxContent>
                    <w:p w14:paraId="62C4E1C6" w14:textId="77777777" w:rsidR="001540FF" w:rsidRDefault="001540FF" w:rsidP="00CC2E4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599F2AF6">
                <wp:simplePos x="0" y="0"/>
                <wp:positionH relativeFrom="column">
                  <wp:posOffset>4313555</wp:posOffset>
                </wp:positionH>
                <wp:positionV relativeFrom="paragraph">
                  <wp:posOffset>7327265</wp:posOffset>
                </wp:positionV>
                <wp:extent cx="381000" cy="257175"/>
                <wp:effectExtent l="0" t="0" r="0" b="0"/>
                <wp:wrapNone/>
                <wp:docPr id="208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617E" w14:textId="77777777" w:rsidR="001540FF" w:rsidRDefault="001540FF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editId="13A6DC38">
                                  <wp:extent cx="113030" cy="95369"/>
                                  <wp:effectExtent l="0" t="0" r="0" b="0"/>
                                  <wp:docPr id="272" name="Imagen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9.65pt;margin-top:576.95pt;width:30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" stroked="f">
                <v:textbox>
                  <w:txbxContent>
                    <w:p w14:paraId="3616617E" w14:textId="77777777" w:rsidR="001540FF" w:rsidRDefault="001540FF" w:rsidP="00CC2E4C">
                      <w:r>
                        <w:t>No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editId="13A6DC38">
                            <wp:extent cx="113030" cy="95369"/>
                            <wp:effectExtent l="0" t="0" r="0" b="0"/>
                            <wp:docPr id="272" name="Imagen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4A3FFB4E">
                <wp:simplePos x="0" y="0"/>
                <wp:positionH relativeFrom="column">
                  <wp:posOffset>2145030</wp:posOffset>
                </wp:positionH>
                <wp:positionV relativeFrom="paragraph">
                  <wp:posOffset>6295390</wp:posOffset>
                </wp:positionV>
                <wp:extent cx="1504950" cy="314325"/>
                <wp:effectExtent l="0" t="0" r="0" b="9525"/>
                <wp:wrapNone/>
                <wp:docPr id="210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01BA" w14:textId="77777777" w:rsidR="001540FF" w:rsidRPr="00CC2E4C" w:rsidRDefault="001540FF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Embalaje Para Envío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29" style="position:absolute;left:0;text-align:left;margin-left:168.9pt;margin-top:495.7pt;width:11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" fillcolor="#4f81bd [3204]" strokecolor="#4f81bd [3204]" strokeweight="2pt">
                <v:textbox>
                  <w:txbxContent>
                    <w:p w14:paraId="035B01BA" w14:textId="77777777" w:rsidR="001540FF" w:rsidRPr="00CC2E4C" w:rsidRDefault="001540FF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Embalaje Para Envío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1398B44F">
                <wp:simplePos x="0" y="0"/>
                <wp:positionH relativeFrom="column">
                  <wp:posOffset>5334635</wp:posOffset>
                </wp:positionH>
                <wp:positionV relativeFrom="paragraph">
                  <wp:posOffset>5711190</wp:posOffset>
                </wp:positionV>
                <wp:extent cx="381635" cy="254000"/>
                <wp:effectExtent l="0" t="0" r="0" b="0"/>
                <wp:wrapNone/>
                <wp:docPr id="21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DE495" w14:textId="77777777" w:rsidR="001540FF" w:rsidRDefault="001540FF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editId="0E1701D2">
                                  <wp:extent cx="113030" cy="95369"/>
                                  <wp:effectExtent l="0" t="0" r="0" b="0"/>
                                  <wp:docPr id="273" name="Imagen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0.05pt;margin-top:449.7pt;width:30.0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" stroked="f">
                <v:textbox>
                  <w:txbxContent>
                    <w:p w14:paraId="555DE495" w14:textId="77777777" w:rsidR="001540FF" w:rsidRDefault="001540FF" w:rsidP="00CC2E4C">
                      <w:r>
                        <w:t>No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editId="0E1701D2">
                            <wp:extent cx="113030" cy="95369"/>
                            <wp:effectExtent l="0" t="0" r="0" b="0"/>
                            <wp:docPr id="273" name="Imagen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sz w:val="16"/>
          <w:szCs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6449ED6C">
                <wp:simplePos x="0" y="0"/>
                <wp:positionH relativeFrom="column">
                  <wp:posOffset>2899410</wp:posOffset>
                </wp:positionH>
                <wp:positionV relativeFrom="paragraph">
                  <wp:posOffset>4286250</wp:posOffset>
                </wp:positionV>
                <wp:extent cx="0" cy="339725"/>
                <wp:effectExtent l="95250" t="0" r="57150" b="41275"/>
                <wp:wrapNone/>
                <wp:docPr id="214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1 Conector recto de flecha" o:spid="_x0000_s1026" type="#_x0000_t32" style="position:absolute;margin-left:228.3pt;margin-top:337.5pt;width:0;height:2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03264751">
                <wp:simplePos x="0" y="0"/>
                <wp:positionH relativeFrom="column">
                  <wp:posOffset>2893695</wp:posOffset>
                </wp:positionH>
                <wp:positionV relativeFrom="paragraph">
                  <wp:posOffset>5774690</wp:posOffset>
                </wp:positionV>
                <wp:extent cx="0" cy="509270"/>
                <wp:effectExtent l="95250" t="0" r="38100" b="43180"/>
                <wp:wrapNone/>
                <wp:docPr id="219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227.85pt;margin-top:454.7pt;width:0;height:4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6E8AA44C">
                <wp:simplePos x="0" y="0"/>
                <wp:positionH relativeFrom="column">
                  <wp:posOffset>5275580</wp:posOffset>
                </wp:positionH>
                <wp:positionV relativeFrom="paragraph">
                  <wp:posOffset>5678805</wp:posOffset>
                </wp:positionV>
                <wp:extent cx="10160" cy="457200"/>
                <wp:effectExtent l="95250" t="0" r="46990" b="38100"/>
                <wp:wrapNone/>
                <wp:docPr id="22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Conector recto de flecha" o:spid="_x0000_s1026" type="#_x0000_t32" style="position:absolute;margin-left:415.4pt;margin-top:447.15pt;width:.8pt;height:3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sz w:val="16"/>
          <w:szCs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57CDE874">
                <wp:simplePos x="0" y="0"/>
                <wp:positionH relativeFrom="column">
                  <wp:posOffset>2053590</wp:posOffset>
                </wp:positionH>
                <wp:positionV relativeFrom="paragraph">
                  <wp:posOffset>4626610</wp:posOffset>
                </wp:positionV>
                <wp:extent cx="1685925" cy="1133475"/>
                <wp:effectExtent l="0" t="0" r="9525" b="9525"/>
                <wp:wrapNone/>
                <wp:docPr id="223" name="2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9907" w14:textId="77777777" w:rsidR="001540FF" w:rsidRPr="00CB731E" w:rsidRDefault="001540FF" w:rsidP="00CC2E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731E">
                              <w:rPr>
                                <w:sz w:val="18"/>
                                <w:szCs w:val="18"/>
                              </w:rPr>
                              <w:t>¿Pasa Inspección General?</w:t>
                            </w:r>
                          </w:p>
                          <w:p w14:paraId="55D45CCF" w14:textId="77777777" w:rsidR="001540FF" w:rsidRDefault="001540FF" w:rsidP="00CC2E4C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2 Decisión" o:spid="_x0000_s1031" type="#_x0000_t110" style="position:absolute;left:0;text-align:left;margin-left:161.7pt;margin-top:364.3pt;width:132.7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" fillcolor="#4f81bd [3204]" strokecolor="#4f81bd [3204]" strokeweight="2pt">
                <v:textbox>
                  <w:txbxContent>
                    <w:p w14:paraId="23AD9907" w14:textId="77777777" w:rsidR="001540FF" w:rsidRPr="00CB731E" w:rsidRDefault="001540FF" w:rsidP="00CC2E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731E">
                        <w:rPr>
                          <w:sz w:val="18"/>
                          <w:szCs w:val="18"/>
                        </w:rPr>
                        <w:t>¿Pasa Inspección General?</w:t>
                      </w:r>
                    </w:p>
                    <w:p w14:paraId="55D45CCF" w14:textId="77777777" w:rsidR="001540FF" w:rsidRDefault="001540FF" w:rsidP="00CC2E4C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6D51B21A">
                <wp:simplePos x="0" y="0"/>
                <wp:positionH relativeFrom="column">
                  <wp:posOffset>3744595</wp:posOffset>
                </wp:positionH>
                <wp:positionV relativeFrom="paragraph">
                  <wp:posOffset>5189855</wp:posOffset>
                </wp:positionV>
                <wp:extent cx="695325" cy="0"/>
                <wp:effectExtent l="0" t="76200" r="9525" b="95250"/>
                <wp:wrapNone/>
                <wp:docPr id="227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2 Conector recto de flecha" o:spid="_x0000_s1026" type="#_x0000_t32" style="position:absolute;margin-left:294.85pt;margin-top:408.65pt;width:54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234BEBA4">
                <wp:simplePos x="0" y="0"/>
                <wp:positionH relativeFrom="column">
                  <wp:posOffset>4435475</wp:posOffset>
                </wp:positionH>
                <wp:positionV relativeFrom="paragraph">
                  <wp:posOffset>4690110</wp:posOffset>
                </wp:positionV>
                <wp:extent cx="1695450" cy="990600"/>
                <wp:effectExtent l="0" t="0" r="0" b="0"/>
                <wp:wrapNone/>
                <wp:docPr id="229" name="27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1CA" w14:textId="77777777" w:rsidR="001540FF" w:rsidRPr="00452075" w:rsidRDefault="001540FF" w:rsidP="00CC2E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075">
                              <w:rPr>
                                <w:sz w:val="18"/>
                                <w:szCs w:val="18"/>
                              </w:rPr>
                              <w:t>¿Es Posible el re trabajo?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Decisión" o:spid="_x0000_s1032" type="#_x0000_t110" style="position:absolute;left:0;text-align:left;margin-left:349.25pt;margin-top:369.3pt;width:133.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" fillcolor="#4f81bd [3204]" strokecolor="#4f81bd [3204]" strokeweight="2pt">
                <v:textbox>
                  <w:txbxContent>
                    <w:p w14:paraId="0BDE61CA" w14:textId="77777777" w:rsidR="001540FF" w:rsidRPr="00452075" w:rsidRDefault="001540FF" w:rsidP="00CC2E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075">
                        <w:rPr>
                          <w:sz w:val="18"/>
                          <w:szCs w:val="18"/>
                        </w:rPr>
                        <w:t>¿Es Posible el re trabajo?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29BB6FD">
                <wp:simplePos x="0" y="0"/>
                <wp:positionH relativeFrom="column">
                  <wp:posOffset>5270500</wp:posOffset>
                </wp:positionH>
                <wp:positionV relativeFrom="paragraph">
                  <wp:posOffset>4116070</wp:posOffset>
                </wp:positionV>
                <wp:extent cx="0" cy="575945"/>
                <wp:effectExtent l="0" t="0" r="19050" b="0"/>
                <wp:wrapNone/>
                <wp:docPr id="231" name="2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6 Conector recto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pt,324.1pt" to="41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" strokecolor="#4f81bd [3204]"/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1AC7DB88">
                <wp:simplePos x="0" y="0"/>
                <wp:positionH relativeFrom="column">
                  <wp:posOffset>5349240</wp:posOffset>
                </wp:positionH>
                <wp:positionV relativeFrom="paragraph">
                  <wp:posOffset>4434205</wp:posOffset>
                </wp:positionV>
                <wp:extent cx="301625" cy="254000"/>
                <wp:effectExtent l="0" t="0" r="0" b="0"/>
                <wp:wrapNone/>
                <wp:docPr id="23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3927" w14:textId="77777777" w:rsidR="001540FF" w:rsidRDefault="001540FF" w:rsidP="00CC2E4C">
                            <w:r>
                              <w:t>Si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editId="394F84E7">
                                  <wp:extent cx="113030" cy="95369"/>
                                  <wp:effectExtent l="0" t="0" r="0" b="0"/>
                                  <wp:docPr id="275" name="Imagen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21.2pt;margin-top:349.15pt;width:23.7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" stroked="f">
                <v:textbox>
                  <w:txbxContent>
                    <w:p w14:paraId="6D5A3927" w14:textId="77777777" w:rsidR="001540FF" w:rsidRDefault="001540FF" w:rsidP="00CC2E4C">
                      <w:r>
                        <w:t>Si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editId="394F84E7">
                            <wp:extent cx="113030" cy="95369"/>
                            <wp:effectExtent l="0" t="0" r="0" b="0"/>
                            <wp:docPr id="275" name="Imagen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003DBF29">
                <wp:simplePos x="0" y="0"/>
                <wp:positionH relativeFrom="column">
                  <wp:posOffset>3755390</wp:posOffset>
                </wp:positionH>
                <wp:positionV relativeFrom="paragraph">
                  <wp:posOffset>4114165</wp:posOffset>
                </wp:positionV>
                <wp:extent cx="1518285" cy="7620"/>
                <wp:effectExtent l="38100" t="76200" r="0" b="87630"/>
                <wp:wrapNone/>
                <wp:docPr id="235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698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295.7pt;margin-top:323.95pt;width:119.55pt;height: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5BDB37B3">
                <wp:simplePos x="0" y="0"/>
                <wp:positionH relativeFrom="column">
                  <wp:posOffset>1504950</wp:posOffset>
                </wp:positionH>
                <wp:positionV relativeFrom="paragraph">
                  <wp:posOffset>4154170</wp:posOffset>
                </wp:positionV>
                <wp:extent cx="580390" cy="0"/>
                <wp:effectExtent l="0" t="76200" r="0" b="95250"/>
                <wp:wrapNone/>
                <wp:docPr id="23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118.5pt;margin-top:327.1pt;width:45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03F4A387">
                <wp:simplePos x="0" y="0"/>
                <wp:positionH relativeFrom="column">
                  <wp:posOffset>2904490</wp:posOffset>
                </wp:positionH>
                <wp:positionV relativeFrom="paragraph">
                  <wp:posOffset>1036955</wp:posOffset>
                </wp:positionV>
                <wp:extent cx="0" cy="371475"/>
                <wp:effectExtent l="95250" t="0" r="76200" b="47625"/>
                <wp:wrapNone/>
                <wp:docPr id="23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28.7pt;margin-top:81.6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B321735">
                <wp:simplePos x="0" y="0"/>
                <wp:positionH relativeFrom="column">
                  <wp:posOffset>2117090</wp:posOffset>
                </wp:positionH>
                <wp:positionV relativeFrom="paragraph">
                  <wp:posOffset>520065</wp:posOffset>
                </wp:positionV>
                <wp:extent cx="1571625" cy="523875"/>
                <wp:effectExtent l="0" t="0" r="9525" b="9525"/>
                <wp:wrapNone/>
                <wp:docPr id="241" name="2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75CC" w14:textId="77777777" w:rsidR="001540FF" w:rsidRPr="00CC2E4C" w:rsidRDefault="001540FF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Recepción de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95 Rectángulo redondeado" o:spid="_x0000_s1034" style="position:absolute;left:0;text-align:left;margin-left:166.7pt;margin-top:40.95pt;width:123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" fillcolor="#4f81bd [3204]" strokecolor="#4f81bd [3204]" strokeweight="2pt">
                <v:textbox>
                  <w:txbxContent>
                    <w:p w14:paraId="3AAA75CC" w14:textId="77777777" w:rsidR="001540FF" w:rsidRPr="00CC2E4C" w:rsidRDefault="001540FF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Recepción de Materia Prima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2BB129B1">
                <wp:simplePos x="0" y="0"/>
                <wp:positionH relativeFrom="column">
                  <wp:posOffset>4154805</wp:posOffset>
                </wp:positionH>
                <wp:positionV relativeFrom="paragraph">
                  <wp:posOffset>814070</wp:posOffset>
                </wp:positionV>
                <wp:extent cx="0" cy="1000125"/>
                <wp:effectExtent l="0" t="0" r="19050" b="0"/>
                <wp:wrapNone/>
                <wp:docPr id="243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15pt,64.1pt" to="327.15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" strokecolor="#4f81bd [3204]"/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4699322F">
                <wp:simplePos x="0" y="0"/>
                <wp:positionH relativeFrom="column">
                  <wp:posOffset>3715385</wp:posOffset>
                </wp:positionH>
                <wp:positionV relativeFrom="paragraph">
                  <wp:posOffset>1811655</wp:posOffset>
                </wp:positionV>
                <wp:extent cx="438150" cy="0"/>
                <wp:effectExtent l="0" t="0" r="0" b="19050"/>
                <wp:wrapNone/>
                <wp:docPr id="245" name="2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1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142.65pt" to="327.0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" strokecolor="#4f81bd [3204]"/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7E270877">
                <wp:simplePos x="0" y="0"/>
                <wp:positionH relativeFrom="column">
                  <wp:posOffset>4154805</wp:posOffset>
                </wp:positionH>
                <wp:positionV relativeFrom="paragraph">
                  <wp:posOffset>1574165</wp:posOffset>
                </wp:positionV>
                <wp:extent cx="381000" cy="257175"/>
                <wp:effectExtent l="0" t="0" r="0" b="0"/>
                <wp:wrapNone/>
                <wp:docPr id="247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F1D2" w14:textId="77777777" w:rsidR="001540FF" w:rsidRDefault="001540FF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editId="1FCACF8C">
                                  <wp:extent cx="113030" cy="95369"/>
                                  <wp:effectExtent l="0" t="0" r="0" b="0"/>
                                  <wp:docPr id="276" name="Imagen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27.15pt;margin-top:123.95pt;width:30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" stroked="f">
                <v:textbox>
                  <w:txbxContent>
                    <w:p w14:paraId="3875F1D2" w14:textId="77777777" w:rsidR="001540FF" w:rsidRDefault="001540FF" w:rsidP="00CC2E4C">
                      <w:r>
                        <w:t>No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editId="1FCACF8C">
                            <wp:extent cx="113030" cy="95369"/>
                            <wp:effectExtent l="0" t="0" r="0" b="0"/>
                            <wp:docPr id="276" name="Imagen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A7CC3CD">
                <wp:simplePos x="0" y="0"/>
                <wp:positionH relativeFrom="column">
                  <wp:posOffset>3703320</wp:posOffset>
                </wp:positionH>
                <wp:positionV relativeFrom="paragraph">
                  <wp:posOffset>814070</wp:posOffset>
                </wp:positionV>
                <wp:extent cx="438150" cy="0"/>
                <wp:effectExtent l="38100" t="76200" r="0" b="95250"/>
                <wp:wrapNone/>
                <wp:docPr id="249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9 Conector recto de flecha" o:spid="_x0000_s1026" type="#_x0000_t32" style="position:absolute;margin-left:291.6pt;margin-top:64.1pt;width:34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5F707200">
                <wp:simplePos x="0" y="0"/>
                <wp:positionH relativeFrom="column">
                  <wp:posOffset>2088515</wp:posOffset>
                </wp:positionH>
                <wp:positionV relativeFrom="paragraph">
                  <wp:posOffset>1419860</wp:posOffset>
                </wp:positionV>
                <wp:extent cx="1628775" cy="781050"/>
                <wp:effectExtent l="0" t="0" r="9525" b="0"/>
                <wp:wrapNone/>
                <wp:docPr id="251" name="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8E18F" w14:textId="77777777" w:rsidR="001540FF" w:rsidRPr="00EF6EC4" w:rsidRDefault="001540FF" w:rsidP="00CC2E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¿Pasa Inspección?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ecisión" o:spid="_x0000_s1036" type="#_x0000_t110" style="position:absolute;left:0;text-align:left;margin-left:164.45pt;margin-top:111.8pt;width:128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" fillcolor="#4f81bd [3204]" strokecolor="#4f81bd [3204]" strokeweight="2pt">
                <v:textbox>
                  <w:txbxContent>
                    <w:p w14:paraId="4288E18F" w14:textId="77777777" w:rsidR="001540FF" w:rsidRPr="00EF6EC4" w:rsidRDefault="001540FF" w:rsidP="00CC2E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¿Pasa Inspección?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77D264BB">
                <wp:simplePos x="0" y="0"/>
                <wp:positionH relativeFrom="column">
                  <wp:posOffset>3074035</wp:posOffset>
                </wp:positionH>
                <wp:positionV relativeFrom="paragraph">
                  <wp:posOffset>2192020</wp:posOffset>
                </wp:positionV>
                <wp:extent cx="304800" cy="257175"/>
                <wp:effectExtent l="0" t="0" r="0" b="0"/>
                <wp:wrapNone/>
                <wp:docPr id="25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1187" w14:textId="77777777" w:rsidR="001540FF" w:rsidRDefault="001540FF" w:rsidP="00CC2E4C">
                            <w:r>
                              <w:t>Si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editId="39A73512">
                                  <wp:extent cx="113030" cy="95369"/>
                                  <wp:effectExtent l="0" t="0" r="0" b="0"/>
                                  <wp:docPr id="277" name="Imagen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2.05pt;margin-top:172.6pt;width:24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" stroked="f">
                <v:textbox>
                  <w:txbxContent>
                    <w:p w14:paraId="18421187" w14:textId="77777777" w:rsidR="001540FF" w:rsidRDefault="001540FF" w:rsidP="00CC2E4C">
                      <w:r>
                        <w:t>Si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editId="39A73512">
                            <wp:extent cx="113030" cy="95369"/>
                            <wp:effectExtent l="0" t="0" r="0" b="0"/>
                            <wp:docPr id="277" name="Imagen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D6F4800">
                <wp:simplePos x="0" y="0"/>
                <wp:positionH relativeFrom="column">
                  <wp:posOffset>2907665</wp:posOffset>
                </wp:positionH>
                <wp:positionV relativeFrom="paragraph">
                  <wp:posOffset>2215515</wp:posOffset>
                </wp:positionV>
                <wp:extent cx="0" cy="400050"/>
                <wp:effectExtent l="95250" t="0" r="95250" b="38100"/>
                <wp:wrapNone/>
                <wp:docPr id="255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28.95pt;margin-top:174.45pt;width:0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12A21C3">
                <wp:simplePos x="0" y="0"/>
                <wp:positionH relativeFrom="column">
                  <wp:posOffset>2052955</wp:posOffset>
                </wp:positionH>
                <wp:positionV relativeFrom="paragraph">
                  <wp:posOffset>2631440</wp:posOffset>
                </wp:positionV>
                <wp:extent cx="1685925" cy="514350"/>
                <wp:effectExtent l="0" t="0" r="9525" b="0"/>
                <wp:wrapNone/>
                <wp:docPr id="257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BC2E3" w14:textId="77777777" w:rsidR="001540FF" w:rsidRPr="00CC2E4C" w:rsidRDefault="001540FF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 xml:space="preserve">Soldadura Componentes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8" style="position:absolute;left:0;text-align:left;margin-left:161.65pt;margin-top:207.2pt;width:132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" fillcolor="#4f81bd [3204]" strokecolor="#4f81bd [3204]" strokeweight="2pt">
                <v:textbox>
                  <w:txbxContent>
                    <w:p w14:paraId="5EABC2E3" w14:textId="77777777" w:rsidR="001540FF" w:rsidRPr="00CC2E4C" w:rsidRDefault="001540FF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 xml:space="preserve">Soldadura Componentes 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185DEFB0">
                <wp:simplePos x="0" y="0"/>
                <wp:positionH relativeFrom="column">
                  <wp:posOffset>1506220</wp:posOffset>
                </wp:positionH>
                <wp:positionV relativeFrom="paragraph">
                  <wp:posOffset>3117850</wp:posOffset>
                </wp:positionV>
                <wp:extent cx="638175" cy="781050"/>
                <wp:effectExtent l="0" t="0" r="47625" b="38100"/>
                <wp:wrapNone/>
                <wp:docPr id="259" name="2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3 Conector recto de flecha" o:spid="_x0000_s1026" type="#_x0000_t32" style="position:absolute;margin-left:118.6pt;margin-top:245.5pt;width:50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6C0EF1A">
                <wp:simplePos x="0" y="0"/>
                <wp:positionH relativeFrom="column">
                  <wp:posOffset>-25400</wp:posOffset>
                </wp:positionH>
                <wp:positionV relativeFrom="paragraph">
                  <wp:posOffset>3877945</wp:posOffset>
                </wp:positionV>
                <wp:extent cx="1524000" cy="523875"/>
                <wp:effectExtent l="0" t="0" r="0" b="9525"/>
                <wp:wrapNone/>
                <wp:docPr id="261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6603" w14:textId="77777777" w:rsidR="001540FF" w:rsidRPr="00EF6EC4" w:rsidRDefault="001540FF" w:rsidP="00CC2E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6EC4">
                              <w:rPr>
                                <w:sz w:val="20"/>
                                <w:szCs w:val="20"/>
                              </w:rPr>
                              <w:t>Recepción de Insumos (tornillos, tuercas)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39" style="position:absolute;left:0;text-align:left;margin-left:-2pt;margin-top:305.35pt;width:120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" fillcolor="#4f81bd [3204]" strokecolor="#4f81bd [3204]" strokeweight="2pt">
                <v:textbox>
                  <w:txbxContent>
                    <w:p w14:paraId="7E606603" w14:textId="77777777" w:rsidR="001540FF" w:rsidRPr="00EF6EC4" w:rsidRDefault="001540FF" w:rsidP="00CC2E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6EC4">
                        <w:rPr>
                          <w:sz w:val="20"/>
                          <w:szCs w:val="20"/>
                        </w:rPr>
                        <w:t>Recepción de Insumos (tornillos, tuercas)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2A1B32E">
                <wp:simplePos x="0" y="0"/>
                <wp:positionH relativeFrom="column">
                  <wp:posOffset>81280</wp:posOffset>
                </wp:positionH>
                <wp:positionV relativeFrom="paragraph">
                  <wp:posOffset>2631440</wp:posOffset>
                </wp:positionV>
                <wp:extent cx="1419225" cy="504825"/>
                <wp:effectExtent l="0" t="0" r="9525" b="9525"/>
                <wp:wrapNone/>
                <wp:docPr id="263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68257" w14:textId="77777777" w:rsidR="001540FF" w:rsidRPr="00CC2E4C" w:rsidRDefault="001540FF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Soldadura de Componentes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40" style="position:absolute;left:0;text-align:left;margin-left:6.4pt;margin-top:207.2pt;width:111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" fillcolor="#4f81bd [3204]" strokecolor="#4f81bd [3204]" strokeweight="2pt">
                <v:textbox>
                  <w:txbxContent>
                    <w:p w14:paraId="53368257" w14:textId="77777777" w:rsidR="001540FF" w:rsidRPr="00CC2E4C" w:rsidRDefault="001540FF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Soldadura de Componentes 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6063B36A">
                <wp:simplePos x="0" y="0"/>
                <wp:positionH relativeFrom="column">
                  <wp:posOffset>4498975</wp:posOffset>
                </wp:positionH>
                <wp:positionV relativeFrom="paragraph">
                  <wp:posOffset>2619375</wp:posOffset>
                </wp:positionV>
                <wp:extent cx="1400175" cy="504825"/>
                <wp:effectExtent l="0" t="0" r="9525" b="9525"/>
                <wp:wrapNone/>
                <wp:docPr id="265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2A2E" w14:textId="77777777" w:rsidR="001540FF" w:rsidRPr="00CC2E4C" w:rsidRDefault="001540FF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Soldadura de Componentes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41" style="position:absolute;left:0;text-align:left;margin-left:354.25pt;margin-top:206.25pt;width:11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" fillcolor="#4f81bd [3204]" strokecolor="#4f81bd [3204]" strokeweight="2pt">
                <v:textbox>
                  <w:txbxContent>
                    <w:p w14:paraId="6D332A2E" w14:textId="77777777" w:rsidR="001540FF" w:rsidRPr="00CC2E4C" w:rsidRDefault="001540FF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Soldadura de Componentes B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6BE6E330">
                <wp:simplePos x="0" y="0"/>
                <wp:positionH relativeFrom="column">
                  <wp:posOffset>3703320</wp:posOffset>
                </wp:positionH>
                <wp:positionV relativeFrom="paragraph">
                  <wp:posOffset>3117850</wp:posOffset>
                </wp:positionV>
                <wp:extent cx="866775" cy="809625"/>
                <wp:effectExtent l="38100" t="0" r="9525" b="28575"/>
                <wp:wrapNone/>
                <wp:docPr id="267" name="2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4 Conector recto de flecha" o:spid="_x0000_s1026" type="#_x0000_t32" style="position:absolute;margin-left:291.6pt;margin-top:245.5pt;width:68.2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13A6A80B">
                <wp:simplePos x="0" y="0"/>
                <wp:positionH relativeFrom="column">
                  <wp:posOffset>2088515</wp:posOffset>
                </wp:positionH>
                <wp:positionV relativeFrom="paragraph">
                  <wp:posOffset>3937635</wp:posOffset>
                </wp:positionV>
                <wp:extent cx="1647825" cy="352425"/>
                <wp:effectExtent l="0" t="0" r="9525" b="9525"/>
                <wp:wrapNone/>
                <wp:docPr id="269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61A19" w14:textId="77777777" w:rsidR="001540FF" w:rsidRDefault="001540FF" w:rsidP="00CC2E4C">
                            <w:pPr>
                              <w:jc w:val="center"/>
                            </w:pPr>
                            <w:r>
                              <w:t>Soldadura Conjunta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42" style="position:absolute;left:0;text-align:left;margin-left:164.45pt;margin-top:310.05pt;width:129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" fillcolor="#4f81bd [3204]" strokecolor="#4f81bd [3204]" strokeweight="2pt">
                <v:textbox>
                  <w:txbxContent>
                    <w:p w14:paraId="5EE61A19" w14:textId="77777777" w:rsidR="001540FF" w:rsidRDefault="001540FF" w:rsidP="00CC2E4C">
                      <w:pPr>
                        <w:jc w:val="center"/>
                      </w:pPr>
                      <w:r>
                        <w:t>Soldadura Conjunta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7B896E5B">
                <wp:simplePos x="0" y="0"/>
                <wp:positionH relativeFrom="column">
                  <wp:posOffset>2884170</wp:posOffset>
                </wp:positionH>
                <wp:positionV relativeFrom="paragraph">
                  <wp:posOffset>3117850</wp:posOffset>
                </wp:positionV>
                <wp:extent cx="0" cy="781050"/>
                <wp:effectExtent l="95250" t="0" r="38100" b="38100"/>
                <wp:wrapNone/>
                <wp:docPr id="271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2 Conector recto de flecha" o:spid="_x0000_s1026" type="#_x0000_t32" style="position:absolute;margin-left:227.1pt;margin-top:245.5pt;width:0;height:6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" strokecolor="#4f81bd [3204]">
                <v:stroke endarrow="open"/>
              </v:shape>
            </w:pict>
          </mc:Fallback>
        </mc:AlternateContent>
      </w:r>
      <w:r w:rsidRPr="008353CA">
        <w:t>Diagrama de Proceso de Panel de Instrumentos</w:t>
      </w:r>
      <w:r>
        <w:t xml:space="preserve"> (IP)</w:t>
      </w:r>
    </w:p>
    <w:p w14:paraId="03E40FC3" w14:textId="173B925C" w:rsidR="004B2016" w:rsidRDefault="004B2016">
      <w:pPr>
        <w:jc w:val="left"/>
        <w:rPr>
          <w:rStyle w:val="Textoennegrita"/>
          <w:b w:val="0"/>
          <w:bCs w:val="0"/>
        </w:rPr>
      </w:pPr>
    </w:p>
    <w:p w14:paraId="636A956F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AF39E24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3F068440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780C556D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C36300F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15DE73DD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120F928C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7A75AD3E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F84200F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5ACE8E94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4140A745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685DE44C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750C1677" w14:textId="3D1301EF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604E326E">
                <wp:simplePos x="0" y="0"/>
                <wp:positionH relativeFrom="column">
                  <wp:posOffset>3798998</wp:posOffset>
                </wp:positionH>
                <wp:positionV relativeFrom="paragraph">
                  <wp:posOffset>270238</wp:posOffset>
                </wp:positionV>
                <wp:extent cx="381635" cy="261257"/>
                <wp:effectExtent l="0" t="0" r="0" b="0"/>
                <wp:wrapNone/>
                <wp:docPr id="225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1257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650A" w14:textId="77777777" w:rsidR="001540FF" w:rsidRDefault="001540FF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editId="50A6036E">
                                  <wp:extent cx="113030" cy="95369"/>
                                  <wp:effectExtent l="0" t="0" r="0" b="0"/>
                                  <wp:docPr id="274" name="Imagen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9.15pt;margin-top:21.3pt;width:30.05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" stroked="f">
                <v:textbox>
                  <w:txbxContent>
                    <w:p w14:paraId="4EF9650A" w14:textId="77777777" w:rsidR="001540FF" w:rsidRDefault="001540FF" w:rsidP="00CC2E4C">
                      <w:r>
                        <w:t>No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editId="50A6036E">
                            <wp:extent cx="113030" cy="95369"/>
                            <wp:effectExtent l="0" t="0" r="0" b="0"/>
                            <wp:docPr id="274" name="Imagen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C6D1C8" w14:textId="37AC56CC" w:rsidR="004B2016" w:rsidRDefault="00CC2E4C">
      <w:pPr>
        <w:jc w:val="left"/>
        <w:rPr>
          <w:rStyle w:val="Textoennegrita"/>
          <w:b w:val="0"/>
          <w:bCs w:val="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076B4B2F">
                <wp:simplePos x="0" y="0"/>
                <wp:positionH relativeFrom="column">
                  <wp:posOffset>4239260</wp:posOffset>
                </wp:positionH>
                <wp:positionV relativeFrom="paragraph">
                  <wp:posOffset>206375</wp:posOffset>
                </wp:positionV>
                <wp:extent cx="0" cy="2321560"/>
                <wp:effectExtent l="95250" t="38100" r="38100" b="2540"/>
                <wp:wrapNone/>
                <wp:docPr id="200" name="2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1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5 Conector recto de flecha" o:spid="_x0000_s1026" type="#_x0000_t32" style="position:absolute;margin-left:333.8pt;margin-top:16.25pt;width:0;height:182.8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" strokecolor="#4f81bd [3204]">
                <v:stroke endarrow="open"/>
              </v:shape>
            </w:pict>
          </mc:Fallback>
        </mc:AlternateContent>
      </w:r>
    </w:p>
    <w:p w14:paraId="456ADDEB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2FD04861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64757A11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9D8CD4C" w14:textId="7F3D77FA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1E6FFB18">
                <wp:simplePos x="0" y="0"/>
                <wp:positionH relativeFrom="column">
                  <wp:posOffset>4573325</wp:posOffset>
                </wp:positionH>
                <wp:positionV relativeFrom="paragraph">
                  <wp:posOffset>83461</wp:posOffset>
                </wp:positionV>
                <wp:extent cx="692151" cy="1701579"/>
                <wp:effectExtent l="57150" t="0" r="12699" b="31971"/>
                <wp:wrapNone/>
                <wp:docPr id="89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1" cy="1701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onector recto de flecha" o:spid="_x0000_s1026" type="#_x0000_t32" style="position:absolute;margin-left:360.1pt;margin-top:6.55pt;width:54.5pt;height:13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74D5E292">
                <wp:simplePos x="0" y="0"/>
                <wp:positionH relativeFrom="column">
                  <wp:posOffset>2879615</wp:posOffset>
                </wp:positionH>
                <wp:positionV relativeFrom="paragraph">
                  <wp:posOffset>250438</wp:posOffset>
                </wp:positionV>
                <wp:extent cx="15876" cy="429371"/>
                <wp:effectExtent l="76200" t="0" r="41274" b="46879"/>
                <wp:wrapNone/>
                <wp:docPr id="202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6" cy="429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226.75pt;margin-top:19.7pt;width:1.25pt;height:33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" strokecolor="#4f81bd [3204]">
                <v:stroke endarrow="open"/>
              </v:shape>
            </w:pict>
          </mc:Fallback>
        </mc:AlternateContent>
      </w:r>
    </w:p>
    <w:p w14:paraId="5D489E65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45F174F6" w14:textId="6C639728" w:rsidR="004B2016" w:rsidRDefault="00CC2E4C">
      <w:pPr>
        <w:jc w:val="left"/>
        <w:rPr>
          <w:rStyle w:val="Textoennegrita"/>
          <w:b w:val="0"/>
          <w:bCs w:val="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62781328">
                <wp:simplePos x="0" y="0"/>
                <wp:positionH relativeFrom="column">
                  <wp:posOffset>1790286</wp:posOffset>
                </wp:positionH>
                <wp:positionV relativeFrom="paragraph">
                  <wp:posOffset>-2181</wp:posOffset>
                </wp:positionV>
                <wp:extent cx="2142490" cy="968375"/>
                <wp:effectExtent l="0" t="0" r="0" b="3175"/>
                <wp:wrapNone/>
                <wp:docPr id="204" name="28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968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F5F39" w14:textId="77777777" w:rsidR="001540FF" w:rsidRDefault="001540FF" w:rsidP="00CC2E4C">
                            <w:pPr>
                              <w:jc w:val="center"/>
                            </w:pPr>
                            <w:r w:rsidRPr="00CC2E4C">
                              <w:rPr>
                                <w:sz w:val="20"/>
                                <w:szCs w:val="20"/>
                              </w:rPr>
                              <w:t>¿Es aceptado por el cliente?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2 Decisión" o:spid="_x0000_s1044" type="#_x0000_t110" style="position:absolute;margin-left:140.95pt;margin-top:-.15pt;width:168.7pt;height:7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" fillcolor="#4f81bd [3204]" strokecolor="#4f81bd [3204]" strokeweight="2pt">
                <v:textbox>
                  <w:txbxContent>
                    <w:p w14:paraId="420F5F39" w14:textId="77777777" w:rsidR="001540FF" w:rsidRDefault="001540FF" w:rsidP="00CC2E4C">
                      <w:pPr>
                        <w:jc w:val="center"/>
                      </w:pPr>
                      <w:r w:rsidRPr="00CC2E4C">
                        <w:rPr>
                          <w:sz w:val="20"/>
                          <w:szCs w:val="20"/>
                        </w:rPr>
                        <w:t>¿Es aceptado por el cliente?</w:t>
                      </w:r>
                    </w:p>
                  </w:txbxContent>
                </v:textbox>
              </v:shape>
            </w:pict>
          </mc:Fallback>
        </mc:AlternateContent>
      </w:r>
    </w:p>
    <w:p w14:paraId="5B20ED43" w14:textId="1CB10193" w:rsidR="004B2016" w:rsidRDefault="00CC2E4C">
      <w:pPr>
        <w:jc w:val="left"/>
        <w:rPr>
          <w:rStyle w:val="Textoennegrita"/>
          <w:b w:val="0"/>
          <w:bCs w:val="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66FF030C">
                <wp:simplePos x="0" y="0"/>
                <wp:positionH relativeFrom="column">
                  <wp:posOffset>3921125</wp:posOffset>
                </wp:positionH>
                <wp:positionV relativeFrom="paragraph">
                  <wp:posOffset>141605</wp:posOffset>
                </wp:positionV>
                <wp:extent cx="314325" cy="1905"/>
                <wp:effectExtent l="0" t="0" r="0" b="17145"/>
                <wp:wrapNone/>
                <wp:docPr id="198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75pt,11.15pt" to="333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" strokecolor="#4f81bd [3204]"/>
            </w:pict>
          </mc:Fallback>
        </mc:AlternateContent>
      </w:r>
    </w:p>
    <w:p w14:paraId="193B12C3" w14:textId="4B07C0C8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30CEE422">
                <wp:simplePos x="0" y="0"/>
                <wp:positionH relativeFrom="column">
                  <wp:posOffset>2969351</wp:posOffset>
                </wp:positionH>
                <wp:positionV relativeFrom="paragraph">
                  <wp:posOffset>277627</wp:posOffset>
                </wp:positionV>
                <wp:extent cx="304800" cy="242463"/>
                <wp:effectExtent l="0" t="0" r="0" b="0"/>
                <wp:wrapNone/>
                <wp:docPr id="9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2463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5EA9" w14:textId="77777777" w:rsidR="001540FF" w:rsidRDefault="001540FF" w:rsidP="00CC2E4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33.8pt;margin-top:21.85pt;width:24pt;height:1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" stroked="f">
                <v:textbox>
                  <w:txbxContent>
                    <w:p w14:paraId="68EF5EA9" w14:textId="77777777" w:rsidR="001540FF" w:rsidRDefault="001540FF" w:rsidP="00CC2E4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editId="5AF4815D">
                <wp:simplePos x="0" y="0"/>
                <wp:positionH relativeFrom="column">
                  <wp:posOffset>2879090</wp:posOffset>
                </wp:positionH>
                <wp:positionV relativeFrom="paragraph">
                  <wp:posOffset>277495</wp:posOffset>
                </wp:positionV>
                <wp:extent cx="0" cy="314325"/>
                <wp:effectExtent l="0" t="0" r="19050" b="0"/>
                <wp:wrapNone/>
                <wp:docPr id="94" name="2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6 Conector recto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7pt,21.85pt" to="226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" strokecolor="#4f81bd [3204]"/>
            </w:pict>
          </mc:Fallback>
        </mc:AlternateContent>
      </w:r>
    </w:p>
    <w:p w14:paraId="0A4B7A24" w14:textId="4757D734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7F9418ED">
                <wp:simplePos x="0" y="0"/>
                <wp:positionH relativeFrom="column">
                  <wp:posOffset>4115435</wp:posOffset>
                </wp:positionH>
                <wp:positionV relativeFrom="paragraph">
                  <wp:posOffset>80010</wp:posOffset>
                </wp:positionV>
                <wp:extent cx="904875" cy="314960"/>
                <wp:effectExtent l="0" t="0" r="9525" b="8890"/>
                <wp:wrapNone/>
                <wp:docPr id="91" name="30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9217" w14:textId="77777777" w:rsidR="001540FF" w:rsidRPr="00CC2E4C" w:rsidRDefault="001540FF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7 Rectángulo redondeado" o:spid="_x0000_s1046" style="position:absolute;margin-left:324.05pt;margin-top:6.3pt;width:71.25pt;height:24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" fillcolor="#4f81bd [3204]" strokecolor="#4f81bd [3204]" strokeweight="2pt">
                <v:textbox>
                  <w:txbxContent>
                    <w:p w14:paraId="5C169217" w14:textId="77777777" w:rsidR="001540FF" w:rsidRPr="00CC2E4C" w:rsidRDefault="001540FF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109E985E">
                <wp:simplePos x="0" y="0"/>
                <wp:positionH relativeFrom="column">
                  <wp:posOffset>2887566</wp:posOffset>
                </wp:positionH>
                <wp:positionV relativeFrom="paragraph">
                  <wp:posOffset>251267</wp:posOffset>
                </wp:positionV>
                <wp:extent cx="1228090" cy="0"/>
                <wp:effectExtent l="0" t="76200" r="0" b="95250"/>
                <wp:wrapNone/>
                <wp:docPr id="92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9 Conector recto de flecha" o:spid="_x0000_s1026" type="#_x0000_t32" style="position:absolute;margin-left:227.35pt;margin-top:19.8pt;width:96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" strokecolor="#4f81bd [3204]">
                <v:stroke endarrow="open"/>
              </v:shape>
            </w:pict>
          </mc:Fallback>
        </mc:AlternateContent>
      </w:r>
    </w:p>
    <w:p w14:paraId="74E457E4" w14:textId="77777777" w:rsidR="004B2016" w:rsidRDefault="004B2016">
      <w:pPr>
        <w:jc w:val="left"/>
        <w:rPr>
          <w:rStyle w:val="Textoennegrita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14:paraId="07A1FBF9" w14:textId="7EB86ABF" w:rsidR="00BC5433" w:rsidRDefault="00BC5433" w:rsidP="00BC5433">
      <w:pPr>
        <w:pStyle w:val="Ttulo2"/>
        <w:rPr>
          <w:rStyle w:val="Textoennegrita"/>
          <w:b/>
          <w:bCs/>
        </w:rPr>
      </w:pPr>
      <w:r w:rsidRPr="00BC5433">
        <w:rPr>
          <w:rStyle w:val="Textoennegrita"/>
          <w:b/>
          <w:bCs/>
        </w:rPr>
        <w:t>Análisis de Costos</w:t>
      </w:r>
    </w:p>
    <w:p w14:paraId="6C4C3F98" w14:textId="11E2FCB9" w:rsidR="00BC5433" w:rsidRPr="00BC5433" w:rsidRDefault="004B2016" w:rsidP="00BC5433">
      <w:r>
        <w:t xml:space="preserve">Los cálculos se realizaron en base </w:t>
      </w:r>
      <w:r w:rsidR="00BC5433">
        <w:t xml:space="preserve">a los gastos por producción del panel de </w:t>
      </w:r>
      <w:r>
        <w:t>instrumento, en el intervalo de un mes, entre los días 7 de Junio y 7 de Julio del 2006.</w:t>
      </w:r>
    </w:p>
    <w:p w14:paraId="4C05EDF8" w14:textId="77777777" w:rsidR="004B2016" w:rsidRDefault="004B2016" w:rsidP="00BC5433">
      <w:pPr>
        <w:pStyle w:val="Ttulo3"/>
        <w:rPr>
          <w:rFonts w:eastAsia="Calibri"/>
        </w:rPr>
      </w:pPr>
    </w:p>
    <w:p w14:paraId="3236971A" w14:textId="39CA70CE" w:rsidR="00103962" w:rsidRPr="004B2016" w:rsidRDefault="00BC5433" w:rsidP="004B2016">
      <w:pPr>
        <w:pStyle w:val="Ttulo3"/>
        <w:rPr>
          <w:rFonts w:eastAsia="Calibri"/>
        </w:rPr>
      </w:pPr>
      <w:r>
        <w:rPr>
          <w:rFonts w:eastAsia="Calibri"/>
        </w:rPr>
        <w:t>Costos Directos</w:t>
      </w:r>
    </w:p>
    <w:p w14:paraId="02A4CFB3" w14:textId="11147010" w:rsidR="00DE7F49" w:rsidRPr="00103962" w:rsidRDefault="00196489" w:rsidP="00BC5433">
      <w:pPr>
        <w:rPr>
          <w:rStyle w:val="Textoennegrita"/>
        </w:rPr>
      </w:pPr>
      <w:r w:rsidRPr="00103962">
        <w:rPr>
          <w:rStyle w:val="Textoennegrita"/>
        </w:rPr>
        <w:t>Mano de Obra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DE7F49" w14:paraId="5A24E30E" w14:textId="77777777" w:rsidTr="0095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57D5C468" w14:textId="77777777" w:rsidR="00DE7F49" w:rsidRPr="00BC5433" w:rsidRDefault="00DE7F49" w:rsidP="00BC5433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3EDCA412" w14:textId="77777777" w:rsidR="00DE7F49" w:rsidRPr="00BC5433" w:rsidRDefault="00DE7F49" w:rsidP="00BC5433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 w:rsidRPr="00BC5433">
              <w:rPr>
                <w:rFonts w:asciiTheme="minorHAnsi" w:hAnsiTheme="minorHAnsi" w:cstheme="minorHAnsi"/>
                <w:color w:val="FFFFFF" w:themeColor="background1"/>
              </w:rPr>
              <w:t xml:space="preserve"> por hora $12,5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</w:tc>
      </w:tr>
      <w:tr w:rsidR="00DE7F49" w14:paraId="2C67B3B3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42786EC" w14:textId="77777777" w:rsidR="00DE7F49" w:rsidRPr="00196489" w:rsidRDefault="00DE7F49" w:rsidP="00196489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 w:rsidRPr="00BC5433">
              <w:rPr>
                <w:rFonts w:asciiTheme="minorHAnsi" w:hAnsiTheme="minorHAnsi" w:cstheme="minorHAnsi"/>
                <w:sz w:val="24"/>
              </w:rPr>
              <w:t>Mano de Obra técnica</w:t>
            </w:r>
          </w:p>
        </w:tc>
        <w:tc>
          <w:tcPr>
            <w:tcW w:w="2615" w:type="dxa"/>
          </w:tcPr>
          <w:p w14:paraId="0B6FE8B9" w14:textId="77777777" w:rsidR="00DE7F49" w:rsidRPr="00BC5433" w:rsidRDefault="00DE7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7708BE3B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165B7FD" w14:textId="77777777" w:rsidR="00DE7F49" w:rsidRPr="00BC5433" w:rsidRDefault="00DE7F49" w:rsidP="00BC5433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</w:rPr>
              <w:t>Mano de Obra de Operario</w:t>
            </w:r>
          </w:p>
        </w:tc>
        <w:tc>
          <w:tcPr>
            <w:tcW w:w="2615" w:type="dxa"/>
            <w:hideMark/>
          </w:tcPr>
          <w:p w14:paraId="56503635" w14:textId="04E52EDF" w:rsidR="00DE7F49" w:rsidRDefault="00DE7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8C6133">
              <w:rPr>
                <w:rFonts w:cstheme="minorHAnsi"/>
              </w:rPr>
              <w:t>6600</w:t>
            </w:r>
          </w:p>
          <w:p w14:paraId="5E3C6C2A" w14:textId="77777777" w:rsidR="00DE7F49" w:rsidRPr="00BC5433" w:rsidRDefault="00DE7F49" w:rsidP="0019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532DFBD0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576E162" w14:textId="77777777" w:rsidR="00DE7F49" w:rsidRPr="00BC5433" w:rsidRDefault="00DE7F49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5CB1417E" w14:textId="5A95B38C" w:rsidR="00DE7F49" w:rsidRPr="00BC5433" w:rsidRDefault="008C6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$660</w:t>
            </w:r>
            <w:r w:rsidR="00DE7F49">
              <w:rPr>
                <w:rFonts w:cstheme="minorHAnsi"/>
                <w:b/>
                <w:bCs/>
              </w:rPr>
              <w:t>0</w:t>
            </w:r>
          </w:p>
        </w:tc>
      </w:tr>
      <w:tr w:rsidR="00DE7F49" w14:paraId="2BBA2F17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2622366D" w14:textId="77777777" w:rsidR="00DE7F49" w:rsidRDefault="00DE7F49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098EC19A" w14:textId="77777777" w:rsidR="00DE7F49" w:rsidRDefault="00DE7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26565366" w14:textId="115DAFBD" w:rsidR="004B2016" w:rsidRDefault="004B2016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El costo por hora de la mano de obra de operarios es de $12,5.</w:t>
      </w:r>
    </w:p>
    <w:p w14:paraId="20AD3EC1" w14:textId="3FBB77BC" w:rsidR="00BC5433" w:rsidRDefault="00DE7F49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Se cuenta con 4 operarios que trabajan sobre el producto en la planta.</w:t>
      </w:r>
    </w:p>
    <w:p w14:paraId="62C2284D" w14:textId="3ED4AF0F" w:rsidR="00BD67F9" w:rsidRPr="00DE7F49" w:rsidRDefault="00BD67F9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Tiempo trabajado de Operarios: 6Hs.</w:t>
      </w:r>
      <w:r w:rsidRPr="00BD67F9">
        <w:t xml:space="preserve"> </w:t>
      </w:r>
      <w:r w:rsidR="004B2016">
        <w:t>Por día,</w:t>
      </w:r>
      <w:r>
        <w:t xml:space="preserve"> 22 días al mes, lo que da un total de horas al mes de 132 Hs.</w:t>
      </w:r>
    </w:p>
    <w:p w14:paraId="314D2AD6" w14:textId="77777777" w:rsidR="00CA52A2" w:rsidRDefault="00CA52A2"/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DE7F49" w14:paraId="60CD83AD" w14:textId="77777777" w:rsidTr="0095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78711A79" w14:textId="77777777" w:rsidR="00DE7F49" w:rsidRPr="00BC5433" w:rsidRDefault="00DE7F49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26117FC8" w14:textId="77777777" w:rsidR="00DE7F49" w:rsidRPr="00BC5433" w:rsidRDefault="00DE7F49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DE7F49" w14:paraId="5392E925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7415B24" w14:textId="77777777" w:rsidR="00DE7F49" w:rsidRPr="00196489" w:rsidRDefault="00DE7F49" w:rsidP="00CA52A2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 w:rsidRPr="00BC5433">
              <w:rPr>
                <w:rFonts w:asciiTheme="minorHAnsi" w:hAnsiTheme="minorHAnsi" w:cstheme="minorHAnsi"/>
                <w:sz w:val="24"/>
              </w:rPr>
              <w:t>Mano de Obra técnica</w:t>
            </w:r>
          </w:p>
        </w:tc>
        <w:tc>
          <w:tcPr>
            <w:tcW w:w="2615" w:type="dxa"/>
          </w:tcPr>
          <w:p w14:paraId="31523F02" w14:textId="77777777" w:rsidR="00DE7F49" w:rsidRPr="00BC5433" w:rsidRDefault="00DE7F49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00086B87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60700D7" w14:textId="77777777" w:rsidR="00DE7F49" w:rsidRDefault="00DE7F49" w:rsidP="00CA52A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Mano de Obra de Operario Administrativo</w:t>
            </w:r>
          </w:p>
          <w:p w14:paraId="15B80E20" w14:textId="77777777" w:rsidR="00DE7F49" w:rsidRPr="00BC5433" w:rsidRDefault="00DE7F49" w:rsidP="00CA52A2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</w:rPr>
              <w:t>Mano de Obra Inspector</w:t>
            </w:r>
          </w:p>
        </w:tc>
        <w:tc>
          <w:tcPr>
            <w:tcW w:w="2615" w:type="dxa"/>
            <w:hideMark/>
          </w:tcPr>
          <w:p w14:paraId="5102A92E" w14:textId="77777777" w:rsidR="00DE7F49" w:rsidRDefault="00DE7F49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$3000</w:t>
            </w:r>
          </w:p>
          <w:p w14:paraId="6E213575" w14:textId="77777777" w:rsidR="00DE7F49" w:rsidRPr="00BC5433" w:rsidRDefault="00DE7F49" w:rsidP="00196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$3000</w:t>
            </w:r>
          </w:p>
        </w:tc>
      </w:tr>
      <w:tr w:rsidR="00DE7F49" w14:paraId="1F3E75C4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6721BE4" w14:textId="77777777" w:rsidR="00DE7F49" w:rsidRDefault="00DE7F49" w:rsidP="00CA52A2">
            <w:pPr>
              <w:rPr>
                <w:rStyle w:val="nfasis"/>
              </w:rPr>
            </w:pPr>
          </w:p>
          <w:p w14:paraId="5E11D5AF" w14:textId="77777777" w:rsidR="00DE7F49" w:rsidRPr="00BC5433" w:rsidRDefault="00DE7F49" w:rsidP="00CA52A2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6AF57506" w14:textId="77777777" w:rsidR="009508F9" w:rsidRDefault="009508F9" w:rsidP="00196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6D3F8AE4" w14:textId="77777777" w:rsidR="00DE7F49" w:rsidRPr="00BC5433" w:rsidRDefault="00DE7F49" w:rsidP="00196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$6000</w:t>
            </w:r>
          </w:p>
        </w:tc>
      </w:tr>
      <w:tr w:rsidR="00DE7F49" w14:paraId="0DB245E9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3A38969A" w14:textId="77777777" w:rsidR="00DE7F49" w:rsidRDefault="00DE7F49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27F666D7" w14:textId="77777777" w:rsidR="00DE7F49" w:rsidRDefault="00DE7F49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0B30B126" w14:textId="1EA566E0" w:rsidR="00196489" w:rsidRDefault="00DE7F49" w:rsidP="00BD67F9">
      <w:pPr>
        <w:pStyle w:val="Prrafodelista"/>
        <w:numPr>
          <w:ilvl w:val="0"/>
          <w:numId w:val="2"/>
        </w:numPr>
      </w:pPr>
      <w:r>
        <w:t>Se cuenta con un operario administrativo y dos inspectores, que inspeccionan la recepción de materia prima y el producto terminado.</w:t>
      </w:r>
    </w:p>
    <w:p w14:paraId="04F0B133" w14:textId="0962B4F1" w:rsidR="00BD67F9" w:rsidRDefault="00196489" w:rsidP="00BD67F9">
      <w:pPr>
        <w:pStyle w:val="Prrafodelista"/>
        <w:numPr>
          <w:ilvl w:val="0"/>
          <w:numId w:val="1"/>
        </w:numPr>
      </w:pPr>
      <w:r>
        <w:t xml:space="preserve">Tiempo trabajado: </w:t>
      </w:r>
      <w:r w:rsidR="00BD67F9">
        <w:t>8 Hs. Por día por 22 días al mes, lo que da un total de horas al mes de 176 Hs.</w:t>
      </w:r>
    </w:p>
    <w:p w14:paraId="38DB5B94" w14:textId="556C92F5" w:rsidR="00B9649B" w:rsidRPr="00BD67F9" w:rsidRDefault="00BD67F9" w:rsidP="00BD67F9">
      <w:pPr>
        <w:rPr>
          <w:rStyle w:val="Textoennegrita"/>
          <w:b w:val="0"/>
          <w:bCs w:val="0"/>
        </w:rPr>
      </w:pPr>
      <w:r>
        <w:rPr>
          <w:rStyle w:val="Textoennegrita"/>
        </w:rPr>
        <w:br w:type="page"/>
      </w:r>
    </w:p>
    <w:p w14:paraId="44BAFE82" w14:textId="5D5EAF7D" w:rsidR="009508F9" w:rsidRDefault="00930034" w:rsidP="00103962">
      <w:pPr>
        <w:rPr>
          <w:rStyle w:val="Textoennegrita"/>
        </w:rPr>
      </w:pPr>
      <w:r>
        <w:rPr>
          <w:rStyle w:val="Textoennegrita"/>
        </w:rPr>
        <w:lastRenderedPageBreak/>
        <w:t>Producto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9508F9" w14:paraId="3A734DEF" w14:textId="77777777" w:rsidTr="00CA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46EC41BF" w14:textId="77777777" w:rsidR="009508F9" w:rsidRPr="00BC5433" w:rsidRDefault="009508F9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70A30E95" w14:textId="147F3AFC" w:rsidR="009508F9" w:rsidRPr="00BC5433" w:rsidRDefault="009508F9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 w:rsidR="00930034"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766851">
              <w:rPr>
                <w:rFonts w:asciiTheme="minorHAnsi" w:hAnsiTheme="minorHAnsi" w:cstheme="minorHAnsi"/>
                <w:color w:val="FFFFFF" w:themeColor="background1"/>
              </w:rPr>
              <w:t>por Unidad</w:t>
            </w:r>
          </w:p>
        </w:tc>
      </w:tr>
      <w:tr w:rsidR="009508F9" w14:paraId="6394FA8F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7481A190" w14:textId="3B8EA915" w:rsidR="009508F9" w:rsidRPr="00196489" w:rsidRDefault="009508F9" w:rsidP="00CA52A2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2C20060D" w14:textId="77777777" w:rsidR="00930034" w:rsidRPr="00BC5433" w:rsidRDefault="00930034" w:rsidP="0093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9508F9" w14:paraId="231BDA2D" w14:textId="77777777" w:rsidTr="0093003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DC76041" w14:textId="0B2F186A" w:rsidR="009508F9" w:rsidRPr="00930034" w:rsidRDefault="00930034" w:rsidP="00CA52A2">
            <w:pP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Fonts w:cstheme="minorHAnsi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Materia Prima</w:t>
            </w:r>
          </w:p>
          <w:p w14:paraId="2A18A08B" w14:textId="0DD3BCA8" w:rsid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Insumos </w:t>
            </w:r>
          </w:p>
          <w:p w14:paraId="33E37C48" w14:textId="77777777" w:rsidR="00930034" w:rsidRP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4C474FB" w14:textId="0417020F" w:rsidR="009508F9" w:rsidRPr="00BC5433" w:rsidRDefault="009508F9" w:rsidP="00CA52A2">
            <w:pPr>
              <w:rPr>
                <w:rStyle w:val="nfasis"/>
                <w:lang w:eastAsia="es-ES"/>
              </w:rPr>
            </w:pPr>
          </w:p>
        </w:tc>
        <w:tc>
          <w:tcPr>
            <w:tcW w:w="2615" w:type="dxa"/>
            <w:hideMark/>
          </w:tcPr>
          <w:p w14:paraId="3FC89315" w14:textId="77777777" w:rsidR="009508F9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</w:t>
            </w:r>
          </w:p>
          <w:p w14:paraId="61925DA1" w14:textId="471EE5B8" w:rsidR="009508F9" w:rsidRPr="00930034" w:rsidRDefault="00930034" w:rsidP="00930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$5,15</w:t>
            </w:r>
          </w:p>
        </w:tc>
      </w:tr>
      <w:tr w:rsidR="009508F9" w14:paraId="25A82D8E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7E8DBD38" w14:textId="01B6A5E3" w:rsidR="009508F9" w:rsidRDefault="00930034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</w:tcPr>
          <w:p w14:paraId="1EA11B7C" w14:textId="57069DED" w:rsidR="009508F9" w:rsidRDefault="00930034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  <w:r>
              <w:rPr>
                <w:rFonts w:ascii="Kabel Bk BT" w:hAnsi="Kabel Bk BT" w:cs="Arial"/>
                <w:b/>
                <w:bCs/>
                <w:szCs w:val="24"/>
                <w:lang w:eastAsia="es-ES"/>
              </w:rPr>
              <w:t>$55,15</w:t>
            </w:r>
          </w:p>
        </w:tc>
      </w:tr>
    </w:tbl>
    <w:p w14:paraId="2AE6B810" w14:textId="23FB9206" w:rsidR="00B9649B" w:rsidRPr="00B9649B" w:rsidRDefault="00B9649B" w:rsidP="00103962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 xml:space="preserve">Total de piezas de panel de control producidas en el mes: </w:t>
      </w:r>
      <w:r w:rsidR="00144905">
        <w:t>800</w:t>
      </w:r>
      <w:r>
        <w:t xml:space="preserve">, lo que implica una producción </w:t>
      </w:r>
      <w:r w:rsidR="00144905">
        <w:t>diaria de alrededor de 36</w:t>
      </w:r>
      <w:r>
        <w:t xml:space="preserve"> piezas.</w:t>
      </w:r>
    </w:p>
    <w:p w14:paraId="70300644" w14:textId="77777777" w:rsidR="00B9649B" w:rsidRDefault="00B9649B" w:rsidP="00103962">
      <w:pPr>
        <w:rPr>
          <w:rStyle w:val="Textoennegrita"/>
        </w:rPr>
      </w:pPr>
    </w:p>
    <w:p w14:paraId="5A8F4F91" w14:textId="77777777" w:rsidR="009508F9" w:rsidRDefault="00930034" w:rsidP="00103962">
      <w:pPr>
        <w:rPr>
          <w:rStyle w:val="Textoennegrita"/>
        </w:rPr>
      </w:pPr>
      <w:r>
        <w:rPr>
          <w:rStyle w:val="Textoennegrita"/>
        </w:rPr>
        <w:t>Otros Gastos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930034" w14:paraId="4E210B50" w14:textId="77777777" w:rsidTr="00CA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6BB2C913" w14:textId="77777777" w:rsidR="00930034" w:rsidRPr="00BC5433" w:rsidRDefault="00930034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44D8D99C" w14:textId="1C1D36B4" w:rsidR="00930034" w:rsidRPr="00BC5433" w:rsidRDefault="00930034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os</w:t>
            </w: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($)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Mensuales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</w:tc>
      </w:tr>
      <w:tr w:rsidR="00930034" w14:paraId="653855CD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64BBED81" w14:textId="77777777" w:rsidR="00930034" w:rsidRPr="00196489" w:rsidRDefault="00930034" w:rsidP="00CA52A2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189347DB" w14:textId="77777777" w:rsidR="00930034" w:rsidRPr="00BC5433" w:rsidRDefault="00930034" w:rsidP="00CA5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930034" w14:paraId="14C4D86E" w14:textId="77777777" w:rsidTr="00CA52A2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3D4090FC" w14:textId="579EAE03" w:rsidR="00930034" w:rsidRPr="00930034" w:rsidRDefault="00930034" w:rsidP="00CA52A2">
            <w:pP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Ensayos</w:t>
            </w:r>
          </w:p>
          <w:p w14:paraId="7106E285" w14:textId="5FA29109" w:rsid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Calibraciones</w:t>
            </w:r>
          </w:p>
          <w:p w14:paraId="302CF364" w14:textId="7AA2E221" w:rsidR="00930034" w:rsidRP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Capacitaciones varias</w:t>
            </w:r>
          </w:p>
          <w:p w14:paraId="4DC12C38" w14:textId="77777777" w:rsidR="00930034" w:rsidRPr="00930034" w:rsidRDefault="00930034" w:rsidP="00CA52A2">
            <w:pP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Asistencia en Tasa de QRE (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Quality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Related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Event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  <w:p w14:paraId="47820C88" w14:textId="283E5820" w:rsidR="00930034" w:rsidRPr="002D6298" w:rsidRDefault="002D6298" w:rsidP="00CA52A2">
            <w:pP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Visitas a Clientes</w:t>
            </w:r>
          </w:p>
        </w:tc>
        <w:tc>
          <w:tcPr>
            <w:tcW w:w="2615" w:type="dxa"/>
            <w:hideMark/>
          </w:tcPr>
          <w:p w14:paraId="6327A900" w14:textId="765928C2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$1000</w:t>
            </w:r>
          </w:p>
          <w:p w14:paraId="55CA005A" w14:textId="77777777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$500</w:t>
            </w:r>
          </w:p>
          <w:p w14:paraId="19E2CE08" w14:textId="77777777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$500</w:t>
            </w:r>
          </w:p>
          <w:p w14:paraId="27C8646B" w14:textId="77777777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$3600</w:t>
            </w:r>
          </w:p>
          <w:p w14:paraId="537FD24C" w14:textId="1FA700B1" w:rsidR="00930034" w:rsidRDefault="00930034" w:rsidP="002D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$600</w:t>
            </w:r>
          </w:p>
          <w:p w14:paraId="038B5EEA" w14:textId="79DF6B9F" w:rsidR="00930034" w:rsidRP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</w:tr>
      <w:tr w:rsidR="00930034" w14:paraId="0E932F29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5EAFA7E2" w14:textId="77777777" w:rsidR="00930034" w:rsidRDefault="00930034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</w:tcPr>
          <w:p w14:paraId="13C88496" w14:textId="533F95F6" w:rsidR="00930034" w:rsidRDefault="00B9649B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  <w:r>
              <w:rPr>
                <w:rFonts w:ascii="Kabel Bk BT" w:hAnsi="Kabel Bk BT" w:cs="Arial"/>
                <w:b/>
                <w:bCs/>
                <w:szCs w:val="24"/>
                <w:lang w:eastAsia="es-ES"/>
              </w:rPr>
              <w:t>$6270</w:t>
            </w:r>
          </w:p>
        </w:tc>
      </w:tr>
    </w:tbl>
    <w:p w14:paraId="33E56A3D" w14:textId="184AACA7" w:rsidR="00930034" w:rsidRPr="001E0665" w:rsidRDefault="003D1087" w:rsidP="003D108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  <w:b w:val="0"/>
        </w:rPr>
        <w:t>La calibración es el conjunto de operaciones con las que se establece, en ciertas condiciones específicas, la correspondencia entre los valores indicados en un instrumento o equipo y los valores conocidos correspondientes a una magnitud de medida o patrón, asegurando la trazabilidad de las medidas a las correspondientes unidades y procediendo a su ajuste.</w:t>
      </w:r>
    </w:p>
    <w:p w14:paraId="03CE32DA" w14:textId="77777777" w:rsidR="001E0665" w:rsidRDefault="001E0665" w:rsidP="007909C0">
      <w:pPr>
        <w:pStyle w:val="Prrafodelista"/>
        <w:rPr>
          <w:rStyle w:val="Textoennegrita"/>
        </w:rPr>
      </w:pPr>
    </w:p>
    <w:p w14:paraId="1067E6F2" w14:textId="77777777" w:rsidR="00B9649B" w:rsidRDefault="00B9649B" w:rsidP="00B9649B">
      <w:pPr>
        <w:rPr>
          <w:rStyle w:val="Textoennegrita"/>
        </w:rPr>
      </w:pPr>
    </w:p>
    <w:p w14:paraId="378213C5" w14:textId="77777777" w:rsidR="00B9649B" w:rsidRDefault="00B9649B" w:rsidP="00B9649B">
      <w:pPr>
        <w:rPr>
          <w:rStyle w:val="Textoennegrita"/>
        </w:rPr>
      </w:pPr>
    </w:p>
    <w:p w14:paraId="143D4F06" w14:textId="77777777" w:rsidR="00B9649B" w:rsidRDefault="00B9649B" w:rsidP="00B9649B">
      <w:pPr>
        <w:rPr>
          <w:rStyle w:val="Textoennegrita"/>
        </w:rPr>
      </w:pPr>
    </w:p>
    <w:p w14:paraId="0F0D6695" w14:textId="77777777" w:rsidR="00B9649B" w:rsidRDefault="00B9649B" w:rsidP="00B9649B">
      <w:pPr>
        <w:rPr>
          <w:rStyle w:val="Textoennegrita"/>
        </w:rPr>
      </w:pPr>
    </w:p>
    <w:p w14:paraId="10252DF6" w14:textId="77777777" w:rsidR="00B9649B" w:rsidRDefault="00B9649B" w:rsidP="00B9649B">
      <w:pPr>
        <w:rPr>
          <w:rStyle w:val="Textoennegrita"/>
        </w:rPr>
      </w:pPr>
    </w:p>
    <w:p w14:paraId="7D60E2F2" w14:textId="77777777" w:rsidR="00B9649B" w:rsidRDefault="00B9649B" w:rsidP="00B9649B">
      <w:pPr>
        <w:rPr>
          <w:rStyle w:val="Textoennegrita"/>
        </w:rPr>
      </w:pPr>
    </w:p>
    <w:p w14:paraId="1ECFBB70" w14:textId="7538DB0D" w:rsidR="00B9649B" w:rsidRDefault="00B9649B" w:rsidP="001540FF">
      <w:pPr>
        <w:pStyle w:val="Ttulo1"/>
      </w:pPr>
      <w:r w:rsidRPr="009F5E1C">
        <w:lastRenderedPageBreak/>
        <w:t>Distribución de los Costos</w:t>
      </w:r>
      <w:r w:rsidRPr="00B9649B">
        <w:t xml:space="preserve"> de la No Calidad (Antes de la Mejora)</w:t>
      </w:r>
    </w:p>
    <w:p w14:paraId="21386741" w14:textId="77777777" w:rsidR="001540FF" w:rsidRPr="001540FF" w:rsidRDefault="001540FF" w:rsidP="001540FF"/>
    <w:tbl>
      <w:tblPr>
        <w:tblStyle w:val="Sombreadoclaro-nfasis1"/>
        <w:tblW w:w="9156" w:type="dxa"/>
        <w:tblLook w:val="04A0" w:firstRow="1" w:lastRow="0" w:firstColumn="1" w:lastColumn="0" w:noHBand="0" w:noVBand="1"/>
      </w:tblPr>
      <w:tblGrid>
        <w:gridCol w:w="1277"/>
        <w:gridCol w:w="2409"/>
        <w:gridCol w:w="1843"/>
        <w:gridCol w:w="1701"/>
        <w:gridCol w:w="142"/>
        <w:gridCol w:w="424"/>
        <w:gridCol w:w="1360"/>
      </w:tblGrid>
      <w:tr w:rsidR="00A06F55" w:rsidRPr="00A06F55" w14:paraId="7AAD5680" w14:textId="77777777" w:rsidTr="008C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2B2B68EE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3B65372C" w14:textId="77777777" w:rsidR="00A06F55" w:rsidRPr="00A06F55" w:rsidRDefault="00A06F55" w:rsidP="00A06F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Descripción</w:t>
            </w:r>
          </w:p>
        </w:tc>
        <w:tc>
          <w:tcPr>
            <w:tcW w:w="1843" w:type="dxa"/>
            <w:noWrap/>
            <w:hideMark/>
          </w:tcPr>
          <w:p w14:paraId="35025C1E" w14:textId="77777777" w:rsidR="00A06F55" w:rsidRPr="00A06F55" w:rsidRDefault="00A06F55" w:rsidP="00A06F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Cantidad por Mes</w:t>
            </w:r>
          </w:p>
        </w:tc>
        <w:tc>
          <w:tcPr>
            <w:tcW w:w="1701" w:type="dxa"/>
            <w:noWrap/>
            <w:hideMark/>
          </w:tcPr>
          <w:p w14:paraId="3694A92A" w14:textId="77777777" w:rsidR="00A06F55" w:rsidRPr="00A06F55" w:rsidRDefault="00A06F55" w:rsidP="00A06F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Costo Unitario</w:t>
            </w:r>
          </w:p>
        </w:tc>
        <w:tc>
          <w:tcPr>
            <w:tcW w:w="1926" w:type="dxa"/>
            <w:gridSpan w:val="3"/>
            <w:noWrap/>
            <w:hideMark/>
          </w:tcPr>
          <w:p w14:paraId="002A87EE" w14:textId="77777777" w:rsidR="00A06F55" w:rsidRPr="00A06F55" w:rsidRDefault="00A06F55" w:rsidP="00A06F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Costo Total</w:t>
            </w:r>
          </w:p>
        </w:tc>
      </w:tr>
      <w:tr w:rsidR="00A06F55" w:rsidRPr="00A06F55" w14:paraId="10A4E86A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012DDC20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hideMark/>
          </w:tcPr>
          <w:p w14:paraId="57626E9F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noWrap/>
            <w:hideMark/>
          </w:tcPr>
          <w:p w14:paraId="763AB009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01" w:type="dxa"/>
            <w:noWrap/>
            <w:hideMark/>
          </w:tcPr>
          <w:p w14:paraId="4480529D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926" w:type="dxa"/>
            <w:gridSpan w:val="3"/>
            <w:noWrap/>
            <w:hideMark/>
          </w:tcPr>
          <w:p w14:paraId="09EE28EE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5A1D41C7" w14:textId="77777777" w:rsidTr="001540F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noWrap/>
            <w:hideMark/>
          </w:tcPr>
          <w:p w14:paraId="2174D598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Evaluación</w:t>
            </w:r>
          </w:p>
        </w:tc>
        <w:tc>
          <w:tcPr>
            <w:tcW w:w="2409" w:type="dxa"/>
            <w:hideMark/>
          </w:tcPr>
          <w:p w14:paraId="1A32ECB5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en Recepción de Materia Prima</w:t>
            </w:r>
          </w:p>
        </w:tc>
        <w:tc>
          <w:tcPr>
            <w:tcW w:w="1843" w:type="dxa"/>
            <w:noWrap/>
            <w:hideMark/>
          </w:tcPr>
          <w:p w14:paraId="2EAF8FFB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20335AD0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Global</w:t>
            </w:r>
          </w:p>
        </w:tc>
        <w:tc>
          <w:tcPr>
            <w:tcW w:w="1926" w:type="dxa"/>
            <w:gridSpan w:val="3"/>
            <w:noWrap/>
            <w:hideMark/>
          </w:tcPr>
          <w:p w14:paraId="6D2FB41A" w14:textId="7616B216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34,08</w:t>
            </w:r>
          </w:p>
        </w:tc>
      </w:tr>
      <w:tr w:rsidR="00A06F55" w:rsidRPr="00A06F55" w14:paraId="5441493D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noWrap/>
            <w:hideMark/>
          </w:tcPr>
          <w:p w14:paraId="2F71648F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hideMark/>
          </w:tcPr>
          <w:p w14:paraId="2C2B7FB1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noWrap/>
            <w:hideMark/>
          </w:tcPr>
          <w:p w14:paraId="1BCE768E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267" w:type="dxa"/>
            <w:gridSpan w:val="3"/>
            <w:noWrap/>
            <w:hideMark/>
          </w:tcPr>
          <w:p w14:paraId="5AA6E37A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360" w:type="dxa"/>
            <w:noWrap/>
            <w:hideMark/>
          </w:tcPr>
          <w:p w14:paraId="4F719A82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591F8D75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noWrap/>
            <w:hideMark/>
          </w:tcPr>
          <w:p w14:paraId="67A38518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0735E50E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de Materia Prima</w:t>
            </w:r>
          </w:p>
        </w:tc>
        <w:tc>
          <w:tcPr>
            <w:tcW w:w="1843" w:type="dxa"/>
            <w:noWrap/>
            <w:hideMark/>
          </w:tcPr>
          <w:p w14:paraId="39A0FCD0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800</w:t>
            </w:r>
          </w:p>
        </w:tc>
        <w:tc>
          <w:tcPr>
            <w:tcW w:w="1843" w:type="dxa"/>
            <w:gridSpan w:val="2"/>
            <w:noWrap/>
            <w:hideMark/>
          </w:tcPr>
          <w:p w14:paraId="700F9046" w14:textId="73B40ED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</w:t>
            </w: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1,46 </w:t>
            </w:r>
          </w:p>
        </w:tc>
        <w:tc>
          <w:tcPr>
            <w:tcW w:w="1784" w:type="dxa"/>
            <w:gridSpan w:val="2"/>
            <w:noWrap/>
            <w:hideMark/>
          </w:tcPr>
          <w:p w14:paraId="201ED008" w14:textId="20FF9F4C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</w:t>
            </w: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1.168</w:t>
            </w:r>
          </w:p>
        </w:tc>
      </w:tr>
      <w:tr w:rsidR="00A06F55" w:rsidRPr="00A06F55" w14:paraId="1DF66764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noWrap/>
            <w:hideMark/>
          </w:tcPr>
          <w:p w14:paraId="2A82B771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hideMark/>
          </w:tcPr>
          <w:p w14:paraId="73C44024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General de Producto</w:t>
            </w:r>
          </w:p>
        </w:tc>
        <w:tc>
          <w:tcPr>
            <w:tcW w:w="1843" w:type="dxa"/>
            <w:noWrap/>
            <w:hideMark/>
          </w:tcPr>
          <w:p w14:paraId="4ADD99F7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800</w:t>
            </w:r>
          </w:p>
        </w:tc>
        <w:tc>
          <w:tcPr>
            <w:tcW w:w="1843" w:type="dxa"/>
            <w:gridSpan w:val="2"/>
            <w:noWrap/>
            <w:hideMark/>
          </w:tcPr>
          <w:p w14:paraId="3268805C" w14:textId="43C83C09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$ 2,29 </w:t>
            </w:r>
          </w:p>
        </w:tc>
        <w:tc>
          <w:tcPr>
            <w:tcW w:w="1784" w:type="dxa"/>
            <w:gridSpan w:val="2"/>
            <w:noWrap/>
            <w:hideMark/>
          </w:tcPr>
          <w:p w14:paraId="6E1104EA" w14:textId="098EECE5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$ 1.832</w:t>
            </w:r>
          </w:p>
        </w:tc>
      </w:tr>
      <w:tr w:rsidR="00A06F55" w:rsidRPr="00A06F55" w14:paraId="10536FF4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10E92DD7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hideMark/>
          </w:tcPr>
          <w:p w14:paraId="5C9041A8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noWrap/>
            <w:hideMark/>
          </w:tcPr>
          <w:p w14:paraId="2533BED9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gridSpan w:val="2"/>
            <w:noWrap/>
            <w:hideMark/>
          </w:tcPr>
          <w:p w14:paraId="4D2D4520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84" w:type="dxa"/>
            <w:gridSpan w:val="2"/>
            <w:noWrap/>
            <w:hideMark/>
          </w:tcPr>
          <w:p w14:paraId="5CC1C29A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078E4BB7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noWrap/>
            <w:hideMark/>
          </w:tcPr>
          <w:p w14:paraId="6BFAAD98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Internas</w:t>
            </w:r>
          </w:p>
        </w:tc>
        <w:tc>
          <w:tcPr>
            <w:tcW w:w="2409" w:type="dxa"/>
            <w:noWrap/>
            <w:hideMark/>
          </w:tcPr>
          <w:p w14:paraId="0AE284C7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Scrap *</w:t>
            </w:r>
          </w:p>
        </w:tc>
        <w:tc>
          <w:tcPr>
            <w:tcW w:w="1843" w:type="dxa"/>
            <w:noWrap/>
            <w:hideMark/>
          </w:tcPr>
          <w:p w14:paraId="2F0C70A1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88</w:t>
            </w:r>
          </w:p>
        </w:tc>
        <w:tc>
          <w:tcPr>
            <w:tcW w:w="1843" w:type="dxa"/>
            <w:gridSpan w:val="2"/>
            <w:noWrap/>
            <w:hideMark/>
          </w:tcPr>
          <w:p w14:paraId="0B499C05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Global</w:t>
            </w:r>
          </w:p>
        </w:tc>
        <w:tc>
          <w:tcPr>
            <w:tcW w:w="1784" w:type="dxa"/>
            <w:gridSpan w:val="2"/>
            <w:noWrap/>
            <w:hideMark/>
          </w:tcPr>
          <w:p w14:paraId="21F322E4" w14:textId="4B22CF34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$ 7.822,84</w:t>
            </w:r>
          </w:p>
        </w:tc>
      </w:tr>
      <w:tr w:rsidR="00A06F55" w:rsidRPr="00A06F55" w14:paraId="64FA4FDD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noWrap/>
            <w:hideMark/>
          </w:tcPr>
          <w:p w14:paraId="78FB5882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5D7F79CC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Retrabajo</w:t>
            </w:r>
          </w:p>
        </w:tc>
        <w:tc>
          <w:tcPr>
            <w:tcW w:w="1843" w:type="dxa"/>
            <w:noWrap/>
            <w:hideMark/>
          </w:tcPr>
          <w:p w14:paraId="7E7069A3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159</w:t>
            </w:r>
          </w:p>
        </w:tc>
        <w:tc>
          <w:tcPr>
            <w:tcW w:w="1843" w:type="dxa"/>
            <w:gridSpan w:val="2"/>
            <w:noWrap/>
            <w:hideMark/>
          </w:tcPr>
          <w:p w14:paraId="39918CF3" w14:textId="0F429449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$ </w:t>
            </w: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9,58</w:t>
            </w:r>
          </w:p>
        </w:tc>
        <w:tc>
          <w:tcPr>
            <w:tcW w:w="1784" w:type="dxa"/>
            <w:gridSpan w:val="2"/>
            <w:noWrap/>
            <w:hideMark/>
          </w:tcPr>
          <w:p w14:paraId="1FD90DFC" w14:textId="1173D8B5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$ 1.523,22</w:t>
            </w:r>
          </w:p>
        </w:tc>
      </w:tr>
      <w:tr w:rsidR="00A06F55" w:rsidRPr="00A06F55" w14:paraId="5FD79A79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noWrap/>
            <w:hideMark/>
          </w:tcPr>
          <w:p w14:paraId="71D6D0E3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59187B1E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Materia Prima Defectuosa *</w:t>
            </w:r>
          </w:p>
        </w:tc>
        <w:tc>
          <w:tcPr>
            <w:tcW w:w="1843" w:type="dxa"/>
            <w:noWrap/>
            <w:hideMark/>
          </w:tcPr>
          <w:p w14:paraId="1B3801E5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30</w:t>
            </w:r>
          </w:p>
        </w:tc>
        <w:tc>
          <w:tcPr>
            <w:tcW w:w="1843" w:type="dxa"/>
            <w:gridSpan w:val="2"/>
            <w:noWrap/>
            <w:hideMark/>
          </w:tcPr>
          <w:p w14:paraId="4EAD796B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784" w:type="dxa"/>
            <w:gridSpan w:val="2"/>
            <w:noWrap/>
            <w:hideMark/>
          </w:tcPr>
          <w:p w14:paraId="7017E5CB" w14:textId="244D50ED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$ 192,78</w:t>
            </w:r>
          </w:p>
        </w:tc>
      </w:tr>
      <w:tr w:rsidR="00A06F55" w:rsidRPr="00A06F55" w14:paraId="07F906E2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noWrap/>
            <w:hideMark/>
          </w:tcPr>
          <w:p w14:paraId="6D4E0C37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66378846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Rotura de Máquina</w:t>
            </w:r>
          </w:p>
        </w:tc>
        <w:tc>
          <w:tcPr>
            <w:tcW w:w="1843" w:type="dxa"/>
            <w:noWrap/>
            <w:hideMark/>
          </w:tcPr>
          <w:p w14:paraId="7B73CDA7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23</w:t>
            </w:r>
          </w:p>
        </w:tc>
        <w:tc>
          <w:tcPr>
            <w:tcW w:w="1843" w:type="dxa"/>
            <w:gridSpan w:val="2"/>
            <w:noWrap/>
            <w:hideMark/>
          </w:tcPr>
          <w:p w14:paraId="24A572E9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784" w:type="dxa"/>
            <w:gridSpan w:val="2"/>
            <w:noWrap/>
            <w:hideMark/>
          </w:tcPr>
          <w:p w14:paraId="7A36160E" w14:textId="45265E4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$ 362,00</w:t>
            </w:r>
          </w:p>
        </w:tc>
      </w:tr>
      <w:tr w:rsidR="00A06F55" w:rsidRPr="00A06F55" w14:paraId="0B0D5669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noWrap/>
            <w:hideMark/>
          </w:tcPr>
          <w:p w14:paraId="7789BFE0" w14:textId="77777777" w:rsidR="00A06F55" w:rsidRPr="00A06F55" w:rsidRDefault="00A06F55" w:rsidP="00A06F5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7A92E1EB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noWrap/>
            <w:hideMark/>
          </w:tcPr>
          <w:p w14:paraId="6FF1E3A3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gridSpan w:val="2"/>
            <w:noWrap/>
            <w:hideMark/>
          </w:tcPr>
          <w:p w14:paraId="2DB6DA61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84" w:type="dxa"/>
            <w:gridSpan w:val="2"/>
            <w:noWrap/>
            <w:hideMark/>
          </w:tcPr>
          <w:p w14:paraId="5AE47FF2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676D17BB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19B8B86A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Externas</w:t>
            </w:r>
          </w:p>
        </w:tc>
        <w:tc>
          <w:tcPr>
            <w:tcW w:w="2409" w:type="dxa"/>
            <w:noWrap/>
            <w:hideMark/>
          </w:tcPr>
          <w:p w14:paraId="5E876BCF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Devolución de Mercadería *</w:t>
            </w:r>
          </w:p>
        </w:tc>
        <w:tc>
          <w:tcPr>
            <w:tcW w:w="1843" w:type="dxa"/>
            <w:noWrap/>
            <w:hideMark/>
          </w:tcPr>
          <w:p w14:paraId="0C3FD1F9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95</w:t>
            </w:r>
          </w:p>
        </w:tc>
        <w:tc>
          <w:tcPr>
            <w:tcW w:w="1843" w:type="dxa"/>
            <w:gridSpan w:val="2"/>
            <w:noWrap/>
            <w:hideMark/>
          </w:tcPr>
          <w:p w14:paraId="0766F4E8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784" w:type="dxa"/>
            <w:gridSpan w:val="2"/>
            <w:noWrap/>
            <w:hideMark/>
          </w:tcPr>
          <w:p w14:paraId="13CE2BA5" w14:textId="6BFB9CE3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 1.342,93</w:t>
            </w:r>
          </w:p>
        </w:tc>
      </w:tr>
      <w:tr w:rsidR="001540FF" w:rsidRPr="00A06F55" w14:paraId="24099B1E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262A5AB0" w14:textId="77777777" w:rsidR="001540FF" w:rsidRPr="00A06F55" w:rsidRDefault="001540FF" w:rsidP="00A06F55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41E5D812" w14:textId="77777777" w:rsidR="001540FF" w:rsidRDefault="001540FF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noWrap/>
            <w:hideMark/>
          </w:tcPr>
          <w:p w14:paraId="299F04FB" w14:textId="77777777" w:rsidR="001540FF" w:rsidRPr="001540FF" w:rsidRDefault="001540FF" w:rsidP="00154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gridSpan w:val="2"/>
            <w:noWrap/>
            <w:hideMark/>
          </w:tcPr>
          <w:p w14:paraId="548ECDE0" w14:textId="77777777" w:rsidR="001540FF" w:rsidRPr="001540FF" w:rsidRDefault="001540FF" w:rsidP="00154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84" w:type="dxa"/>
            <w:gridSpan w:val="2"/>
            <w:noWrap/>
            <w:hideMark/>
          </w:tcPr>
          <w:p w14:paraId="057CE92A" w14:textId="77777777" w:rsidR="001540FF" w:rsidRPr="001540FF" w:rsidRDefault="001540FF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</w:tr>
      <w:tr w:rsidR="001540FF" w:rsidRPr="00A06F55" w14:paraId="1B2A6292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noWrap/>
            <w:hideMark/>
          </w:tcPr>
          <w:p w14:paraId="0BD3839B" w14:textId="77777777" w:rsidR="001540FF" w:rsidRPr="00A06F55" w:rsidRDefault="001540FF" w:rsidP="00A06F55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noWrap/>
            <w:hideMark/>
          </w:tcPr>
          <w:p w14:paraId="4C6C94F8" w14:textId="013920F2" w:rsidR="001540FF" w:rsidRPr="00A06F55" w:rsidRDefault="001540FF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 xml:space="preserve">Costo </w:t>
            </w:r>
            <w:r w:rsidRPr="001540FF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Total</w:t>
            </w:r>
          </w:p>
        </w:tc>
        <w:tc>
          <w:tcPr>
            <w:tcW w:w="1843" w:type="dxa"/>
            <w:noWrap/>
            <w:hideMark/>
          </w:tcPr>
          <w:p w14:paraId="4B1FE00F" w14:textId="5AFD49E8" w:rsidR="001540FF" w:rsidRPr="001540FF" w:rsidRDefault="001540FF" w:rsidP="00154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gridSpan w:val="2"/>
            <w:noWrap/>
            <w:hideMark/>
          </w:tcPr>
          <w:p w14:paraId="20E37C96" w14:textId="42092E0F" w:rsidR="001540FF" w:rsidRPr="001540FF" w:rsidRDefault="001540FF" w:rsidP="00154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1540FF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$14277,85</w:t>
            </w:r>
          </w:p>
        </w:tc>
        <w:tc>
          <w:tcPr>
            <w:tcW w:w="1784" w:type="dxa"/>
            <w:gridSpan w:val="2"/>
            <w:noWrap/>
            <w:hideMark/>
          </w:tcPr>
          <w:p w14:paraId="691D1137" w14:textId="44E831BB" w:rsidR="001540FF" w:rsidRPr="001540FF" w:rsidRDefault="001540FF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</w:tr>
    </w:tbl>
    <w:p w14:paraId="08869A4D" w14:textId="77777777" w:rsidR="00A06F55" w:rsidRDefault="00A06F55" w:rsidP="00A06F55">
      <w:pPr>
        <w:pStyle w:val="Ttulo4"/>
      </w:pPr>
      <w:r>
        <w:t xml:space="preserve">Detalles (*):  </w:t>
      </w:r>
    </w:p>
    <w:p w14:paraId="4E1C0881" w14:textId="663568E3" w:rsidR="00A06F55" w:rsidRPr="00A06F55" w:rsidRDefault="00A06F55" w:rsidP="00A06F55">
      <w:pPr>
        <w:pStyle w:val="Ttulo4"/>
      </w:pPr>
      <w:r>
        <w:t>Scrap</w:t>
      </w:r>
      <w:r w:rsidR="00CA52A2">
        <w:t>: Tabla 1</w:t>
      </w:r>
    </w:p>
    <w:tbl>
      <w:tblPr>
        <w:tblStyle w:val="Sombreadoclaro-nfasis1"/>
        <w:tblW w:w="8946" w:type="dxa"/>
        <w:tblLook w:val="04A0" w:firstRow="1" w:lastRow="0" w:firstColumn="1" w:lastColumn="0" w:noHBand="0" w:noVBand="1"/>
      </w:tblPr>
      <w:tblGrid>
        <w:gridCol w:w="1380"/>
        <w:gridCol w:w="2262"/>
        <w:gridCol w:w="640"/>
        <w:gridCol w:w="1180"/>
        <w:gridCol w:w="1134"/>
        <w:gridCol w:w="992"/>
        <w:gridCol w:w="1418"/>
      </w:tblGrid>
      <w:tr w:rsidR="00737FDA" w:rsidRPr="00A06F55" w14:paraId="4B4331F7" w14:textId="77777777" w:rsidTr="008C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60B88705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Descripción</w:t>
            </w:r>
          </w:p>
        </w:tc>
        <w:tc>
          <w:tcPr>
            <w:tcW w:w="2262" w:type="dxa"/>
            <w:noWrap/>
            <w:hideMark/>
          </w:tcPr>
          <w:p w14:paraId="2220AEFF" w14:textId="77777777" w:rsidR="00A06F55" w:rsidRPr="00A06F55" w:rsidRDefault="00A06F55" w:rsidP="00A06F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Motivo</w:t>
            </w:r>
          </w:p>
        </w:tc>
        <w:tc>
          <w:tcPr>
            <w:tcW w:w="580" w:type="dxa"/>
            <w:noWrap/>
            <w:hideMark/>
          </w:tcPr>
          <w:p w14:paraId="5AE640DB" w14:textId="77777777" w:rsidR="00A06F55" w:rsidRPr="00A06F55" w:rsidRDefault="00A06F55" w:rsidP="00A06F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4E52F1B1" w14:textId="77777777" w:rsidR="00A06F55" w:rsidRPr="00A06F55" w:rsidRDefault="00A06F55" w:rsidP="00A06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Cantidad</w:t>
            </w:r>
          </w:p>
        </w:tc>
        <w:tc>
          <w:tcPr>
            <w:tcW w:w="1134" w:type="dxa"/>
            <w:noWrap/>
            <w:hideMark/>
          </w:tcPr>
          <w:p w14:paraId="5F0EEEDD" w14:textId="3588EA0B" w:rsidR="00A06F55" w:rsidRPr="00A06F55" w:rsidRDefault="00A06F55" w:rsidP="00A06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Costo</w:t>
            </w:r>
            <w:r w:rsidR="00737F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Unitario</w:t>
            </w:r>
          </w:p>
        </w:tc>
        <w:tc>
          <w:tcPr>
            <w:tcW w:w="992" w:type="dxa"/>
            <w:noWrap/>
            <w:hideMark/>
          </w:tcPr>
          <w:p w14:paraId="5AEE6CC6" w14:textId="77777777" w:rsidR="00A06F55" w:rsidRPr="00A06F55" w:rsidRDefault="00A06F55" w:rsidP="00A06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07CFD5A1" w14:textId="77777777" w:rsidR="00A06F55" w:rsidRPr="00A06F55" w:rsidRDefault="00A06F55" w:rsidP="00A06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Cantidad x Costo</w:t>
            </w:r>
          </w:p>
        </w:tc>
      </w:tr>
      <w:tr w:rsidR="00A06F55" w:rsidRPr="00A06F55" w14:paraId="44C0D6C2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6BE0BE93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Producción IP</w:t>
            </w:r>
          </w:p>
        </w:tc>
        <w:tc>
          <w:tcPr>
            <w:tcW w:w="2262" w:type="dxa"/>
            <w:noWrap/>
            <w:hideMark/>
          </w:tcPr>
          <w:p w14:paraId="27FBF22F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noWrap/>
            <w:hideMark/>
          </w:tcPr>
          <w:p w14:paraId="0786B464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55C32676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34" w:type="dxa"/>
            <w:noWrap/>
            <w:hideMark/>
          </w:tcPr>
          <w:p w14:paraId="3AA7574E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noWrap/>
            <w:hideMark/>
          </w:tcPr>
          <w:p w14:paraId="40CD2E64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1A79911D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737FDA" w:rsidRPr="00A06F55" w14:paraId="2CBB6EF1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34FBA66C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352C3DD3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SOLDADURA DEFECTUOSA</w:t>
            </w:r>
          </w:p>
        </w:tc>
        <w:tc>
          <w:tcPr>
            <w:tcW w:w="580" w:type="dxa"/>
            <w:noWrap/>
            <w:hideMark/>
          </w:tcPr>
          <w:p w14:paraId="7D4C9127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7D698CA3" w14:textId="77777777" w:rsidR="00A06F55" w:rsidRPr="00A06F55" w:rsidRDefault="00A06F55" w:rsidP="00A06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53</w:t>
            </w:r>
          </w:p>
        </w:tc>
        <w:tc>
          <w:tcPr>
            <w:tcW w:w="1134" w:type="dxa"/>
            <w:noWrap/>
            <w:hideMark/>
          </w:tcPr>
          <w:p w14:paraId="554532A3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8,22 </w:t>
            </w:r>
          </w:p>
        </w:tc>
        <w:tc>
          <w:tcPr>
            <w:tcW w:w="992" w:type="dxa"/>
            <w:noWrap/>
            <w:hideMark/>
          </w:tcPr>
          <w:p w14:paraId="5AB486EE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5AA951FE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435,66 </w:t>
            </w:r>
          </w:p>
        </w:tc>
      </w:tr>
      <w:tr w:rsidR="00A06F55" w:rsidRPr="00A06F55" w14:paraId="30D77960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2D9BDC15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4F56E4E0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PUNZONADO DEFECTUOSO</w:t>
            </w:r>
          </w:p>
        </w:tc>
        <w:tc>
          <w:tcPr>
            <w:tcW w:w="580" w:type="dxa"/>
            <w:noWrap/>
            <w:hideMark/>
          </w:tcPr>
          <w:p w14:paraId="539737A5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6B3E9FB6" w14:textId="77777777" w:rsidR="00A06F55" w:rsidRPr="00A06F55" w:rsidRDefault="00A06F55" w:rsidP="00A06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1134" w:type="dxa"/>
            <w:noWrap/>
            <w:hideMark/>
          </w:tcPr>
          <w:p w14:paraId="5C820319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9,29 </w:t>
            </w:r>
          </w:p>
        </w:tc>
        <w:tc>
          <w:tcPr>
            <w:tcW w:w="992" w:type="dxa"/>
            <w:noWrap/>
            <w:hideMark/>
          </w:tcPr>
          <w:p w14:paraId="02BDCB33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46291355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102,19 </w:t>
            </w:r>
          </w:p>
        </w:tc>
      </w:tr>
      <w:tr w:rsidR="00737FDA" w:rsidRPr="00A06F55" w14:paraId="61A2CE27" w14:textId="77777777" w:rsidTr="008C6133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55582C05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329D94FB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GOLPES</w:t>
            </w:r>
          </w:p>
        </w:tc>
        <w:tc>
          <w:tcPr>
            <w:tcW w:w="580" w:type="dxa"/>
            <w:noWrap/>
            <w:hideMark/>
          </w:tcPr>
          <w:p w14:paraId="626940DE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7AEA5CC3" w14:textId="77777777" w:rsidR="00A06F55" w:rsidRPr="00A06F55" w:rsidRDefault="00A06F55" w:rsidP="00A06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0BF5960F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9,29 </w:t>
            </w:r>
          </w:p>
        </w:tc>
        <w:tc>
          <w:tcPr>
            <w:tcW w:w="992" w:type="dxa"/>
            <w:noWrap/>
            <w:hideMark/>
          </w:tcPr>
          <w:p w14:paraId="678A829B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47C16740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27,87 </w:t>
            </w:r>
          </w:p>
        </w:tc>
      </w:tr>
      <w:tr w:rsidR="00A06F55" w:rsidRPr="00A06F55" w14:paraId="58AAA07E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3DCB8815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44306645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noWrap/>
            <w:hideMark/>
          </w:tcPr>
          <w:p w14:paraId="0FD03A57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180" w:type="dxa"/>
            <w:noWrap/>
            <w:hideMark/>
          </w:tcPr>
          <w:p w14:paraId="425AC3D8" w14:textId="77777777" w:rsidR="00A06F55" w:rsidRPr="00A06F55" w:rsidRDefault="00A06F55" w:rsidP="00A06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67</w:t>
            </w:r>
          </w:p>
        </w:tc>
        <w:tc>
          <w:tcPr>
            <w:tcW w:w="1134" w:type="dxa"/>
            <w:noWrap/>
            <w:hideMark/>
          </w:tcPr>
          <w:p w14:paraId="2F17FDB3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noWrap/>
            <w:hideMark/>
          </w:tcPr>
          <w:p w14:paraId="466C99C3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418" w:type="dxa"/>
            <w:noWrap/>
            <w:hideMark/>
          </w:tcPr>
          <w:p w14:paraId="4F53B098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565,72 </w:t>
            </w:r>
          </w:p>
        </w:tc>
      </w:tr>
      <w:tr w:rsidR="00A06F55" w:rsidRPr="00A06F55" w14:paraId="588F21C8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2" w:type="dxa"/>
            <w:gridSpan w:val="2"/>
            <w:noWrap/>
            <w:hideMark/>
          </w:tcPr>
          <w:p w14:paraId="784B9AEE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Producción Tuerca para IP</w:t>
            </w:r>
          </w:p>
        </w:tc>
        <w:tc>
          <w:tcPr>
            <w:tcW w:w="580" w:type="dxa"/>
            <w:noWrap/>
            <w:hideMark/>
          </w:tcPr>
          <w:p w14:paraId="0783A642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608DE6F3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34" w:type="dxa"/>
            <w:noWrap/>
            <w:hideMark/>
          </w:tcPr>
          <w:p w14:paraId="3EE1E23A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noWrap/>
            <w:hideMark/>
          </w:tcPr>
          <w:p w14:paraId="7AB09EC3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64C79AEB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737FDA" w:rsidRPr="00A06F55" w14:paraId="21A4B377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060FCB87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842" w:type="dxa"/>
            <w:gridSpan w:val="2"/>
            <w:noWrap/>
            <w:hideMark/>
          </w:tcPr>
          <w:p w14:paraId="26FFB3AA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ENSAYO DE ARRANCAMIENTO</w:t>
            </w:r>
          </w:p>
        </w:tc>
        <w:tc>
          <w:tcPr>
            <w:tcW w:w="1180" w:type="dxa"/>
            <w:noWrap/>
            <w:hideMark/>
          </w:tcPr>
          <w:p w14:paraId="3A9C4E62" w14:textId="77777777" w:rsidR="00A06F55" w:rsidRPr="00A06F55" w:rsidRDefault="00A06F55" w:rsidP="00A06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1134" w:type="dxa"/>
            <w:noWrap/>
            <w:hideMark/>
          </w:tcPr>
          <w:p w14:paraId="1977E656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0,42 </w:t>
            </w:r>
          </w:p>
        </w:tc>
        <w:tc>
          <w:tcPr>
            <w:tcW w:w="992" w:type="dxa"/>
            <w:noWrap/>
            <w:hideMark/>
          </w:tcPr>
          <w:p w14:paraId="27CC37D4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60867789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4,62 </w:t>
            </w:r>
          </w:p>
        </w:tc>
      </w:tr>
      <w:tr w:rsidR="00A06F55" w:rsidRPr="00A06F55" w14:paraId="579EAADF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468596E6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0DFAD804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SOLDADURA DEFECTUOSA</w:t>
            </w:r>
          </w:p>
        </w:tc>
        <w:tc>
          <w:tcPr>
            <w:tcW w:w="580" w:type="dxa"/>
            <w:noWrap/>
            <w:hideMark/>
          </w:tcPr>
          <w:p w14:paraId="6B3DB87D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39DB859A" w14:textId="77777777" w:rsidR="00A06F55" w:rsidRPr="00A06F55" w:rsidRDefault="00A06F55" w:rsidP="00A06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1134" w:type="dxa"/>
            <w:noWrap/>
            <w:hideMark/>
          </w:tcPr>
          <w:p w14:paraId="35A137E4" w14:textId="77777777" w:rsidR="00A06F55" w:rsidRPr="00A06F55" w:rsidRDefault="00A06F55" w:rsidP="00A06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1,20 </w:t>
            </w:r>
          </w:p>
        </w:tc>
        <w:tc>
          <w:tcPr>
            <w:tcW w:w="992" w:type="dxa"/>
            <w:noWrap/>
            <w:hideMark/>
          </w:tcPr>
          <w:p w14:paraId="04EA0298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20722FC0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9,60 </w:t>
            </w:r>
          </w:p>
        </w:tc>
      </w:tr>
      <w:tr w:rsidR="00737FDA" w:rsidRPr="00A06F55" w14:paraId="01A70838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7D0E09D8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1E9CA5B2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FALLA DEL OPERARIO</w:t>
            </w:r>
          </w:p>
        </w:tc>
        <w:tc>
          <w:tcPr>
            <w:tcW w:w="580" w:type="dxa"/>
            <w:noWrap/>
            <w:hideMark/>
          </w:tcPr>
          <w:p w14:paraId="7A8D6BA9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1E6835F9" w14:textId="77777777" w:rsidR="00A06F55" w:rsidRPr="00A06F55" w:rsidRDefault="00A06F55" w:rsidP="00A06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EEB4370" w14:textId="77777777" w:rsidR="00A06F55" w:rsidRPr="00A06F55" w:rsidRDefault="00A06F55" w:rsidP="00A06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0,25 </w:t>
            </w:r>
          </w:p>
        </w:tc>
        <w:tc>
          <w:tcPr>
            <w:tcW w:w="992" w:type="dxa"/>
            <w:noWrap/>
            <w:hideMark/>
          </w:tcPr>
          <w:p w14:paraId="4286D915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4A42D9B6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0,50 </w:t>
            </w:r>
          </w:p>
        </w:tc>
      </w:tr>
      <w:tr w:rsidR="00A06F55" w:rsidRPr="00A06F55" w14:paraId="2DAD7C24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7FF2EB6F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253F1024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noWrap/>
            <w:hideMark/>
          </w:tcPr>
          <w:p w14:paraId="7F5AFC08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180" w:type="dxa"/>
            <w:noWrap/>
            <w:hideMark/>
          </w:tcPr>
          <w:p w14:paraId="6083BFA2" w14:textId="77777777" w:rsidR="00A06F55" w:rsidRPr="00A06F55" w:rsidRDefault="00A06F55" w:rsidP="00A06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21</w:t>
            </w:r>
          </w:p>
        </w:tc>
        <w:tc>
          <w:tcPr>
            <w:tcW w:w="1134" w:type="dxa"/>
            <w:noWrap/>
            <w:hideMark/>
          </w:tcPr>
          <w:p w14:paraId="395B85F0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noWrap/>
            <w:hideMark/>
          </w:tcPr>
          <w:p w14:paraId="072E2B19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418" w:type="dxa"/>
            <w:noWrap/>
            <w:hideMark/>
          </w:tcPr>
          <w:p w14:paraId="11380892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 14,72 </w:t>
            </w:r>
          </w:p>
        </w:tc>
      </w:tr>
      <w:tr w:rsidR="00737FDA" w:rsidRPr="00A06F55" w14:paraId="5548F673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73804645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1B14B310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noWrap/>
            <w:hideMark/>
          </w:tcPr>
          <w:p w14:paraId="0426392B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noWrap/>
            <w:hideMark/>
          </w:tcPr>
          <w:p w14:paraId="496BDD9E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34" w:type="dxa"/>
            <w:noWrap/>
            <w:hideMark/>
          </w:tcPr>
          <w:p w14:paraId="4A21DCAD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noWrap/>
            <w:hideMark/>
          </w:tcPr>
          <w:p w14:paraId="101BB05E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1149BF9F" w14:textId="77777777" w:rsidR="00A06F55" w:rsidRPr="00A06F55" w:rsidRDefault="00A06F55" w:rsidP="00A06F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A06F55" w:rsidRPr="00A06F55" w14:paraId="5A2B47B9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6B2382C0" w14:textId="77777777" w:rsidR="00A06F55" w:rsidRPr="00A06F55" w:rsidRDefault="00A06F55" w:rsidP="00A06F5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noWrap/>
            <w:hideMark/>
          </w:tcPr>
          <w:p w14:paraId="4C5BEBF2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noWrap/>
            <w:hideMark/>
          </w:tcPr>
          <w:p w14:paraId="7D7787D7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Total </w:t>
            </w:r>
          </w:p>
        </w:tc>
        <w:tc>
          <w:tcPr>
            <w:tcW w:w="1180" w:type="dxa"/>
            <w:noWrap/>
            <w:hideMark/>
          </w:tcPr>
          <w:p w14:paraId="6DA336A4" w14:textId="77777777" w:rsidR="00A06F55" w:rsidRPr="00A06F55" w:rsidRDefault="00A06F55" w:rsidP="00A06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  <w:t>88</w:t>
            </w:r>
          </w:p>
        </w:tc>
        <w:tc>
          <w:tcPr>
            <w:tcW w:w="1134" w:type="dxa"/>
            <w:noWrap/>
            <w:hideMark/>
          </w:tcPr>
          <w:p w14:paraId="2974353B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noWrap/>
            <w:hideMark/>
          </w:tcPr>
          <w:p w14:paraId="6A2AD174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07B231C0" w14:textId="77777777" w:rsidR="00A06F55" w:rsidRPr="00A06F55" w:rsidRDefault="00A06F55" w:rsidP="00A06F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580,44 </w:t>
            </w:r>
          </w:p>
        </w:tc>
      </w:tr>
    </w:tbl>
    <w:p w14:paraId="2E406036" w14:textId="39378AA5" w:rsidR="00737FDA" w:rsidRDefault="00737FDA" w:rsidP="00737FDA">
      <w:pPr>
        <w:rPr>
          <w:rStyle w:val="nfasisintenso"/>
          <w:b w:val="0"/>
          <w:i w:val="0"/>
          <w:color w:val="000000"/>
        </w:rPr>
      </w:pPr>
      <w:r>
        <w:rPr>
          <w:rStyle w:val="nfasisintenso"/>
          <w:b w:val="0"/>
          <w:i w:val="0"/>
          <w:color w:val="000000"/>
        </w:rPr>
        <w:lastRenderedPageBreak/>
        <w:t xml:space="preserve">El valor total del Scrap se </w:t>
      </w:r>
      <w:r w:rsidR="00CA52A2">
        <w:rPr>
          <w:rStyle w:val="nfasisintenso"/>
          <w:b w:val="0"/>
          <w:i w:val="0"/>
          <w:color w:val="000000"/>
        </w:rPr>
        <w:t>calculó teniendo en cuenta el costo total de desecho del producto más el costo producido por sus defectos (ver tabla Detalle Scrap).</w:t>
      </w:r>
    </w:p>
    <w:p w14:paraId="22CEB75B" w14:textId="77777777" w:rsidR="00CA52A2" w:rsidRDefault="00CA52A2" w:rsidP="00737FDA">
      <w:pPr>
        <w:rPr>
          <w:rStyle w:val="nfasisintenso"/>
          <w:b w:val="0"/>
          <w:i w:val="0"/>
          <w:color w:val="000000"/>
        </w:rPr>
      </w:pPr>
      <w:r>
        <w:rPr>
          <w:rStyle w:val="nfasisintenso"/>
          <w:b w:val="0"/>
          <w:i w:val="0"/>
          <w:color w:val="000000"/>
        </w:rPr>
        <w:t>Costo total de desechar el producto= $82,3.</w:t>
      </w:r>
    </w:p>
    <w:p w14:paraId="2A8C9C33" w14:textId="65612E63" w:rsidR="00CA52A2" w:rsidRDefault="00CA52A2" w:rsidP="00CA52A2">
      <w:pPr>
        <w:pStyle w:val="Ttulo4"/>
        <w:rPr>
          <w:rStyle w:val="nfasisintenso"/>
          <w:b/>
          <w:bCs/>
          <w:i/>
          <w:iCs/>
        </w:rPr>
      </w:pPr>
      <w:r>
        <w:rPr>
          <w:rStyle w:val="nfasisintenso"/>
          <w:b/>
          <w:bCs/>
          <w:i/>
          <w:iCs/>
        </w:rPr>
        <w:t>Scrap: Tabla 2</w:t>
      </w:r>
    </w:p>
    <w:p w14:paraId="6EEEB40A" w14:textId="11A8F4AA" w:rsidR="00CA52A2" w:rsidRPr="00CA52A2" w:rsidRDefault="00CA52A2" w:rsidP="00CA52A2">
      <w:r>
        <w:t>A continuación, se presenta un detalle de las inspecciones realizadas al producto IP y la cantidad rechazada en las mismas.</w:t>
      </w:r>
    </w:p>
    <w:tbl>
      <w:tblPr>
        <w:tblStyle w:val="Sombreadoclaro-nfasis1"/>
        <w:tblW w:w="9142" w:type="dxa"/>
        <w:tblLook w:val="04A0" w:firstRow="1" w:lastRow="0" w:firstColumn="1" w:lastColumn="0" w:noHBand="0" w:noVBand="1"/>
      </w:tblPr>
      <w:tblGrid>
        <w:gridCol w:w="1771"/>
        <w:gridCol w:w="1505"/>
        <w:gridCol w:w="1472"/>
        <w:gridCol w:w="1559"/>
        <w:gridCol w:w="1418"/>
        <w:gridCol w:w="1417"/>
      </w:tblGrid>
      <w:tr w:rsidR="00CA52A2" w:rsidRPr="00CA52A2" w14:paraId="78CF8D8A" w14:textId="77777777" w:rsidTr="008C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noWrap/>
            <w:hideMark/>
          </w:tcPr>
          <w:p w14:paraId="0E565DF6" w14:textId="77777777" w:rsidR="00CA52A2" w:rsidRPr="00CA52A2" w:rsidRDefault="00CA52A2" w:rsidP="00CA52A2">
            <w:pPr>
              <w:jc w:val="left"/>
              <w:rPr>
                <w:rFonts w:ascii="Calibri" w:eastAsia="Times New Roman" w:hAnsi="Calibri" w:cs="Calibri"/>
                <w:b w:val="0"/>
                <w:bCs w:val="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sz w:val="22"/>
                <w:lang w:val="es-ES_tradnl" w:eastAsia="es-ES_tradnl"/>
              </w:rPr>
              <w:t>Producción de IP</w:t>
            </w:r>
          </w:p>
        </w:tc>
        <w:tc>
          <w:tcPr>
            <w:tcW w:w="1505" w:type="dxa"/>
            <w:noWrap/>
            <w:hideMark/>
          </w:tcPr>
          <w:p w14:paraId="225F5BCB" w14:textId="7EDF377B" w:rsidR="00CA52A2" w:rsidRPr="00CA52A2" w:rsidRDefault="00CA52A2" w:rsidP="00CA52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472" w:type="dxa"/>
            <w:noWrap/>
            <w:hideMark/>
          </w:tcPr>
          <w:p w14:paraId="3F5141C7" w14:textId="5460573A" w:rsidR="00CA52A2" w:rsidRPr="00CA52A2" w:rsidRDefault="00CA52A2" w:rsidP="00CA52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59" w:type="dxa"/>
            <w:noWrap/>
            <w:hideMark/>
          </w:tcPr>
          <w:p w14:paraId="2B5550A0" w14:textId="70944854" w:rsidR="00CA52A2" w:rsidRPr="00CA52A2" w:rsidRDefault="00CA52A2" w:rsidP="00CA52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418" w:type="dxa"/>
            <w:noWrap/>
            <w:hideMark/>
          </w:tcPr>
          <w:p w14:paraId="0302E218" w14:textId="03A7A28D" w:rsidR="00CA52A2" w:rsidRPr="00CA52A2" w:rsidRDefault="00CA52A2" w:rsidP="00CA52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417" w:type="dxa"/>
            <w:noWrap/>
            <w:hideMark/>
          </w:tcPr>
          <w:p w14:paraId="20A86FA3" w14:textId="51139B37" w:rsidR="00CA52A2" w:rsidRPr="00CA52A2" w:rsidRDefault="00CA52A2" w:rsidP="00CA52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</w:p>
        </w:tc>
      </w:tr>
      <w:tr w:rsidR="00CA52A2" w:rsidRPr="00CA52A2" w14:paraId="3B2ADAD1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noWrap/>
            <w:hideMark/>
          </w:tcPr>
          <w:p w14:paraId="4D75E95C" w14:textId="77777777" w:rsidR="00CA52A2" w:rsidRPr="00CA52A2" w:rsidRDefault="00CA52A2" w:rsidP="00CA52A2">
            <w:pPr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Fecha</w:t>
            </w:r>
          </w:p>
        </w:tc>
        <w:tc>
          <w:tcPr>
            <w:tcW w:w="1505" w:type="dxa"/>
            <w:noWrap/>
            <w:hideMark/>
          </w:tcPr>
          <w:p w14:paraId="3F863C6C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07-jun</w:t>
            </w:r>
          </w:p>
        </w:tc>
        <w:tc>
          <w:tcPr>
            <w:tcW w:w="1472" w:type="dxa"/>
            <w:noWrap/>
            <w:hideMark/>
          </w:tcPr>
          <w:p w14:paraId="1BC8D873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13-jun</w:t>
            </w:r>
          </w:p>
        </w:tc>
        <w:tc>
          <w:tcPr>
            <w:tcW w:w="1559" w:type="dxa"/>
            <w:noWrap/>
            <w:hideMark/>
          </w:tcPr>
          <w:p w14:paraId="032465C2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20-jun</w:t>
            </w:r>
          </w:p>
        </w:tc>
        <w:tc>
          <w:tcPr>
            <w:tcW w:w="1418" w:type="dxa"/>
            <w:noWrap/>
            <w:hideMark/>
          </w:tcPr>
          <w:p w14:paraId="26607CE0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27-jun</w:t>
            </w:r>
          </w:p>
        </w:tc>
        <w:tc>
          <w:tcPr>
            <w:tcW w:w="1417" w:type="dxa"/>
            <w:noWrap/>
            <w:hideMark/>
          </w:tcPr>
          <w:p w14:paraId="5EA35619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05-jul</w:t>
            </w:r>
          </w:p>
        </w:tc>
      </w:tr>
      <w:tr w:rsidR="00CA52A2" w:rsidRPr="00CA52A2" w14:paraId="74997A01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noWrap/>
            <w:hideMark/>
          </w:tcPr>
          <w:p w14:paraId="761966AE" w14:textId="77777777" w:rsidR="00CA52A2" w:rsidRPr="00CA52A2" w:rsidRDefault="00CA52A2" w:rsidP="00CA52A2">
            <w:pPr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Cantidad Inspeccionada</w:t>
            </w:r>
          </w:p>
        </w:tc>
        <w:tc>
          <w:tcPr>
            <w:tcW w:w="1505" w:type="dxa"/>
            <w:noWrap/>
            <w:hideMark/>
          </w:tcPr>
          <w:p w14:paraId="47850A7C" w14:textId="77777777" w:rsidR="00CA52A2" w:rsidRPr="00CA52A2" w:rsidRDefault="00CA52A2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12</w:t>
            </w:r>
          </w:p>
        </w:tc>
        <w:tc>
          <w:tcPr>
            <w:tcW w:w="1472" w:type="dxa"/>
            <w:noWrap/>
            <w:hideMark/>
          </w:tcPr>
          <w:p w14:paraId="55F018D4" w14:textId="77777777" w:rsidR="00CA52A2" w:rsidRPr="00CA52A2" w:rsidRDefault="00CA52A2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653</w:t>
            </w:r>
          </w:p>
        </w:tc>
        <w:tc>
          <w:tcPr>
            <w:tcW w:w="1559" w:type="dxa"/>
            <w:noWrap/>
            <w:hideMark/>
          </w:tcPr>
          <w:p w14:paraId="76F5586D" w14:textId="77777777" w:rsidR="00CA52A2" w:rsidRPr="00CA52A2" w:rsidRDefault="00CA52A2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50</w:t>
            </w:r>
          </w:p>
        </w:tc>
        <w:tc>
          <w:tcPr>
            <w:tcW w:w="1418" w:type="dxa"/>
            <w:noWrap/>
            <w:hideMark/>
          </w:tcPr>
          <w:p w14:paraId="3D4E3E84" w14:textId="77777777" w:rsidR="00CA52A2" w:rsidRPr="00CA52A2" w:rsidRDefault="00CA52A2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15</w:t>
            </w:r>
          </w:p>
        </w:tc>
        <w:tc>
          <w:tcPr>
            <w:tcW w:w="1417" w:type="dxa"/>
            <w:noWrap/>
            <w:hideMark/>
          </w:tcPr>
          <w:p w14:paraId="7DC11D99" w14:textId="77777777" w:rsidR="00CA52A2" w:rsidRPr="00CA52A2" w:rsidRDefault="00CA52A2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100</w:t>
            </w:r>
          </w:p>
        </w:tc>
      </w:tr>
      <w:tr w:rsidR="00CA52A2" w:rsidRPr="00CA52A2" w14:paraId="3FB74192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noWrap/>
            <w:hideMark/>
          </w:tcPr>
          <w:p w14:paraId="3EEA6921" w14:textId="77777777" w:rsidR="00CA52A2" w:rsidRPr="00CA52A2" w:rsidRDefault="00CA52A2" w:rsidP="00CA52A2">
            <w:pPr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Cantidad Rechazada</w:t>
            </w:r>
          </w:p>
        </w:tc>
        <w:tc>
          <w:tcPr>
            <w:tcW w:w="1505" w:type="dxa"/>
            <w:noWrap/>
            <w:hideMark/>
          </w:tcPr>
          <w:p w14:paraId="41CFFF10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2</w:t>
            </w:r>
          </w:p>
        </w:tc>
        <w:tc>
          <w:tcPr>
            <w:tcW w:w="1472" w:type="dxa"/>
            <w:noWrap/>
            <w:hideMark/>
          </w:tcPr>
          <w:p w14:paraId="6378EE1D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51</w:t>
            </w:r>
          </w:p>
        </w:tc>
        <w:tc>
          <w:tcPr>
            <w:tcW w:w="1559" w:type="dxa"/>
            <w:noWrap/>
            <w:hideMark/>
          </w:tcPr>
          <w:p w14:paraId="3153BE8E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6</w:t>
            </w:r>
          </w:p>
        </w:tc>
        <w:tc>
          <w:tcPr>
            <w:tcW w:w="1418" w:type="dxa"/>
            <w:noWrap/>
            <w:hideMark/>
          </w:tcPr>
          <w:p w14:paraId="74C21643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8</w:t>
            </w:r>
          </w:p>
        </w:tc>
        <w:tc>
          <w:tcPr>
            <w:tcW w:w="1417" w:type="dxa"/>
            <w:noWrap/>
            <w:hideMark/>
          </w:tcPr>
          <w:p w14:paraId="54DD0FE2" w14:textId="77777777" w:rsidR="00CA52A2" w:rsidRPr="00CA52A2" w:rsidRDefault="00CA52A2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1</w:t>
            </w:r>
          </w:p>
        </w:tc>
      </w:tr>
      <w:tr w:rsidR="00CA52A2" w:rsidRPr="00CA52A2" w14:paraId="42223886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noWrap/>
            <w:hideMark/>
          </w:tcPr>
          <w:p w14:paraId="745B4A2A" w14:textId="77777777" w:rsidR="00CA52A2" w:rsidRPr="00CA52A2" w:rsidRDefault="00CA52A2" w:rsidP="00CA52A2">
            <w:pPr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Código Defecto</w:t>
            </w:r>
          </w:p>
        </w:tc>
        <w:tc>
          <w:tcPr>
            <w:tcW w:w="1505" w:type="dxa"/>
            <w:noWrap/>
            <w:hideMark/>
          </w:tcPr>
          <w:p w14:paraId="6D391C13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013 (fuera medida)</w:t>
            </w:r>
          </w:p>
        </w:tc>
        <w:tc>
          <w:tcPr>
            <w:tcW w:w="1472" w:type="dxa"/>
            <w:noWrap/>
            <w:hideMark/>
          </w:tcPr>
          <w:p w14:paraId="42F6F79E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013 (fuera medida)</w:t>
            </w:r>
          </w:p>
        </w:tc>
        <w:tc>
          <w:tcPr>
            <w:tcW w:w="1559" w:type="dxa"/>
            <w:noWrap/>
            <w:hideMark/>
          </w:tcPr>
          <w:p w14:paraId="178645D6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193 (</w:t>
            </w:r>
            <w:proofErr w:type="spellStart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spatter</w:t>
            </w:r>
            <w:proofErr w:type="spellEnd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en rosca)</w:t>
            </w:r>
          </w:p>
        </w:tc>
        <w:tc>
          <w:tcPr>
            <w:tcW w:w="1418" w:type="dxa"/>
            <w:noWrap/>
            <w:hideMark/>
          </w:tcPr>
          <w:p w14:paraId="1531E9A1" w14:textId="7DE8AFD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023 (</w:t>
            </w:r>
            <w:proofErr w:type="spellStart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sold</w:t>
            </w:r>
            <w:proofErr w:type="spellEnd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. Def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ectuosa)</w:t>
            </w:r>
          </w:p>
        </w:tc>
        <w:tc>
          <w:tcPr>
            <w:tcW w:w="1417" w:type="dxa"/>
            <w:noWrap/>
            <w:hideMark/>
          </w:tcPr>
          <w:p w14:paraId="36DC7285" w14:textId="58D4989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024 (falla Proceso</w:t>
            </w: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)</w:t>
            </w:r>
          </w:p>
        </w:tc>
      </w:tr>
      <w:tr w:rsidR="00CA52A2" w:rsidRPr="00CA52A2" w14:paraId="3C6D0D27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noWrap/>
            <w:hideMark/>
          </w:tcPr>
          <w:p w14:paraId="35DF4F36" w14:textId="77777777" w:rsidR="00CA52A2" w:rsidRPr="00CA52A2" w:rsidRDefault="00CA52A2" w:rsidP="00CA52A2">
            <w:pPr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Descripción Defecto</w:t>
            </w:r>
          </w:p>
        </w:tc>
        <w:tc>
          <w:tcPr>
            <w:tcW w:w="1505" w:type="dxa"/>
            <w:hideMark/>
          </w:tcPr>
          <w:p w14:paraId="52EE9EFC" w14:textId="77777777" w:rsidR="00CA52A2" w:rsidRPr="00CA52A2" w:rsidRDefault="00CA52A2" w:rsidP="00CA52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Medida fuera de tolerancia</w:t>
            </w:r>
          </w:p>
        </w:tc>
        <w:tc>
          <w:tcPr>
            <w:tcW w:w="1472" w:type="dxa"/>
            <w:hideMark/>
          </w:tcPr>
          <w:p w14:paraId="2756179E" w14:textId="77777777" w:rsidR="00CA52A2" w:rsidRPr="00CA52A2" w:rsidRDefault="00CA52A2" w:rsidP="00CA52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No pasa bulón en columna de dirección</w:t>
            </w:r>
          </w:p>
        </w:tc>
        <w:tc>
          <w:tcPr>
            <w:tcW w:w="1559" w:type="dxa"/>
            <w:noWrap/>
            <w:hideMark/>
          </w:tcPr>
          <w:p w14:paraId="2CD4DBB8" w14:textId="77777777" w:rsidR="00CA52A2" w:rsidRPr="00CA52A2" w:rsidRDefault="00CA52A2" w:rsidP="00CA52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proofErr w:type="spellStart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Spatter</w:t>
            </w:r>
            <w:proofErr w:type="spellEnd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en Rosca</w:t>
            </w:r>
          </w:p>
        </w:tc>
        <w:tc>
          <w:tcPr>
            <w:tcW w:w="1418" w:type="dxa"/>
            <w:hideMark/>
          </w:tcPr>
          <w:p w14:paraId="7CFDFB14" w14:textId="77777777" w:rsidR="00CA52A2" w:rsidRPr="00CA52A2" w:rsidRDefault="00CA52A2" w:rsidP="00CA52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Penetración de Soldadura</w:t>
            </w:r>
          </w:p>
        </w:tc>
        <w:tc>
          <w:tcPr>
            <w:tcW w:w="1417" w:type="dxa"/>
            <w:hideMark/>
          </w:tcPr>
          <w:p w14:paraId="36963B48" w14:textId="77777777" w:rsidR="00CA52A2" w:rsidRPr="00CA52A2" w:rsidRDefault="00CA52A2" w:rsidP="00CA52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Orificio desplazado</w:t>
            </w:r>
          </w:p>
        </w:tc>
      </w:tr>
      <w:tr w:rsidR="00CA52A2" w:rsidRPr="00CA52A2" w14:paraId="6F78BD52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noWrap/>
            <w:hideMark/>
          </w:tcPr>
          <w:p w14:paraId="3E9E5C65" w14:textId="77777777" w:rsidR="00CA52A2" w:rsidRPr="00CA52A2" w:rsidRDefault="00CA52A2" w:rsidP="00CA52A2">
            <w:pPr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Código Pieza</w:t>
            </w:r>
          </w:p>
        </w:tc>
        <w:tc>
          <w:tcPr>
            <w:tcW w:w="1505" w:type="dxa"/>
            <w:noWrap/>
            <w:hideMark/>
          </w:tcPr>
          <w:p w14:paraId="5C4B769E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55319-OK010</w:t>
            </w:r>
          </w:p>
        </w:tc>
        <w:tc>
          <w:tcPr>
            <w:tcW w:w="1472" w:type="dxa"/>
            <w:noWrap/>
            <w:hideMark/>
          </w:tcPr>
          <w:p w14:paraId="561262C4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55125-OC020</w:t>
            </w:r>
          </w:p>
        </w:tc>
        <w:tc>
          <w:tcPr>
            <w:tcW w:w="1559" w:type="dxa"/>
            <w:noWrap/>
            <w:hideMark/>
          </w:tcPr>
          <w:p w14:paraId="1A63CB1A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55125-OC020</w:t>
            </w:r>
          </w:p>
        </w:tc>
        <w:tc>
          <w:tcPr>
            <w:tcW w:w="1418" w:type="dxa"/>
            <w:noWrap/>
            <w:hideMark/>
          </w:tcPr>
          <w:p w14:paraId="01736C61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55183-OK010</w:t>
            </w:r>
          </w:p>
        </w:tc>
        <w:tc>
          <w:tcPr>
            <w:tcW w:w="1417" w:type="dxa"/>
            <w:noWrap/>
            <w:hideMark/>
          </w:tcPr>
          <w:p w14:paraId="4411871A" w14:textId="77777777" w:rsidR="00CA52A2" w:rsidRPr="00CA52A2" w:rsidRDefault="00CA52A2" w:rsidP="00CA5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55332-OK020</w:t>
            </w:r>
          </w:p>
        </w:tc>
      </w:tr>
    </w:tbl>
    <w:p w14:paraId="5C3D6E7F" w14:textId="77777777" w:rsidR="00CA52A2" w:rsidRDefault="00CA52A2" w:rsidP="00CA52A2"/>
    <w:p w14:paraId="19BED01D" w14:textId="689C81A7" w:rsidR="00CA52A2" w:rsidRPr="00CA52A2" w:rsidRDefault="00CA52A2" w:rsidP="00CA52A2">
      <w:r>
        <w:t>Total Cantidad Rechazadas: 67 unidades en la producción de IP.</w:t>
      </w:r>
    </w:p>
    <w:p w14:paraId="5726DDE0" w14:textId="68236CAA" w:rsidR="00CA52A2" w:rsidRDefault="00F828E9" w:rsidP="00F828E9">
      <w:pPr>
        <w:pStyle w:val="Ttulo4"/>
        <w:rPr>
          <w:rStyle w:val="nfasisintenso"/>
          <w:b/>
          <w:bCs/>
          <w:i/>
          <w:iCs/>
          <w:color w:val="376092" w:themeColor="accent1" w:themeShade="BF"/>
        </w:rPr>
      </w:pPr>
      <w:r>
        <w:rPr>
          <w:rStyle w:val="nfasisintenso"/>
          <w:b/>
          <w:bCs/>
          <w:i/>
          <w:iCs/>
          <w:color w:val="376092" w:themeColor="accent1" w:themeShade="BF"/>
        </w:rPr>
        <w:t>Materia Prima Defectuosa:</w:t>
      </w:r>
    </w:p>
    <w:tbl>
      <w:tblPr>
        <w:tblStyle w:val="Sombreadoclaro-nfasis1"/>
        <w:tblW w:w="9691" w:type="dxa"/>
        <w:tblLook w:val="04A0" w:firstRow="1" w:lastRow="0" w:firstColumn="1" w:lastColumn="0" w:noHBand="0" w:noVBand="1"/>
      </w:tblPr>
      <w:tblGrid>
        <w:gridCol w:w="1159"/>
        <w:gridCol w:w="2051"/>
        <w:gridCol w:w="169"/>
        <w:gridCol w:w="222"/>
        <w:gridCol w:w="1586"/>
        <w:gridCol w:w="960"/>
        <w:gridCol w:w="1474"/>
        <w:gridCol w:w="709"/>
        <w:gridCol w:w="132"/>
        <w:gridCol w:w="1229"/>
      </w:tblGrid>
      <w:tr w:rsidR="00F828E9" w:rsidRPr="00F828E9" w14:paraId="1532B3E0" w14:textId="77777777" w:rsidTr="008C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0DBEA14A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Proveedor</w:t>
            </w:r>
          </w:p>
        </w:tc>
        <w:tc>
          <w:tcPr>
            <w:tcW w:w="2051" w:type="dxa"/>
            <w:noWrap/>
            <w:hideMark/>
          </w:tcPr>
          <w:p w14:paraId="653E415D" w14:textId="77777777" w:rsidR="00F828E9" w:rsidRPr="00F828E9" w:rsidRDefault="00F828E9" w:rsidP="00F828E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Descripción Defecto</w:t>
            </w:r>
          </w:p>
        </w:tc>
        <w:tc>
          <w:tcPr>
            <w:tcW w:w="1977" w:type="dxa"/>
            <w:gridSpan w:val="3"/>
            <w:noWrap/>
            <w:hideMark/>
          </w:tcPr>
          <w:p w14:paraId="205E7071" w14:textId="77777777" w:rsidR="00F828E9" w:rsidRPr="00F828E9" w:rsidRDefault="00F828E9" w:rsidP="00F828E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620C68DA" w14:textId="77777777" w:rsidR="00F828E9" w:rsidRPr="00F828E9" w:rsidRDefault="00F828E9" w:rsidP="00F828E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Cantidad</w:t>
            </w:r>
          </w:p>
        </w:tc>
        <w:tc>
          <w:tcPr>
            <w:tcW w:w="1474" w:type="dxa"/>
            <w:noWrap/>
            <w:hideMark/>
          </w:tcPr>
          <w:p w14:paraId="111F702E" w14:textId="77777777" w:rsidR="00F828E9" w:rsidRPr="00F828E9" w:rsidRDefault="00F828E9" w:rsidP="00F828E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Costo Unitario</w:t>
            </w:r>
          </w:p>
        </w:tc>
        <w:tc>
          <w:tcPr>
            <w:tcW w:w="709" w:type="dxa"/>
            <w:noWrap/>
            <w:hideMark/>
          </w:tcPr>
          <w:p w14:paraId="7E1F4749" w14:textId="77777777" w:rsidR="00F828E9" w:rsidRPr="00F828E9" w:rsidRDefault="00F828E9" w:rsidP="00F828E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361" w:type="dxa"/>
            <w:gridSpan w:val="2"/>
            <w:noWrap/>
            <w:hideMark/>
          </w:tcPr>
          <w:p w14:paraId="10FEACAA" w14:textId="77777777" w:rsidR="00F828E9" w:rsidRPr="00F828E9" w:rsidRDefault="00F828E9" w:rsidP="00F828E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Costo Parcial</w:t>
            </w:r>
          </w:p>
        </w:tc>
      </w:tr>
      <w:tr w:rsidR="00F828E9" w:rsidRPr="00F828E9" w14:paraId="1576D9DA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552B621A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proofErr w:type="spellStart"/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Campetella</w:t>
            </w:r>
            <w:proofErr w:type="spellEnd"/>
          </w:p>
        </w:tc>
        <w:tc>
          <w:tcPr>
            <w:tcW w:w="2220" w:type="dxa"/>
            <w:gridSpan w:val="2"/>
            <w:noWrap/>
            <w:hideMark/>
          </w:tcPr>
          <w:p w14:paraId="7C5F7574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7529E690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637F1314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1D0BCE58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74" w:type="dxa"/>
            <w:noWrap/>
            <w:hideMark/>
          </w:tcPr>
          <w:p w14:paraId="68F7C4E8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0449E84E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22619AA8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55FB6C1C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0B904A3A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397C583B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GOLPES</w:t>
            </w:r>
          </w:p>
        </w:tc>
        <w:tc>
          <w:tcPr>
            <w:tcW w:w="222" w:type="dxa"/>
            <w:noWrap/>
            <w:hideMark/>
          </w:tcPr>
          <w:p w14:paraId="72519C02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3FDAEAFE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4C75EC43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4</w:t>
            </w:r>
          </w:p>
        </w:tc>
        <w:tc>
          <w:tcPr>
            <w:tcW w:w="1474" w:type="dxa"/>
            <w:noWrap/>
            <w:hideMark/>
          </w:tcPr>
          <w:p w14:paraId="62F5A5F2" w14:textId="73461DBD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15,61 </w:t>
            </w:r>
          </w:p>
        </w:tc>
        <w:tc>
          <w:tcPr>
            <w:tcW w:w="841" w:type="dxa"/>
            <w:gridSpan w:val="2"/>
            <w:noWrap/>
            <w:hideMark/>
          </w:tcPr>
          <w:p w14:paraId="04EC2C6E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73712092" w14:textId="7867CDA0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 62,44 </w:t>
            </w:r>
          </w:p>
        </w:tc>
      </w:tr>
      <w:tr w:rsidR="00F828E9" w:rsidRPr="00F828E9" w14:paraId="5D442D54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296F5DBE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4028" w:type="dxa"/>
            <w:gridSpan w:val="4"/>
            <w:noWrap/>
            <w:hideMark/>
          </w:tcPr>
          <w:p w14:paraId="306C0742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TRATAMIENTO SUP.  DEFECTUOSO</w:t>
            </w:r>
          </w:p>
        </w:tc>
        <w:tc>
          <w:tcPr>
            <w:tcW w:w="960" w:type="dxa"/>
            <w:noWrap/>
            <w:hideMark/>
          </w:tcPr>
          <w:p w14:paraId="3B5F4286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1474" w:type="dxa"/>
            <w:noWrap/>
            <w:hideMark/>
          </w:tcPr>
          <w:p w14:paraId="5087D676" w14:textId="5DCF5339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15,61 </w:t>
            </w:r>
          </w:p>
        </w:tc>
        <w:tc>
          <w:tcPr>
            <w:tcW w:w="841" w:type="dxa"/>
            <w:gridSpan w:val="2"/>
            <w:noWrap/>
            <w:hideMark/>
          </w:tcPr>
          <w:p w14:paraId="063B4729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2B259EA7" w14:textId="1107EEFB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31,22 </w:t>
            </w:r>
          </w:p>
        </w:tc>
      </w:tr>
      <w:tr w:rsidR="00F828E9" w:rsidRPr="00F828E9" w14:paraId="0CEB926B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1B8BE65B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6110E7AE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6094E802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4B9580D9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Total </w:t>
            </w:r>
            <w:proofErr w:type="spellStart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Campetella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7CE2CB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1474" w:type="dxa"/>
            <w:noWrap/>
            <w:hideMark/>
          </w:tcPr>
          <w:p w14:paraId="6F15570A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20B91DE9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229" w:type="dxa"/>
            <w:noWrap/>
            <w:hideMark/>
          </w:tcPr>
          <w:p w14:paraId="78BD301C" w14:textId="1F6F27A2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93,66 </w:t>
            </w:r>
          </w:p>
        </w:tc>
      </w:tr>
      <w:tr w:rsidR="00F828E9" w:rsidRPr="00F828E9" w14:paraId="3520CC7E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445CCA18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36C1CF8A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4443AC49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73354D79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5EEA1CCE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1474" w:type="dxa"/>
            <w:noWrap/>
            <w:hideMark/>
          </w:tcPr>
          <w:p w14:paraId="566002CC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3C581E88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1B9819C1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</w:p>
        </w:tc>
      </w:tr>
      <w:tr w:rsidR="00F828E9" w:rsidRPr="00F828E9" w14:paraId="0F3D4645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4651CD46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proofErr w:type="spellStart"/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Crucianelli</w:t>
            </w:r>
            <w:proofErr w:type="spellEnd"/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</w:t>
            </w:r>
          </w:p>
        </w:tc>
        <w:tc>
          <w:tcPr>
            <w:tcW w:w="2220" w:type="dxa"/>
            <w:gridSpan w:val="2"/>
            <w:noWrap/>
            <w:hideMark/>
          </w:tcPr>
          <w:p w14:paraId="4B3CC58E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7573AB3B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717CDDAF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5E5167F3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74" w:type="dxa"/>
            <w:noWrap/>
            <w:hideMark/>
          </w:tcPr>
          <w:p w14:paraId="740DCC56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5064F122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4B8382C9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1EE9DE6C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3CBD7219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442" w:type="dxa"/>
            <w:gridSpan w:val="3"/>
            <w:noWrap/>
            <w:hideMark/>
          </w:tcPr>
          <w:p w14:paraId="4ACF094A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CORTE DEFECTUOSO</w:t>
            </w:r>
          </w:p>
        </w:tc>
        <w:tc>
          <w:tcPr>
            <w:tcW w:w="1586" w:type="dxa"/>
            <w:noWrap/>
            <w:hideMark/>
          </w:tcPr>
          <w:p w14:paraId="03A43E6B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4EFB3CE0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1474" w:type="dxa"/>
            <w:noWrap/>
            <w:hideMark/>
          </w:tcPr>
          <w:p w14:paraId="175B4B73" w14:textId="7BE31DFE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4,50 </w:t>
            </w:r>
          </w:p>
        </w:tc>
        <w:tc>
          <w:tcPr>
            <w:tcW w:w="841" w:type="dxa"/>
            <w:gridSpan w:val="2"/>
            <w:noWrap/>
            <w:hideMark/>
          </w:tcPr>
          <w:p w14:paraId="246A27BD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1783308A" w14:textId="3359B506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31,50 </w:t>
            </w:r>
          </w:p>
        </w:tc>
      </w:tr>
      <w:tr w:rsidR="00F828E9" w:rsidRPr="00F828E9" w14:paraId="1F8320DB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0D06A93C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442" w:type="dxa"/>
            <w:gridSpan w:val="3"/>
            <w:noWrap/>
            <w:hideMark/>
          </w:tcPr>
          <w:p w14:paraId="539707A9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RAYAS SUPERFICIALES</w:t>
            </w:r>
          </w:p>
        </w:tc>
        <w:tc>
          <w:tcPr>
            <w:tcW w:w="1586" w:type="dxa"/>
            <w:noWrap/>
            <w:hideMark/>
          </w:tcPr>
          <w:p w14:paraId="640DC651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7F7E0F27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9</w:t>
            </w:r>
          </w:p>
        </w:tc>
        <w:tc>
          <w:tcPr>
            <w:tcW w:w="1474" w:type="dxa"/>
            <w:noWrap/>
            <w:hideMark/>
          </w:tcPr>
          <w:p w14:paraId="2218436E" w14:textId="5302A13B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2,19 </w:t>
            </w:r>
          </w:p>
        </w:tc>
        <w:tc>
          <w:tcPr>
            <w:tcW w:w="841" w:type="dxa"/>
            <w:gridSpan w:val="2"/>
            <w:noWrap/>
            <w:hideMark/>
          </w:tcPr>
          <w:p w14:paraId="17DF9AF8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7848E4EC" w14:textId="5A226C85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19,71 </w:t>
            </w:r>
          </w:p>
        </w:tc>
      </w:tr>
      <w:tr w:rsidR="00F828E9" w:rsidRPr="00F828E9" w14:paraId="2C0B508C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0490336D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2B11831D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59DFB0F2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759423B4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Total </w:t>
            </w:r>
            <w:proofErr w:type="spellStart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Crucianelli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2AB0E4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16</w:t>
            </w:r>
          </w:p>
        </w:tc>
        <w:tc>
          <w:tcPr>
            <w:tcW w:w="1474" w:type="dxa"/>
            <w:noWrap/>
            <w:hideMark/>
          </w:tcPr>
          <w:p w14:paraId="33D10873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753DF3A6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229" w:type="dxa"/>
            <w:noWrap/>
            <w:hideMark/>
          </w:tcPr>
          <w:p w14:paraId="64B91945" w14:textId="51A0201F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51,21 </w:t>
            </w:r>
          </w:p>
        </w:tc>
      </w:tr>
      <w:tr w:rsidR="00F828E9" w:rsidRPr="00F828E9" w14:paraId="4A4B0C5B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491DD497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18717482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538F55EC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3CE02F81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7F8B297F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74" w:type="dxa"/>
            <w:noWrap/>
            <w:hideMark/>
          </w:tcPr>
          <w:p w14:paraId="18C3F1D6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30216C98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0D4FD27F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03DA2D34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3C25DE11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Ortiz</w:t>
            </w:r>
          </w:p>
        </w:tc>
        <w:tc>
          <w:tcPr>
            <w:tcW w:w="2220" w:type="dxa"/>
            <w:gridSpan w:val="2"/>
            <w:noWrap/>
            <w:hideMark/>
          </w:tcPr>
          <w:p w14:paraId="13C5184E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0B4231EB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0581C616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5E98F8EE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74" w:type="dxa"/>
            <w:noWrap/>
            <w:hideMark/>
          </w:tcPr>
          <w:p w14:paraId="2D92B27B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6FD5E15D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7B338DF7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6CA6EA1C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6404C9BA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442" w:type="dxa"/>
            <w:gridSpan w:val="3"/>
            <w:noWrap/>
            <w:hideMark/>
          </w:tcPr>
          <w:p w14:paraId="26BBDA5C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FALLA DE MATERIA PRIMA</w:t>
            </w:r>
          </w:p>
        </w:tc>
        <w:tc>
          <w:tcPr>
            <w:tcW w:w="1586" w:type="dxa"/>
            <w:noWrap/>
            <w:hideMark/>
          </w:tcPr>
          <w:p w14:paraId="0FB4C395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24BFDB89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1474" w:type="dxa"/>
            <w:noWrap/>
            <w:hideMark/>
          </w:tcPr>
          <w:p w14:paraId="6F55D748" w14:textId="26F03192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6,19 </w:t>
            </w:r>
          </w:p>
        </w:tc>
        <w:tc>
          <w:tcPr>
            <w:tcW w:w="841" w:type="dxa"/>
            <w:gridSpan w:val="2"/>
            <w:noWrap/>
            <w:hideMark/>
          </w:tcPr>
          <w:p w14:paraId="4B30CE0E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2A5DD451" w14:textId="3DA6D2B8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43,33 </w:t>
            </w:r>
          </w:p>
        </w:tc>
      </w:tr>
      <w:tr w:rsidR="00F828E9" w:rsidRPr="00F828E9" w14:paraId="0C1830E8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5A702756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1BA1EF21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GOLPES</w:t>
            </w:r>
          </w:p>
        </w:tc>
        <w:tc>
          <w:tcPr>
            <w:tcW w:w="222" w:type="dxa"/>
            <w:noWrap/>
            <w:hideMark/>
          </w:tcPr>
          <w:p w14:paraId="2E5F7325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1ED12816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58FB9F12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1474" w:type="dxa"/>
            <w:noWrap/>
            <w:hideMark/>
          </w:tcPr>
          <w:p w14:paraId="48124F87" w14:textId="67AA7F69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4,58 </w:t>
            </w:r>
          </w:p>
        </w:tc>
        <w:tc>
          <w:tcPr>
            <w:tcW w:w="841" w:type="dxa"/>
            <w:gridSpan w:val="2"/>
            <w:noWrap/>
            <w:hideMark/>
          </w:tcPr>
          <w:p w14:paraId="0181CDA8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6BBB50D0" w14:textId="0FDB882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4,58 </w:t>
            </w:r>
          </w:p>
        </w:tc>
      </w:tr>
      <w:tr w:rsidR="00F828E9" w:rsidRPr="00F828E9" w14:paraId="5A3F4F4F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1718DE2B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300FDFB4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6C05CC30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35773870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 Ortiz</w:t>
            </w:r>
          </w:p>
        </w:tc>
        <w:tc>
          <w:tcPr>
            <w:tcW w:w="960" w:type="dxa"/>
            <w:noWrap/>
            <w:hideMark/>
          </w:tcPr>
          <w:p w14:paraId="39BCE2DA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1474" w:type="dxa"/>
            <w:noWrap/>
            <w:hideMark/>
          </w:tcPr>
          <w:p w14:paraId="1E578796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1EF9366C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229" w:type="dxa"/>
            <w:noWrap/>
            <w:hideMark/>
          </w:tcPr>
          <w:p w14:paraId="59A99829" w14:textId="355E40A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47,91 </w:t>
            </w:r>
          </w:p>
        </w:tc>
      </w:tr>
      <w:tr w:rsidR="00F828E9" w:rsidRPr="00F828E9" w14:paraId="7C2DAA67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49D2718D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295AFE9F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22E6EFC8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10899337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0" w:type="dxa"/>
            <w:noWrap/>
            <w:hideMark/>
          </w:tcPr>
          <w:p w14:paraId="08E16A5E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74" w:type="dxa"/>
            <w:noWrap/>
            <w:hideMark/>
          </w:tcPr>
          <w:p w14:paraId="4ABA5344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69193D9A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noWrap/>
            <w:hideMark/>
          </w:tcPr>
          <w:p w14:paraId="085D3E5A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7DD66E98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noWrap/>
            <w:hideMark/>
          </w:tcPr>
          <w:p w14:paraId="7EEF3BF5" w14:textId="77777777" w:rsidR="00F828E9" w:rsidRPr="00F828E9" w:rsidRDefault="00F828E9" w:rsidP="00F828E9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noWrap/>
            <w:hideMark/>
          </w:tcPr>
          <w:p w14:paraId="3ADC20AA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" w:type="dxa"/>
            <w:noWrap/>
            <w:hideMark/>
          </w:tcPr>
          <w:p w14:paraId="29DDDA93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noWrap/>
            <w:hideMark/>
          </w:tcPr>
          <w:p w14:paraId="3F16F173" w14:textId="3D1EF8F3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Cantida</w:t>
            </w:r>
            <w:r w:rsidR="008C61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d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Total</w:t>
            </w:r>
          </w:p>
        </w:tc>
        <w:tc>
          <w:tcPr>
            <w:tcW w:w="960" w:type="dxa"/>
            <w:noWrap/>
            <w:hideMark/>
          </w:tcPr>
          <w:p w14:paraId="6E399D85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474" w:type="dxa"/>
            <w:noWrap/>
            <w:hideMark/>
          </w:tcPr>
          <w:p w14:paraId="335CE1DE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1" w:type="dxa"/>
            <w:gridSpan w:val="2"/>
            <w:noWrap/>
            <w:hideMark/>
          </w:tcPr>
          <w:p w14:paraId="0D51C05E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Costo Total</w:t>
            </w:r>
          </w:p>
        </w:tc>
        <w:tc>
          <w:tcPr>
            <w:tcW w:w="1229" w:type="dxa"/>
            <w:noWrap/>
            <w:hideMark/>
          </w:tcPr>
          <w:p w14:paraId="144D8AE7" w14:textId="0095BE48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 192,78 </w:t>
            </w:r>
          </w:p>
        </w:tc>
      </w:tr>
    </w:tbl>
    <w:p w14:paraId="091ABE09" w14:textId="52734D6C" w:rsidR="00CA52A2" w:rsidRDefault="00F828E9" w:rsidP="00F828E9">
      <w:pPr>
        <w:pStyle w:val="Ttulo4"/>
        <w:rPr>
          <w:rStyle w:val="nfasisintenso"/>
          <w:b/>
          <w:bCs/>
          <w:i/>
          <w:iCs/>
          <w:color w:val="376092" w:themeColor="accent1" w:themeShade="BF"/>
        </w:rPr>
      </w:pPr>
      <w:r>
        <w:rPr>
          <w:rStyle w:val="nfasisintenso"/>
          <w:b/>
          <w:bCs/>
          <w:i/>
          <w:iCs/>
          <w:color w:val="376092" w:themeColor="accent1" w:themeShade="BF"/>
        </w:rPr>
        <w:lastRenderedPageBreak/>
        <w:t>Devolución de Mercadería:</w:t>
      </w:r>
    </w:p>
    <w:p w14:paraId="3DC1C9DF" w14:textId="5B5E675F" w:rsidR="00F828E9" w:rsidRDefault="00F828E9" w:rsidP="00F828E9">
      <w:r>
        <w:t>La mercadería devuelta por un cliente puede estar en dos estados:</w:t>
      </w:r>
    </w:p>
    <w:p w14:paraId="2C6E0BAA" w14:textId="7DB7DA22" w:rsidR="00F828E9" w:rsidRDefault="00F828E9" w:rsidP="00F828E9">
      <w:pPr>
        <w:pStyle w:val="Prrafodelista"/>
        <w:numPr>
          <w:ilvl w:val="0"/>
          <w:numId w:val="1"/>
        </w:numPr>
      </w:pPr>
      <w:r>
        <w:t>Aquel donde el defecto se puede solucionar, en este caso el producto pasa a encontrarse en un estado de retrabajo.</w:t>
      </w:r>
    </w:p>
    <w:p w14:paraId="164A6FDB" w14:textId="00AB83DB" w:rsidR="00F828E9" w:rsidRDefault="00F828E9" w:rsidP="00F828E9">
      <w:pPr>
        <w:pStyle w:val="Prrafodelista"/>
        <w:numPr>
          <w:ilvl w:val="0"/>
          <w:numId w:val="1"/>
        </w:numPr>
      </w:pPr>
      <w:r>
        <w:t>Aquel donde el defecto no se puede solucionar, el producto pasa a ser desechado, es decir, a formar parte del Scrap de la empresa.</w:t>
      </w:r>
    </w:p>
    <w:tbl>
      <w:tblPr>
        <w:tblStyle w:val="Sombreadoclaro-nfasis1"/>
        <w:tblW w:w="7400" w:type="dxa"/>
        <w:tblInd w:w="568" w:type="dxa"/>
        <w:tblLook w:val="04A0" w:firstRow="1" w:lastRow="0" w:firstColumn="1" w:lastColumn="0" w:noHBand="0" w:noVBand="1"/>
      </w:tblPr>
      <w:tblGrid>
        <w:gridCol w:w="2980"/>
        <w:gridCol w:w="1260"/>
        <w:gridCol w:w="1580"/>
        <w:gridCol w:w="1580"/>
      </w:tblGrid>
      <w:tr w:rsidR="00F828E9" w:rsidRPr="00F828E9" w14:paraId="67F506E1" w14:textId="77777777" w:rsidTr="008C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A30D0F6" w14:textId="77777777" w:rsidR="00F828E9" w:rsidRPr="00F828E9" w:rsidRDefault="00F828E9" w:rsidP="00F828E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Devolución de Mercadería</w:t>
            </w:r>
          </w:p>
        </w:tc>
        <w:tc>
          <w:tcPr>
            <w:tcW w:w="1260" w:type="dxa"/>
            <w:noWrap/>
            <w:hideMark/>
          </w:tcPr>
          <w:p w14:paraId="4DCD58AA" w14:textId="77777777" w:rsidR="00F828E9" w:rsidRPr="00F828E9" w:rsidRDefault="00F828E9" w:rsidP="00F8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59CF4FCB" w14:textId="77777777" w:rsidR="00F828E9" w:rsidRPr="00F828E9" w:rsidRDefault="00F828E9" w:rsidP="00F8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Cantidad</w:t>
            </w:r>
          </w:p>
        </w:tc>
        <w:tc>
          <w:tcPr>
            <w:tcW w:w="1580" w:type="dxa"/>
            <w:noWrap/>
            <w:hideMark/>
          </w:tcPr>
          <w:p w14:paraId="0134F704" w14:textId="77777777" w:rsidR="00F828E9" w:rsidRPr="00F828E9" w:rsidRDefault="00F828E9" w:rsidP="00F82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Costo</w:t>
            </w:r>
          </w:p>
        </w:tc>
      </w:tr>
      <w:tr w:rsidR="00F828E9" w:rsidRPr="00F828E9" w14:paraId="61CF5AAC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E15C8F2" w14:textId="77777777" w:rsidR="00F828E9" w:rsidRPr="00F828E9" w:rsidRDefault="00F828E9" w:rsidP="00F828E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60" w:type="dxa"/>
            <w:noWrap/>
            <w:hideMark/>
          </w:tcPr>
          <w:p w14:paraId="64CABDBC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50DDBC9F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659A0C1B" w14:textId="7777777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F828E9" w:rsidRPr="00F828E9" w14:paraId="46F75853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6AD663C8" w14:textId="77777777" w:rsidR="00F828E9" w:rsidRPr="00F828E9" w:rsidRDefault="00F828E9" w:rsidP="00F828E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Mercadería Posible Retrabajo</w:t>
            </w:r>
          </w:p>
        </w:tc>
        <w:tc>
          <w:tcPr>
            <w:tcW w:w="1260" w:type="dxa"/>
            <w:noWrap/>
            <w:hideMark/>
          </w:tcPr>
          <w:p w14:paraId="3DBECDB1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5BE5D7A4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</w:t>
            </w:r>
          </w:p>
        </w:tc>
        <w:tc>
          <w:tcPr>
            <w:tcW w:w="1580" w:type="dxa"/>
            <w:noWrap/>
            <w:hideMark/>
          </w:tcPr>
          <w:p w14:paraId="1B8E8E57" w14:textId="35213753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 9,58 </w:t>
            </w:r>
          </w:p>
        </w:tc>
      </w:tr>
      <w:tr w:rsidR="00F828E9" w:rsidRPr="00F828E9" w14:paraId="4A9396E6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A045540" w14:textId="77777777" w:rsidR="00F828E9" w:rsidRPr="00F828E9" w:rsidRDefault="00F828E9" w:rsidP="00F828E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Mercadería Desechada (Scrap)</w:t>
            </w:r>
          </w:p>
        </w:tc>
        <w:tc>
          <w:tcPr>
            <w:tcW w:w="1260" w:type="dxa"/>
            <w:noWrap/>
            <w:hideMark/>
          </w:tcPr>
          <w:p w14:paraId="33473DB6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4F173134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15</w:t>
            </w:r>
          </w:p>
        </w:tc>
        <w:tc>
          <w:tcPr>
            <w:tcW w:w="1580" w:type="dxa"/>
            <w:noWrap/>
            <w:hideMark/>
          </w:tcPr>
          <w:p w14:paraId="47C779AC" w14:textId="56542A17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$ 1.333,35 </w:t>
            </w:r>
          </w:p>
        </w:tc>
      </w:tr>
      <w:tr w:rsidR="00F828E9" w:rsidRPr="00F828E9" w14:paraId="4B7683C0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B10C01C" w14:textId="77777777" w:rsidR="00F828E9" w:rsidRPr="00F828E9" w:rsidRDefault="00F828E9" w:rsidP="00F828E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60" w:type="dxa"/>
            <w:noWrap/>
            <w:hideMark/>
          </w:tcPr>
          <w:p w14:paraId="6CA6C1BE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5463927A" w14:textId="77777777" w:rsidR="00F828E9" w:rsidRPr="00F828E9" w:rsidRDefault="00F828E9" w:rsidP="00F82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0AF74749" w14:textId="77777777" w:rsidR="00F828E9" w:rsidRPr="00F828E9" w:rsidRDefault="00F828E9" w:rsidP="00F828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F828E9" w:rsidRPr="00F828E9" w14:paraId="3A7C602A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CA93A7D" w14:textId="77777777" w:rsidR="00F828E9" w:rsidRPr="00F828E9" w:rsidRDefault="00F828E9" w:rsidP="00F828E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Total</w:t>
            </w:r>
          </w:p>
        </w:tc>
        <w:tc>
          <w:tcPr>
            <w:tcW w:w="1260" w:type="dxa"/>
            <w:noWrap/>
            <w:hideMark/>
          </w:tcPr>
          <w:p w14:paraId="233589CE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noWrap/>
            <w:hideMark/>
          </w:tcPr>
          <w:p w14:paraId="57F466BF" w14:textId="77777777" w:rsidR="00F828E9" w:rsidRPr="00F828E9" w:rsidRDefault="00F828E9" w:rsidP="00F82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95</w:t>
            </w:r>
          </w:p>
        </w:tc>
        <w:tc>
          <w:tcPr>
            <w:tcW w:w="1580" w:type="dxa"/>
            <w:noWrap/>
            <w:hideMark/>
          </w:tcPr>
          <w:p w14:paraId="56168F18" w14:textId="1FB1BF8F" w:rsidR="00F828E9" w:rsidRPr="00F828E9" w:rsidRDefault="00F828E9" w:rsidP="00F82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 xml:space="preserve"> $</w:t>
            </w:r>
            <w:r w:rsidRPr="00DF08DD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 xml:space="preserve"> </w:t>
            </w: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 xml:space="preserve">1.342,93 </w:t>
            </w:r>
          </w:p>
        </w:tc>
      </w:tr>
    </w:tbl>
    <w:p w14:paraId="0D455472" w14:textId="77777777" w:rsidR="00F828E9" w:rsidRDefault="00F828E9" w:rsidP="00F828E9"/>
    <w:p w14:paraId="031337E7" w14:textId="0D3EA53D" w:rsidR="00F828E9" w:rsidRDefault="00F828E9" w:rsidP="00F828E9">
      <w:pPr>
        <w:pStyle w:val="Prrafodelista"/>
        <w:numPr>
          <w:ilvl w:val="0"/>
          <w:numId w:val="7"/>
        </w:numPr>
      </w:pPr>
      <w:r>
        <w:t>El costo de retrabajo es de $9,58 por pieza.</w:t>
      </w:r>
    </w:p>
    <w:p w14:paraId="124DAD18" w14:textId="7E2685E8" w:rsidR="00F828E9" w:rsidRDefault="00F828E9" w:rsidP="00F828E9">
      <w:pPr>
        <w:pStyle w:val="Prrafodelista"/>
        <w:numPr>
          <w:ilvl w:val="0"/>
          <w:numId w:val="7"/>
        </w:numPr>
      </w:pPr>
      <w:r>
        <w:t>El total de Scrap se calcula de la misma forma que se calculó en la tabla</w:t>
      </w:r>
      <w:r w:rsidR="000F1176">
        <w:t xml:space="preserve"> 1 de Scrap (ver Detalle Scrap, tabla 1).</w:t>
      </w:r>
    </w:p>
    <w:p w14:paraId="3755D3CD" w14:textId="77777777" w:rsidR="00F828E9" w:rsidRDefault="00F828E9" w:rsidP="00F828E9"/>
    <w:p w14:paraId="348C1C7D" w14:textId="0D61AC7B" w:rsidR="00DF08DD" w:rsidRDefault="00730D0C" w:rsidP="00730D0C">
      <w:pPr>
        <w:pStyle w:val="Ttulo4"/>
      </w:pPr>
      <w:r>
        <w:t xml:space="preserve">Porcentajes </w:t>
      </w:r>
      <w:r w:rsidR="00DF08DD">
        <w:t>Antes de la Mejora</w:t>
      </w:r>
    </w:p>
    <w:p w14:paraId="3831144B" w14:textId="77777777" w:rsidR="00DF08DD" w:rsidRPr="00DF08DD" w:rsidRDefault="00DF08DD" w:rsidP="00DF08DD"/>
    <w:tbl>
      <w:tblPr>
        <w:tblStyle w:val="Sombreadoclaro-nfasis1"/>
        <w:tblW w:w="8184" w:type="dxa"/>
        <w:tblInd w:w="174" w:type="dxa"/>
        <w:tblLook w:val="04A0" w:firstRow="1" w:lastRow="0" w:firstColumn="1" w:lastColumn="0" w:noHBand="0" w:noVBand="1"/>
      </w:tblPr>
      <w:tblGrid>
        <w:gridCol w:w="1238"/>
        <w:gridCol w:w="1843"/>
        <w:gridCol w:w="1984"/>
        <w:gridCol w:w="1673"/>
        <w:gridCol w:w="170"/>
        <w:gridCol w:w="1276"/>
      </w:tblGrid>
      <w:tr w:rsidR="00DF08DD" w:rsidRPr="00DF08DD" w14:paraId="71BE7587" w14:textId="77777777" w:rsidTr="008C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noWrap/>
            <w:hideMark/>
          </w:tcPr>
          <w:p w14:paraId="229D3AE3" w14:textId="77777777" w:rsidR="00DF08DD" w:rsidRPr="00DF08DD" w:rsidRDefault="00DF08DD" w:rsidP="00DF08D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Prevención</w:t>
            </w:r>
          </w:p>
        </w:tc>
        <w:tc>
          <w:tcPr>
            <w:tcW w:w="1843" w:type="dxa"/>
            <w:noWrap/>
            <w:hideMark/>
          </w:tcPr>
          <w:p w14:paraId="04E8D7F5" w14:textId="77777777" w:rsidR="00DF08DD" w:rsidRPr="00DF08DD" w:rsidRDefault="00DF08DD" w:rsidP="00DF0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Evaluación</w:t>
            </w:r>
          </w:p>
        </w:tc>
        <w:tc>
          <w:tcPr>
            <w:tcW w:w="1984" w:type="dxa"/>
            <w:noWrap/>
            <w:hideMark/>
          </w:tcPr>
          <w:p w14:paraId="73B17C09" w14:textId="77777777" w:rsidR="00DF08DD" w:rsidRPr="00DF08DD" w:rsidRDefault="00DF08DD" w:rsidP="00DF0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Internas</w:t>
            </w:r>
          </w:p>
        </w:tc>
        <w:tc>
          <w:tcPr>
            <w:tcW w:w="1673" w:type="dxa"/>
            <w:noWrap/>
            <w:hideMark/>
          </w:tcPr>
          <w:p w14:paraId="7AF061A6" w14:textId="77777777" w:rsidR="00DF08DD" w:rsidRPr="00DF08DD" w:rsidRDefault="00DF08DD" w:rsidP="00DF0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Externas</w:t>
            </w:r>
          </w:p>
        </w:tc>
        <w:tc>
          <w:tcPr>
            <w:tcW w:w="1446" w:type="dxa"/>
            <w:gridSpan w:val="2"/>
            <w:noWrap/>
            <w:hideMark/>
          </w:tcPr>
          <w:p w14:paraId="72DF0B39" w14:textId="77777777" w:rsidR="00DF08DD" w:rsidRPr="00DF08DD" w:rsidRDefault="00DF08DD" w:rsidP="00DF0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Total</w:t>
            </w:r>
          </w:p>
        </w:tc>
      </w:tr>
      <w:tr w:rsidR="00DF08DD" w:rsidRPr="00DF08DD" w14:paraId="7286A021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noWrap/>
            <w:hideMark/>
          </w:tcPr>
          <w:p w14:paraId="32AFA492" w14:textId="77777777" w:rsidR="00DF08DD" w:rsidRPr="00DF08DD" w:rsidRDefault="00DF08DD" w:rsidP="00DF08D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</w:t>
            </w:r>
          </w:p>
        </w:tc>
        <w:tc>
          <w:tcPr>
            <w:tcW w:w="1843" w:type="dxa"/>
            <w:noWrap/>
            <w:hideMark/>
          </w:tcPr>
          <w:p w14:paraId="17493781" w14:textId="7ED6EABC" w:rsidR="00DF08DD" w:rsidRPr="00DF08DD" w:rsidRDefault="00DF08DD" w:rsidP="00DF0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3.034,08</w:t>
            </w:r>
          </w:p>
        </w:tc>
        <w:tc>
          <w:tcPr>
            <w:tcW w:w="1984" w:type="dxa"/>
            <w:noWrap/>
            <w:hideMark/>
          </w:tcPr>
          <w:p w14:paraId="6EE307C2" w14:textId="6C4DBF8E" w:rsidR="00DF08DD" w:rsidRPr="00DF08DD" w:rsidRDefault="00DF08DD" w:rsidP="00DF0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$ 9.900,84</w:t>
            </w:r>
          </w:p>
        </w:tc>
        <w:tc>
          <w:tcPr>
            <w:tcW w:w="1673" w:type="dxa"/>
            <w:noWrap/>
            <w:hideMark/>
          </w:tcPr>
          <w:p w14:paraId="16AD8AA6" w14:textId="7CA9FF63" w:rsidR="00DF08DD" w:rsidRPr="00DF08DD" w:rsidRDefault="00DF08DD" w:rsidP="00DF0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$ 1.342,93</w:t>
            </w:r>
          </w:p>
        </w:tc>
        <w:tc>
          <w:tcPr>
            <w:tcW w:w="1446" w:type="dxa"/>
            <w:gridSpan w:val="2"/>
            <w:noWrap/>
            <w:hideMark/>
          </w:tcPr>
          <w:p w14:paraId="1AACCECF" w14:textId="3B25E78E" w:rsidR="00DF08DD" w:rsidRPr="00DF08DD" w:rsidRDefault="00DF08DD" w:rsidP="00DF0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14.277,85</w:t>
            </w:r>
          </w:p>
        </w:tc>
      </w:tr>
      <w:tr w:rsidR="00DF08DD" w:rsidRPr="00DF08DD" w14:paraId="37484280" w14:textId="77777777" w:rsidTr="008C61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noWrap/>
            <w:hideMark/>
          </w:tcPr>
          <w:p w14:paraId="31BA1663" w14:textId="77777777" w:rsidR="00DF08DD" w:rsidRPr="00DF08DD" w:rsidRDefault="00DF08DD" w:rsidP="00DF08D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0%</w:t>
            </w:r>
          </w:p>
        </w:tc>
        <w:tc>
          <w:tcPr>
            <w:tcW w:w="1843" w:type="dxa"/>
            <w:noWrap/>
            <w:hideMark/>
          </w:tcPr>
          <w:p w14:paraId="4AF9AC4E" w14:textId="77777777" w:rsidR="00DF08DD" w:rsidRPr="00DF08DD" w:rsidRDefault="00DF08DD" w:rsidP="00DF0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21,25%</w:t>
            </w:r>
          </w:p>
        </w:tc>
        <w:tc>
          <w:tcPr>
            <w:tcW w:w="1984" w:type="dxa"/>
            <w:noWrap/>
            <w:hideMark/>
          </w:tcPr>
          <w:p w14:paraId="67540C18" w14:textId="77777777" w:rsidR="00DF08DD" w:rsidRPr="00DF08DD" w:rsidRDefault="00DF08DD" w:rsidP="00DF0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69,34%</w:t>
            </w:r>
          </w:p>
        </w:tc>
        <w:tc>
          <w:tcPr>
            <w:tcW w:w="1843" w:type="dxa"/>
            <w:gridSpan w:val="2"/>
            <w:noWrap/>
            <w:hideMark/>
          </w:tcPr>
          <w:p w14:paraId="1E60D3CE" w14:textId="77777777" w:rsidR="00DF08DD" w:rsidRPr="00DF08DD" w:rsidRDefault="00DF08DD" w:rsidP="00DF0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9,41%</w:t>
            </w:r>
          </w:p>
        </w:tc>
        <w:tc>
          <w:tcPr>
            <w:tcW w:w="1276" w:type="dxa"/>
            <w:noWrap/>
            <w:hideMark/>
          </w:tcPr>
          <w:p w14:paraId="03AA4C92" w14:textId="77777777" w:rsidR="00DF08DD" w:rsidRPr="00DF08DD" w:rsidRDefault="00DF08DD" w:rsidP="00DF0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100%</w:t>
            </w:r>
          </w:p>
        </w:tc>
      </w:tr>
    </w:tbl>
    <w:p w14:paraId="64E34DB8" w14:textId="77777777" w:rsidR="00DF08DD" w:rsidRDefault="00DF08DD" w:rsidP="00DF08DD"/>
    <w:p w14:paraId="4DE455B1" w14:textId="0497AE21" w:rsidR="00DF08DD" w:rsidRPr="00DF08DD" w:rsidRDefault="00DF08DD" w:rsidP="00DF08DD">
      <w:pPr>
        <w:rPr>
          <w:color w:val="FF0000"/>
        </w:rPr>
      </w:pPr>
      <w:r w:rsidRPr="00DF08DD">
        <w:rPr>
          <w:color w:val="FF0000"/>
        </w:rPr>
        <w:t>//TODO conclusión de esto.</w:t>
      </w:r>
    </w:p>
    <w:p w14:paraId="2D49EA27" w14:textId="77777777" w:rsidR="008C6133" w:rsidRDefault="008C6133">
      <w:pPr>
        <w:jc w:val="left"/>
        <w:rPr>
          <w:rStyle w:val="nfasisintenso"/>
          <w:rFonts w:asciiTheme="majorHAnsi" w:eastAsiaTheme="majorEastAsia" w:hAnsiTheme="majorHAnsi" w:cstheme="majorBidi"/>
          <w:i w:val="0"/>
          <w:iCs w:val="0"/>
          <w:color w:val="376092" w:themeColor="accent1" w:themeShade="BF"/>
          <w:sz w:val="28"/>
          <w:szCs w:val="28"/>
        </w:rPr>
      </w:pPr>
      <w:r>
        <w:rPr>
          <w:rStyle w:val="nfasisintenso"/>
          <w:b w:val="0"/>
          <w:bCs w:val="0"/>
          <w:i w:val="0"/>
          <w:iCs w:val="0"/>
          <w:color w:val="376092" w:themeColor="accent1" w:themeShade="BF"/>
        </w:rPr>
        <w:br w:type="page"/>
      </w:r>
    </w:p>
    <w:p w14:paraId="69972967" w14:textId="6841543F" w:rsidR="009F5E1C" w:rsidRDefault="009F5E1C" w:rsidP="009F5E1C">
      <w:pPr>
        <w:pStyle w:val="Ttulo1"/>
        <w:rPr>
          <w:rStyle w:val="nfasisintenso"/>
          <w:b/>
          <w:bCs/>
          <w:i w:val="0"/>
          <w:iCs w:val="0"/>
          <w:color w:val="376092" w:themeColor="accent1" w:themeShade="BF"/>
        </w:rPr>
      </w:pPr>
      <w:r w:rsidRPr="009F5E1C">
        <w:rPr>
          <w:rStyle w:val="nfasisintenso"/>
          <w:b/>
          <w:bCs/>
          <w:i w:val="0"/>
          <w:iCs w:val="0"/>
          <w:color w:val="376092" w:themeColor="accent1" w:themeShade="BF"/>
        </w:rPr>
        <w:lastRenderedPageBreak/>
        <w:t>Propuesta</w:t>
      </w:r>
      <w:r>
        <w:rPr>
          <w:rStyle w:val="nfasisintenso"/>
          <w:b/>
          <w:bCs/>
          <w:i w:val="0"/>
          <w:iCs w:val="0"/>
          <w:color w:val="376092" w:themeColor="accent1" w:themeShade="BF"/>
        </w:rPr>
        <w:t xml:space="preserve"> de Mejoras de Proceso de Producción de IP</w:t>
      </w:r>
    </w:p>
    <w:p w14:paraId="0429E4EE" w14:textId="77777777" w:rsidR="002C63AB" w:rsidRDefault="002C63AB" w:rsidP="00716A7F"/>
    <w:p w14:paraId="3DA3F680" w14:textId="77777777" w:rsidR="00716A7F" w:rsidRDefault="00716A7F" w:rsidP="00716A7F">
      <w:r>
        <w:t>Nuestra propuesta de mejora consiste en:</w:t>
      </w:r>
    </w:p>
    <w:p w14:paraId="505D33F3" w14:textId="559E4FF7" w:rsidR="00E138ED" w:rsidRDefault="00716A7F" w:rsidP="009B658B">
      <w:pPr>
        <w:pStyle w:val="Prrafodelista"/>
        <w:numPr>
          <w:ilvl w:val="0"/>
          <w:numId w:val="1"/>
        </w:numPr>
      </w:pPr>
      <w:r>
        <w:t xml:space="preserve">Implementar un sistema de monitoreo </w:t>
      </w:r>
      <w:r w:rsidR="00E138ED">
        <w:t>continuo</w:t>
      </w:r>
      <w:r w:rsidR="00822E9E">
        <w:t xml:space="preserve"> durante el proceso productivo. M</w:t>
      </w:r>
      <w:r w:rsidR="009B658B">
        <w:t>ediante el mismo, se podrán detectar los cambios produc</w:t>
      </w:r>
      <w:r w:rsidR="00822E9E">
        <w:t xml:space="preserve">idos en la actividad </w:t>
      </w:r>
      <w:r w:rsidR="009B658B">
        <w:t>antes que éstos resulten en defectos. Monitorear un proceso significa controlar pequeñas muestras en cantidades siempre iguales y con la misma frecuencia para poder dar un juicio preventivo sobre la calidad de la producción futura e intervenir antes que sea tarde. A continuación, se presenta un cuadro comparativo entre el control tradicional (usado actualmente en la empresa) y el monitoreo continuo.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536"/>
        <w:gridCol w:w="3934"/>
      </w:tblGrid>
      <w:tr w:rsidR="009B658B" w14:paraId="69A0E47E" w14:textId="77777777" w:rsidTr="008C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C1FBEB1" w14:textId="77777777" w:rsidR="009B658B" w:rsidRPr="008C6133" w:rsidRDefault="009B658B" w:rsidP="00CA52A2">
            <w:pPr>
              <w:pStyle w:val="Sinespaciad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Control tradicional</w:t>
            </w:r>
          </w:p>
        </w:tc>
        <w:tc>
          <w:tcPr>
            <w:tcW w:w="3934" w:type="dxa"/>
            <w:hideMark/>
          </w:tcPr>
          <w:p w14:paraId="18E378E0" w14:textId="77777777" w:rsidR="009B658B" w:rsidRPr="008C6133" w:rsidRDefault="009B658B" w:rsidP="00CA52A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Monitoreo de Procesos</w:t>
            </w:r>
          </w:p>
        </w:tc>
      </w:tr>
      <w:tr w:rsidR="009B658B" w14:paraId="22F1D08B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C6A9BAD" w14:textId="77777777" w:rsidR="009B658B" w:rsidRPr="008C6133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  <w:color w:val="000000"/>
              </w:rPr>
            </w:pPr>
            <w:r w:rsidRPr="008C6133">
              <w:rPr>
                <w:rFonts w:asciiTheme="minorHAnsi" w:hAnsiTheme="minorHAnsi" w:cstheme="minorHAnsi"/>
                <w:b w:val="0"/>
                <w:color w:val="000000"/>
              </w:rPr>
              <w:t>Inspección</w:t>
            </w:r>
          </w:p>
        </w:tc>
        <w:tc>
          <w:tcPr>
            <w:tcW w:w="3934" w:type="dxa"/>
            <w:hideMark/>
          </w:tcPr>
          <w:p w14:paraId="00E316E4" w14:textId="77777777" w:rsidR="009B658B" w:rsidRPr="008C6133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Monitoreo continuo</w:t>
            </w:r>
          </w:p>
        </w:tc>
      </w:tr>
      <w:tr w:rsidR="009B658B" w14:paraId="31398570" w14:textId="77777777" w:rsidTr="008C6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1DA2250" w14:textId="55BD52A1" w:rsidR="009B658B" w:rsidRPr="008C6133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  <w:color w:val="000000"/>
              </w:rPr>
            </w:pPr>
            <w:r w:rsidRPr="008C6133">
              <w:rPr>
                <w:rFonts w:asciiTheme="minorHAnsi" w:hAnsiTheme="minorHAnsi" w:cstheme="minorHAnsi"/>
                <w:b w:val="0"/>
                <w:color w:val="000000"/>
              </w:rPr>
              <w:t>Compara el producto con las especificaciones</w:t>
            </w:r>
          </w:p>
        </w:tc>
        <w:tc>
          <w:tcPr>
            <w:tcW w:w="3934" w:type="dxa"/>
            <w:hideMark/>
          </w:tcPr>
          <w:p w14:paraId="186336C9" w14:textId="356EA1B1" w:rsidR="009B658B" w:rsidRPr="008C6133" w:rsidRDefault="009B658B" w:rsidP="00CA52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 xml:space="preserve">Compara los resultados del proceso con el </w:t>
            </w:r>
            <w:r w:rsidR="00822E9E" w:rsidRPr="008C6133">
              <w:rPr>
                <w:rFonts w:asciiTheme="minorHAnsi" w:hAnsiTheme="minorHAnsi" w:cstheme="minorHAnsi"/>
                <w:color w:val="000000"/>
              </w:rPr>
              <w:t xml:space="preserve">proceso </w:t>
            </w:r>
            <w:r w:rsidRPr="008C6133">
              <w:rPr>
                <w:rFonts w:asciiTheme="minorHAnsi" w:hAnsiTheme="minorHAnsi" w:cstheme="minorHAnsi"/>
                <w:color w:val="000000"/>
              </w:rPr>
              <w:t>anterior</w:t>
            </w:r>
          </w:p>
        </w:tc>
      </w:tr>
      <w:tr w:rsidR="009B658B" w14:paraId="32AE36C1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6C0F5AA" w14:textId="77777777" w:rsidR="009B658B" w:rsidRPr="008C6133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  <w:color w:val="000000"/>
              </w:rPr>
            </w:pPr>
            <w:r w:rsidRPr="008C6133">
              <w:rPr>
                <w:rFonts w:asciiTheme="minorHAnsi" w:hAnsiTheme="minorHAnsi" w:cstheme="minorHAnsi"/>
                <w:b w:val="0"/>
                <w:color w:val="000000"/>
              </w:rPr>
              <w:t>Externo del proceso</w:t>
            </w:r>
          </w:p>
        </w:tc>
        <w:tc>
          <w:tcPr>
            <w:tcW w:w="3934" w:type="dxa"/>
            <w:hideMark/>
          </w:tcPr>
          <w:p w14:paraId="339D4008" w14:textId="77777777" w:rsidR="009B658B" w:rsidRPr="008C6133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Interno al proceso</w:t>
            </w:r>
          </w:p>
        </w:tc>
      </w:tr>
      <w:tr w:rsidR="009B658B" w14:paraId="2CF8FFC8" w14:textId="77777777" w:rsidTr="008C6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0776304" w14:textId="77777777" w:rsidR="009B658B" w:rsidRPr="008C6133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  <w:color w:val="000000"/>
              </w:rPr>
            </w:pPr>
            <w:r w:rsidRPr="008C6133">
              <w:rPr>
                <w:rFonts w:asciiTheme="minorHAnsi" w:hAnsiTheme="minorHAnsi" w:cstheme="minorHAnsi"/>
                <w:b w:val="0"/>
                <w:color w:val="000000"/>
              </w:rPr>
              <w:t>Detecta defectos</w:t>
            </w:r>
          </w:p>
        </w:tc>
        <w:tc>
          <w:tcPr>
            <w:tcW w:w="3934" w:type="dxa"/>
            <w:hideMark/>
          </w:tcPr>
          <w:p w14:paraId="5F1E6AED" w14:textId="77777777" w:rsidR="009B658B" w:rsidRPr="008C6133" w:rsidRDefault="009B658B" w:rsidP="00CA52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Previene defectos</w:t>
            </w:r>
          </w:p>
        </w:tc>
      </w:tr>
      <w:tr w:rsidR="009B658B" w14:paraId="727E4176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77974E5" w14:textId="5B17BFFB" w:rsidR="009B658B" w:rsidRPr="008C6133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  <w:color w:val="000000"/>
              </w:rPr>
            </w:pPr>
            <w:r w:rsidRPr="008C6133">
              <w:rPr>
                <w:rFonts w:asciiTheme="minorHAnsi" w:hAnsiTheme="minorHAnsi" w:cstheme="minorHAnsi"/>
                <w:b w:val="0"/>
                <w:color w:val="000000"/>
              </w:rPr>
              <w:t>Orientado al producto</w:t>
            </w:r>
          </w:p>
        </w:tc>
        <w:tc>
          <w:tcPr>
            <w:tcW w:w="3934" w:type="dxa"/>
            <w:hideMark/>
          </w:tcPr>
          <w:p w14:paraId="39865BD8" w14:textId="77777777" w:rsidR="009B658B" w:rsidRPr="008C6133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Orientado al proceso</w:t>
            </w:r>
          </w:p>
        </w:tc>
      </w:tr>
      <w:tr w:rsidR="009B658B" w14:paraId="3336E867" w14:textId="77777777" w:rsidTr="008C6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0A23D75" w14:textId="77777777" w:rsidR="009B658B" w:rsidRPr="008C6133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  <w:color w:val="000000"/>
              </w:rPr>
            </w:pPr>
            <w:r w:rsidRPr="008C6133">
              <w:rPr>
                <w:rFonts w:asciiTheme="minorHAnsi" w:hAnsiTheme="minorHAnsi" w:cstheme="minorHAnsi"/>
                <w:b w:val="0"/>
                <w:color w:val="000000"/>
              </w:rPr>
              <w:t>Orientado a las especificaciones</w:t>
            </w:r>
          </w:p>
        </w:tc>
        <w:tc>
          <w:tcPr>
            <w:tcW w:w="3934" w:type="dxa"/>
            <w:hideMark/>
          </w:tcPr>
          <w:p w14:paraId="1B1C996F" w14:textId="77777777" w:rsidR="009B658B" w:rsidRPr="008C6133" w:rsidRDefault="009B658B" w:rsidP="00CA52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Orientado a la variación</w:t>
            </w:r>
          </w:p>
        </w:tc>
      </w:tr>
      <w:tr w:rsidR="009B658B" w14:paraId="771CF31D" w14:textId="77777777" w:rsidTr="008C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C7E9048" w14:textId="77777777" w:rsidR="009B658B" w:rsidRPr="008C6133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  <w:color w:val="000000"/>
              </w:rPr>
            </w:pPr>
            <w:r w:rsidRPr="008C6133">
              <w:rPr>
                <w:rFonts w:asciiTheme="minorHAnsi" w:hAnsiTheme="minorHAnsi" w:cstheme="minorHAnsi"/>
                <w:b w:val="0"/>
                <w:color w:val="000000"/>
              </w:rPr>
              <w:t>La detección tolera derroche</w:t>
            </w:r>
          </w:p>
        </w:tc>
        <w:tc>
          <w:tcPr>
            <w:tcW w:w="3934" w:type="dxa"/>
            <w:hideMark/>
          </w:tcPr>
          <w:p w14:paraId="7E720453" w14:textId="77777777" w:rsidR="009B658B" w:rsidRPr="008C6133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C6133">
              <w:rPr>
                <w:rFonts w:asciiTheme="minorHAnsi" w:hAnsiTheme="minorHAnsi" w:cstheme="minorHAnsi"/>
                <w:color w:val="000000"/>
              </w:rPr>
              <w:t>La prevención evita derroche</w:t>
            </w:r>
          </w:p>
        </w:tc>
      </w:tr>
    </w:tbl>
    <w:p w14:paraId="3C092CFE" w14:textId="77777777" w:rsidR="009B658B" w:rsidRDefault="009B658B" w:rsidP="009B658B">
      <w:pPr>
        <w:pStyle w:val="Prrafodelista"/>
      </w:pPr>
    </w:p>
    <w:p w14:paraId="392CE3B0" w14:textId="7BDFB35A" w:rsidR="009B658B" w:rsidRDefault="009B658B" w:rsidP="009B658B">
      <w:pPr>
        <w:pStyle w:val="Prrafodelista"/>
      </w:pPr>
      <w:r>
        <w:t xml:space="preserve">La característica más importante en el monitoreo de procesos es “La prevención evita derroche”, </w:t>
      </w:r>
      <w:r w:rsidR="00822E9E">
        <w:t>evitando</w:t>
      </w:r>
      <w:r>
        <w:t xml:space="preserve"> de esta manera que los productos resulten defectuosos y pasen a formar parte del </w:t>
      </w:r>
      <w:proofErr w:type="spellStart"/>
      <w:r>
        <w:t>scrap</w:t>
      </w:r>
      <w:proofErr w:type="spellEnd"/>
      <w:r>
        <w:t xml:space="preserve"> de la em</w:t>
      </w:r>
      <w:r w:rsidR="00822E9E">
        <w:t>pre</w:t>
      </w:r>
      <w:r w:rsidR="00DF08DD">
        <w:t>sa, el cual representa alrededor del 50%</w:t>
      </w:r>
      <w:r w:rsidR="00822E9E">
        <w:t xml:space="preserve"> de los costos de fallas internas.</w:t>
      </w:r>
    </w:p>
    <w:p w14:paraId="20E2E367" w14:textId="3C1ABE99" w:rsidR="00716A7F" w:rsidRDefault="00716A7F" w:rsidP="00716A7F">
      <w:pPr>
        <w:pStyle w:val="Prrafodelista"/>
        <w:numPr>
          <w:ilvl w:val="0"/>
          <w:numId w:val="1"/>
        </w:numPr>
      </w:pPr>
      <w:r>
        <w:t>Realizar capacitacio</w:t>
      </w:r>
      <w:r w:rsidR="00822E9E">
        <w:t xml:space="preserve">nes a los operarios para la ejecución </w:t>
      </w:r>
      <w:r>
        <w:t>de aquellas tareas críticas del proceso.</w:t>
      </w:r>
      <w:r w:rsidR="00822E9E">
        <w:t xml:space="preserve"> El objetivo de esta propuesta, es permitirle al empleado trabajar bajo un estado de autocontrol, el cual le permite tener completa posibilidad de alcanzar los resultados planificados. </w:t>
      </w:r>
    </w:p>
    <w:p w14:paraId="7AC788C8" w14:textId="53D75398" w:rsidR="002D6298" w:rsidRDefault="002D6298" w:rsidP="00716A7F">
      <w:pPr>
        <w:pStyle w:val="Prrafodelista"/>
        <w:numPr>
          <w:ilvl w:val="0"/>
          <w:numId w:val="1"/>
        </w:numPr>
      </w:pPr>
      <w:r>
        <w:t>Realizar visitas a los proveedores, para asegurar la calidad de la materia prima elegida.</w:t>
      </w:r>
    </w:p>
    <w:p w14:paraId="11AEB138" w14:textId="0A3D5E61" w:rsidR="00E138ED" w:rsidRDefault="00822E9E" w:rsidP="00716A7F">
      <w:pPr>
        <w:pStyle w:val="Prrafodelista"/>
        <w:numPr>
          <w:ilvl w:val="0"/>
          <w:numId w:val="1"/>
        </w:numPr>
      </w:pPr>
      <w:r>
        <w:t>Realizar el mantenimien</w:t>
      </w:r>
      <w:r w:rsidR="002C63AB">
        <w:t>to preventivo a las máquinas críticas para la producción de Panel de Instrumento (IP). Este mantenimiento consiste en la ejecución planificada de un sistema de inspecciones periódicas, cíclicas y programadas y un servicio de trabajos de mantenimiento previsto o que se ha detectado como necesario.</w:t>
      </w:r>
      <w:r>
        <w:t xml:space="preserve"> </w:t>
      </w:r>
    </w:p>
    <w:p w14:paraId="6F5A591F" w14:textId="2B1D45FC" w:rsidR="002C63AB" w:rsidRDefault="002C63AB" w:rsidP="002C63AB">
      <w:pPr>
        <w:ind w:left="720"/>
      </w:pPr>
      <w:r>
        <w:t>Este mantenimiento preventivo tiene como objetivos:</w:t>
      </w:r>
    </w:p>
    <w:p w14:paraId="1D129B6E" w14:textId="366F2C59" w:rsidR="002C63AB" w:rsidRDefault="002C63AB" w:rsidP="002C63AB">
      <w:pPr>
        <w:pStyle w:val="Prrafodelista"/>
        <w:numPr>
          <w:ilvl w:val="0"/>
          <w:numId w:val="6"/>
        </w:numPr>
      </w:pPr>
      <w:r>
        <w:lastRenderedPageBreak/>
        <w:t>Preservar el capital invertido en el equipo de producción, controlado el desgaste y el deterioro del mismo.</w:t>
      </w:r>
    </w:p>
    <w:p w14:paraId="62052C78" w14:textId="64B3695C" w:rsidR="002C63AB" w:rsidRDefault="002C63AB" w:rsidP="002C63AB">
      <w:pPr>
        <w:pStyle w:val="Prrafodelista"/>
        <w:numPr>
          <w:ilvl w:val="0"/>
          <w:numId w:val="6"/>
        </w:numPr>
      </w:pPr>
      <w:r>
        <w:t>Ofrecer máxima capacidad del equipo de producción con gran confiabilidad y seguridad.</w:t>
      </w:r>
    </w:p>
    <w:p w14:paraId="51DDEC13" w14:textId="24C3BA0F" w:rsidR="002C63AB" w:rsidRDefault="002C63AB" w:rsidP="002C63AB">
      <w:pPr>
        <w:pStyle w:val="Prrafodelista"/>
        <w:numPr>
          <w:ilvl w:val="0"/>
          <w:numId w:val="6"/>
        </w:numPr>
      </w:pPr>
      <w:r>
        <w:t>Lograr esto (puntos 1 y 2) con el menor costo posible.</w:t>
      </w:r>
    </w:p>
    <w:p w14:paraId="66EADA7A" w14:textId="77777777" w:rsidR="000C1EB3" w:rsidRDefault="000C1EB3" w:rsidP="000C1EB3"/>
    <w:p w14:paraId="2E0B9FA7" w14:textId="77777777" w:rsidR="001E1DD3" w:rsidRDefault="001E1DD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es-ES_tradnl"/>
        </w:rPr>
      </w:pPr>
      <w:r>
        <w:rPr>
          <w:lang w:val="es-ES_tradnl"/>
        </w:rPr>
        <w:br w:type="page"/>
      </w:r>
    </w:p>
    <w:p w14:paraId="4CBE5718" w14:textId="6A508502" w:rsidR="002D6298" w:rsidRDefault="002D6298" w:rsidP="002D6298">
      <w:pPr>
        <w:pStyle w:val="Ttulo3"/>
      </w:pPr>
      <w:r>
        <w:lastRenderedPageBreak/>
        <w:t>Análisis de Costos</w:t>
      </w:r>
    </w:p>
    <w:p w14:paraId="01B3DA4A" w14:textId="57AD6660" w:rsidR="00C92C9F" w:rsidRDefault="001E1DD3" w:rsidP="00867F59">
      <w:r>
        <w:t>A continuación, se presenta una descripción de los nuevos gastos en los cuales se incurrirá para realizar las mejoras propuestas.</w:t>
      </w:r>
    </w:p>
    <w:p w14:paraId="1D932465" w14:textId="30E7F15D" w:rsidR="00730D0C" w:rsidRPr="00730D0C" w:rsidRDefault="00730D0C" w:rsidP="00867F59">
      <w:pPr>
        <w:rPr>
          <w:rStyle w:val="Textoennegrita"/>
        </w:rPr>
      </w:pPr>
      <w:r w:rsidRPr="00730D0C">
        <w:rPr>
          <w:rStyle w:val="Textoennegrita"/>
        </w:rPr>
        <w:t>Mantenimiento Preventivo</w:t>
      </w:r>
    </w:p>
    <w:tbl>
      <w:tblPr>
        <w:tblStyle w:val="Sombreadomedio2-nfasis1"/>
        <w:tblpPr w:leftFromText="141" w:rightFromText="141" w:vertAnchor="text" w:horzAnchor="margin" w:tblpY="173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867F59" w14:paraId="312E3BBA" w14:textId="77777777" w:rsidTr="00CA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1D8040D4" w14:textId="77777777" w:rsidR="00867F59" w:rsidRPr="00BC5433" w:rsidRDefault="00867F59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5C43D423" w14:textId="77777777" w:rsidR="00867F59" w:rsidRPr="00BC5433" w:rsidRDefault="00867F59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867F59" w14:paraId="5F6F0EB9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5B60F75" w14:textId="33D63207" w:rsidR="00867F59" w:rsidRPr="00196489" w:rsidRDefault="0043134F" w:rsidP="0043134F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Mantenimiento preventivo de </w:t>
            </w:r>
            <w:r w:rsidR="00E138ED">
              <w:rPr>
                <w:rFonts w:asciiTheme="minorHAnsi" w:hAnsiTheme="minorHAnsi" w:cstheme="minorHAnsi"/>
                <w:sz w:val="24"/>
              </w:rPr>
              <w:t>máquina</w:t>
            </w:r>
          </w:p>
        </w:tc>
        <w:tc>
          <w:tcPr>
            <w:tcW w:w="2615" w:type="dxa"/>
          </w:tcPr>
          <w:p w14:paraId="447BE0E2" w14:textId="77777777" w:rsidR="00867F59" w:rsidRPr="00BC5433" w:rsidRDefault="00867F59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867F59" w14:paraId="7A75F59F" w14:textId="77777777" w:rsidTr="00CA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EB5658B" w14:textId="79EF72A1" w:rsidR="0043134F" w:rsidRPr="00BC5433" w:rsidRDefault="00C92C9F" w:rsidP="0043134F">
            <w:pPr>
              <w:ind w:left="708"/>
              <w:rPr>
                <w:rFonts w:cstheme="minorHAnsi"/>
                <w:szCs w:val="24"/>
                <w:lang w:eastAsia="es-ES"/>
              </w:rPr>
            </w:pPr>
            <w:proofErr w:type="spellStart"/>
            <w:r>
              <w:rPr>
                <w:rFonts w:cstheme="minorHAnsi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2615" w:type="dxa"/>
            <w:hideMark/>
          </w:tcPr>
          <w:p w14:paraId="1C015711" w14:textId="3EFCE360" w:rsidR="00867F59" w:rsidRPr="002D6298" w:rsidRDefault="00867F59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8C6133">
              <w:rPr>
                <w:rFonts w:cstheme="minorHAnsi"/>
              </w:rPr>
              <w:t>2</w:t>
            </w:r>
            <w:r w:rsidR="00C92C9F">
              <w:rPr>
                <w:rFonts w:cstheme="minorHAnsi"/>
              </w:rPr>
              <w:t>50</w:t>
            </w:r>
          </w:p>
        </w:tc>
      </w:tr>
      <w:tr w:rsidR="0043134F" w14:paraId="0B809D24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0473F725" w14:textId="77777777" w:rsidR="0043134F" w:rsidRDefault="0043134F" w:rsidP="0043134F">
            <w:pPr>
              <w:ind w:left="708"/>
              <w:rPr>
                <w:rFonts w:cstheme="minorHAnsi"/>
                <w:szCs w:val="24"/>
                <w:lang w:eastAsia="es-ES"/>
              </w:rPr>
            </w:pPr>
          </w:p>
        </w:tc>
        <w:tc>
          <w:tcPr>
            <w:tcW w:w="2615" w:type="dxa"/>
            <w:hideMark/>
          </w:tcPr>
          <w:p w14:paraId="6FDCFA70" w14:textId="77777777" w:rsidR="0043134F" w:rsidRDefault="0043134F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67F59" w14:paraId="23F87C27" w14:textId="77777777" w:rsidTr="00CA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1A5CDBC9" w14:textId="77777777" w:rsidR="00867F59" w:rsidRDefault="00867F59" w:rsidP="00CA52A2">
            <w:pPr>
              <w:rPr>
                <w:rStyle w:val="nfasis"/>
              </w:rPr>
            </w:pPr>
          </w:p>
          <w:p w14:paraId="77686DC8" w14:textId="77777777" w:rsidR="00867F59" w:rsidRPr="00BC5433" w:rsidRDefault="00867F59" w:rsidP="00CA52A2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7C488199" w14:textId="77777777" w:rsidR="00867F59" w:rsidRDefault="00867F59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04A0B2D0" w14:textId="01CCFFAB" w:rsidR="00867F59" w:rsidRPr="00BC5433" w:rsidRDefault="00867F59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</w:t>
            </w:r>
            <w:r w:rsidR="008C6133">
              <w:rPr>
                <w:rFonts w:cstheme="minorHAnsi"/>
                <w:b/>
                <w:bCs/>
              </w:rPr>
              <w:t>2</w:t>
            </w:r>
            <w:r w:rsidR="00C92C9F">
              <w:rPr>
                <w:rFonts w:cstheme="minorHAnsi"/>
                <w:b/>
                <w:bCs/>
              </w:rPr>
              <w:t>50</w:t>
            </w:r>
          </w:p>
        </w:tc>
      </w:tr>
      <w:tr w:rsidR="00867F59" w14:paraId="690FD5EB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0EBFAC8D" w14:textId="77777777" w:rsidR="00867F59" w:rsidRDefault="00867F59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6A4B6287" w14:textId="77777777" w:rsidR="00867F59" w:rsidRDefault="00867F59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196464CC" w14:textId="77777777" w:rsidR="00867F59" w:rsidRPr="00867F59" w:rsidRDefault="00867F59" w:rsidP="00867F59"/>
    <w:tbl>
      <w:tblPr>
        <w:tblStyle w:val="Sombreadomedio2-nfasis1"/>
        <w:tblpPr w:leftFromText="141" w:rightFromText="141" w:vertAnchor="text" w:horzAnchor="margin" w:tblpY="4403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2D6298" w14:paraId="2B384984" w14:textId="77777777" w:rsidTr="0073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39B426D0" w14:textId="77777777" w:rsidR="002D6298" w:rsidRPr="00BC5433" w:rsidRDefault="002D6298" w:rsidP="00730D0C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4F41D294" w14:textId="77777777" w:rsidR="002D6298" w:rsidRPr="00BC5433" w:rsidRDefault="002D6298" w:rsidP="00730D0C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2D6298" w14:paraId="509715BA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96906F3" w14:textId="77777777" w:rsidR="002D6298" w:rsidRPr="00196489" w:rsidRDefault="002D6298" w:rsidP="00730D0C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3D3C6262" w14:textId="77777777" w:rsidR="002D6298" w:rsidRPr="00BC5433" w:rsidRDefault="002D629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2D6298" w14:paraId="7E02ECBC" w14:textId="77777777" w:rsidTr="0073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F296F63" w14:textId="77777777" w:rsidR="002D6298" w:rsidRDefault="002D6298" w:rsidP="00730D0C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Capacitación Operario Monitoreo</w:t>
            </w:r>
          </w:p>
          <w:p w14:paraId="2BA77C9C" w14:textId="77777777" w:rsidR="002D6298" w:rsidRDefault="002D6298" w:rsidP="00730D0C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Visita a Proveedores</w:t>
            </w:r>
          </w:p>
          <w:p w14:paraId="03A31B9C" w14:textId="493C9DE6" w:rsidR="008C6133" w:rsidRPr="00BC5433" w:rsidRDefault="008C6133" w:rsidP="00730D0C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Implementación Monitoreo Continuo</w:t>
            </w:r>
          </w:p>
        </w:tc>
        <w:tc>
          <w:tcPr>
            <w:tcW w:w="2615" w:type="dxa"/>
            <w:hideMark/>
          </w:tcPr>
          <w:p w14:paraId="2366DFB4" w14:textId="77777777" w:rsidR="002D6298" w:rsidRDefault="002D629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$1100</w:t>
            </w:r>
          </w:p>
          <w:p w14:paraId="3078F6F9" w14:textId="77777777" w:rsidR="002D6298" w:rsidRDefault="002D629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$70</w:t>
            </w:r>
          </w:p>
          <w:p w14:paraId="3CA0C06D" w14:textId="16247C54" w:rsidR="008C6133" w:rsidRPr="002D6298" w:rsidRDefault="008C6133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1540FF">
              <w:rPr>
                <w:rFonts w:cstheme="minorHAnsi"/>
              </w:rPr>
              <w:t>1</w:t>
            </w:r>
            <w:r>
              <w:rPr>
                <w:rFonts w:cstheme="minorHAnsi"/>
              </w:rPr>
              <w:t>500</w:t>
            </w:r>
          </w:p>
        </w:tc>
      </w:tr>
      <w:tr w:rsidR="002D6298" w14:paraId="34411778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140F204" w14:textId="77777777" w:rsidR="002D6298" w:rsidRDefault="002D6298" w:rsidP="00730D0C">
            <w:pPr>
              <w:rPr>
                <w:rStyle w:val="nfasis"/>
              </w:rPr>
            </w:pPr>
          </w:p>
          <w:p w14:paraId="439157E6" w14:textId="77777777" w:rsidR="002D6298" w:rsidRPr="00BC5433" w:rsidRDefault="002D6298" w:rsidP="00730D0C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39E5E13B" w14:textId="77777777" w:rsidR="002D6298" w:rsidRDefault="002D629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42FE63A2" w14:textId="0AC104B6" w:rsidR="002D6298" w:rsidRPr="00BC5433" w:rsidRDefault="008C6133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</w:t>
            </w:r>
            <w:r w:rsidR="001540FF">
              <w:rPr>
                <w:rFonts w:cstheme="minorHAnsi"/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67</w:t>
            </w:r>
            <w:r w:rsidR="002D6298">
              <w:rPr>
                <w:rFonts w:cstheme="minorHAnsi"/>
                <w:b/>
                <w:bCs/>
              </w:rPr>
              <w:t>0</w:t>
            </w:r>
          </w:p>
        </w:tc>
      </w:tr>
      <w:tr w:rsidR="002D6298" w14:paraId="7EF30972" w14:textId="77777777" w:rsidTr="0073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402E135C" w14:textId="77777777" w:rsidR="002D6298" w:rsidRDefault="002D6298" w:rsidP="00730D0C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42A9962D" w14:textId="77777777" w:rsidR="002D6298" w:rsidRDefault="002D629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437E0017" w14:textId="77777777" w:rsidR="000C1EB3" w:rsidRDefault="000C1EB3" w:rsidP="000C1EB3"/>
    <w:p w14:paraId="53D65ABB" w14:textId="77777777" w:rsidR="000C1EB3" w:rsidRDefault="000C1EB3" w:rsidP="000C1EB3"/>
    <w:p w14:paraId="3D53EC92" w14:textId="77777777" w:rsidR="000C1EB3" w:rsidRDefault="000C1EB3" w:rsidP="000C1EB3"/>
    <w:p w14:paraId="1B4EC7DB" w14:textId="77777777" w:rsidR="00C92C9F" w:rsidRDefault="00C92C9F" w:rsidP="000C1EB3"/>
    <w:p w14:paraId="77EAE14F" w14:textId="77777777" w:rsidR="00730D0C" w:rsidRDefault="00730D0C" w:rsidP="000C1EB3"/>
    <w:p w14:paraId="08D28811" w14:textId="74B7919D" w:rsidR="00730D0C" w:rsidRDefault="00C92C9F" w:rsidP="00730D0C">
      <w:pPr>
        <w:pStyle w:val="Prrafodelista"/>
        <w:numPr>
          <w:ilvl w:val="0"/>
          <w:numId w:val="5"/>
        </w:numPr>
      </w:pPr>
      <w:r>
        <w:t xml:space="preserve">La prevención de las fallas en las máquinas implica hacerles </w:t>
      </w:r>
      <w:proofErr w:type="spellStart"/>
      <w:r>
        <w:t>service</w:t>
      </w:r>
      <w:proofErr w:type="spellEnd"/>
      <w:r>
        <w:t xml:space="preserve"> todos los meses.</w:t>
      </w:r>
      <w:r w:rsidR="0043134F">
        <w:t xml:space="preserve"> Contamos con una sola máquina para producir el IP.</w:t>
      </w:r>
    </w:p>
    <w:p w14:paraId="08C414ED" w14:textId="77777777" w:rsidR="00730D0C" w:rsidRDefault="00730D0C" w:rsidP="00730D0C">
      <w:pPr>
        <w:pStyle w:val="Prrafodelista"/>
        <w:ind w:left="0"/>
        <w:rPr>
          <w:rStyle w:val="Textoennegrita"/>
        </w:rPr>
      </w:pPr>
    </w:p>
    <w:p w14:paraId="415A2015" w14:textId="398D9CC5" w:rsidR="00730D0C" w:rsidRPr="00730D0C" w:rsidRDefault="00730D0C" w:rsidP="00730D0C">
      <w:pPr>
        <w:pStyle w:val="Prrafodelista"/>
        <w:ind w:left="0"/>
        <w:rPr>
          <w:rStyle w:val="Textoennegrita"/>
        </w:rPr>
      </w:pPr>
      <w:r w:rsidRPr="00730D0C">
        <w:rPr>
          <w:rStyle w:val="Textoennegrita"/>
        </w:rPr>
        <w:t>Gastos varios</w:t>
      </w:r>
    </w:p>
    <w:p w14:paraId="03EAB134" w14:textId="77777777" w:rsidR="00C92C9F" w:rsidRDefault="00C92C9F" w:rsidP="00C92C9F">
      <w:pPr>
        <w:pStyle w:val="Prrafodelista"/>
      </w:pPr>
    </w:p>
    <w:p w14:paraId="1E427E10" w14:textId="77777777" w:rsidR="00730D0C" w:rsidRDefault="00730D0C" w:rsidP="00C92C9F">
      <w:pPr>
        <w:pStyle w:val="Prrafodelista"/>
      </w:pPr>
    </w:p>
    <w:p w14:paraId="0C9A808E" w14:textId="77777777" w:rsidR="00730D0C" w:rsidRDefault="00730D0C" w:rsidP="00C92C9F">
      <w:pPr>
        <w:pStyle w:val="Prrafodelista"/>
      </w:pPr>
    </w:p>
    <w:p w14:paraId="380B2874" w14:textId="77777777" w:rsidR="00C92C9F" w:rsidRDefault="00C92C9F" w:rsidP="00C92C9F">
      <w:pPr>
        <w:pStyle w:val="Prrafodelista"/>
      </w:pPr>
    </w:p>
    <w:p w14:paraId="0BDDE0E3" w14:textId="77777777" w:rsidR="001540FF" w:rsidRDefault="001540FF" w:rsidP="00C92C9F">
      <w:pPr>
        <w:pStyle w:val="Prrafodelista"/>
      </w:pPr>
    </w:p>
    <w:p w14:paraId="5A0927C0" w14:textId="77777777" w:rsidR="001540FF" w:rsidRDefault="001540FF" w:rsidP="00C92C9F">
      <w:pPr>
        <w:pStyle w:val="Prrafodelista"/>
      </w:pPr>
    </w:p>
    <w:p w14:paraId="2C46CEF0" w14:textId="77777777" w:rsidR="001540FF" w:rsidRDefault="001540FF" w:rsidP="00C92C9F">
      <w:pPr>
        <w:pStyle w:val="Prrafodelista"/>
      </w:pPr>
    </w:p>
    <w:p w14:paraId="337D8D07" w14:textId="77777777" w:rsidR="001540FF" w:rsidRDefault="001540FF" w:rsidP="00C92C9F">
      <w:pPr>
        <w:pStyle w:val="Prrafodelista"/>
      </w:pPr>
    </w:p>
    <w:p w14:paraId="72981617" w14:textId="77777777" w:rsidR="001540FF" w:rsidRDefault="001540FF" w:rsidP="00C92C9F">
      <w:pPr>
        <w:pStyle w:val="Prrafodelista"/>
      </w:pPr>
    </w:p>
    <w:p w14:paraId="4F94544F" w14:textId="77777777" w:rsidR="001540FF" w:rsidRDefault="001540FF" w:rsidP="00C92C9F">
      <w:pPr>
        <w:pStyle w:val="Prrafodelista"/>
      </w:pPr>
    </w:p>
    <w:p w14:paraId="08734088" w14:textId="77777777" w:rsidR="001540FF" w:rsidRDefault="001540FF" w:rsidP="00C92C9F">
      <w:pPr>
        <w:pStyle w:val="Prrafodelista"/>
      </w:pPr>
    </w:p>
    <w:p w14:paraId="487F4F1D" w14:textId="77777777" w:rsidR="001540FF" w:rsidRDefault="001540FF" w:rsidP="00C92C9F">
      <w:pPr>
        <w:pStyle w:val="Prrafodelista"/>
      </w:pPr>
    </w:p>
    <w:p w14:paraId="570ADDBB" w14:textId="06159746" w:rsidR="00B570A8" w:rsidRDefault="00B570A8">
      <w:pPr>
        <w:jc w:val="left"/>
      </w:pPr>
      <w:r>
        <w:br w:type="page"/>
      </w:r>
    </w:p>
    <w:p w14:paraId="05590A43" w14:textId="26F387F5" w:rsidR="001540FF" w:rsidRDefault="00B570A8" w:rsidP="00B570A8">
      <w:pPr>
        <w:pStyle w:val="Ttulo1"/>
      </w:pPr>
      <w:r w:rsidRPr="009F5E1C">
        <w:lastRenderedPageBreak/>
        <w:t>Distribución de los Costos</w:t>
      </w:r>
      <w:r>
        <w:t xml:space="preserve"> de la</w:t>
      </w:r>
      <w:r w:rsidRPr="00B9649B">
        <w:t xml:space="preserve"> Calidad </w:t>
      </w:r>
      <w:r>
        <w:t>(Después de la Mejora)</w:t>
      </w:r>
    </w:p>
    <w:p w14:paraId="3D8DA47A" w14:textId="77777777" w:rsidR="00730D0C" w:rsidRPr="00730D0C" w:rsidRDefault="00730D0C" w:rsidP="00730D0C"/>
    <w:tbl>
      <w:tblPr>
        <w:tblStyle w:val="Sombreadoclaro-nfasis1"/>
        <w:tblW w:w="9322" w:type="dxa"/>
        <w:tblLook w:val="04A0" w:firstRow="1" w:lastRow="0" w:firstColumn="1" w:lastColumn="0" w:noHBand="0" w:noVBand="1"/>
      </w:tblPr>
      <w:tblGrid>
        <w:gridCol w:w="1526"/>
        <w:gridCol w:w="2977"/>
        <w:gridCol w:w="1842"/>
        <w:gridCol w:w="1701"/>
        <w:gridCol w:w="1276"/>
      </w:tblGrid>
      <w:tr w:rsidR="00730D0C" w:rsidRPr="00B570A8" w14:paraId="2FE08E28" w14:textId="77777777" w:rsidTr="0073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14630A1" w14:textId="77777777" w:rsidR="00B570A8" w:rsidRPr="00B570A8" w:rsidRDefault="00B570A8" w:rsidP="00B570A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noWrap/>
            <w:hideMark/>
          </w:tcPr>
          <w:p w14:paraId="5CC4872C" w14:textId="77777777" w:rsidR="00B570A8" w:rsidRPr="00B570A8" w:rsidRDefault="00B570A8" w:rsidP="00B570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Descripción</w:t>
            </w:r>
          </w:p>
        </w:tc>
        <w:tc>
          <w:tcPr>
            <w:tcW w:w="1842" w:type="dxa"/>
            <w:noWrap/>
            <w:hideMark/>
          </w:tcPr>
          <w:p w14:paraId="7A829865" w14:textId="77777777" w:rsidR="00B570A8" w:rsidRPr="00B570A8" w:rsidRDefault="00B570A8" w:rsidP="00B570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Cantidad por Mes</w:t>
            </w:r>
          </w:p>
        </w:tc>
        <w:tc>
          <w:tcPr>
            <w:tcW w:w="1701" w:type="dxa"/>
            <w:noWrap/>
            <w:hideMark/>
          </w:tcPr>
          <w:p w14:paraId="7F1D4CBB" w14:textId="77777777" w:rsidR="00B570A8" w:rsidRPr="00B570A8" w:rsidRDefault="00B570A8" w:rsidP="00B570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Costo Unitario</w:t>
            </w:r>
          </w:p>
        </w:tc>
        <w:tc>
          <w:tcPr>
            <w:tcW w:w="1276" w:type="dxa"/>
            <w:noWrap/>
            <w:hideMark/>
          </w:tcPr>
          <w:p w14:paraId="22158D75" w14:textId="77777777" w:rsidR="00B570A8" w:rsidRPr="00B570A8" w:rsidRDefault="00B570A8" w:rsidP="00B570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Costo Total</w:t>
            </w:r>
          </w:p>
        </w:tc>
      </w:tr>
      <w:tr w:rsidR="00730D0C" w:rsidRPr="00B570A8" w14:paraId="25D4ED5C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0863129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Prevención</w:t>
            </w:r>
          </w:p>
        </w:tc>
        <w:tc>
          <w:tcPr>
            <w:tcW w:w="2977" w:type="dxa"/>
            <w:hideMark/>
          </w:tcPr>
          <w:p w14:paraId="7718BA59" w14:textId="77777777" w:rsidR="00B570A8" w:rsidRPr="00B570A8" w:rsidRDefault="00B570A8" w:rsidP="00730D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Mantenimiento Preventivo Máquinas</w:t>
            </w:r>
          </w:p>
        </w:tc>
        <w:tc>
          <w:tcPr>
            <w:tcW w:w="1842" w:type="dxa"/>
            <w:noWrap/>
            <w:hideMark/>
          </w:tcPr>
          <w:p w14:paraId="0AB1DAFA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-</w:t>
            </w:r>
          </w:p>
        </w:tc>
        <w:tc>
          <w:tcPr>
            <w:tcW w:w="1701" w:type="dxa"/>
            <w:noWrap/>
            <w:hideMark/>
          </w:tcPr>
          <w:p w14:paraId="642A58FF" w14:textId="5F9C91E9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 250 </w:t>
            </w:r>
          </w:p>
        </w:tc>
        <w:tc>
          <w:tcPr>
            <w:tcW w:w="1276" w:type="dxa"/>
            <w:noWrap/>
            <w:hideMark/>
          </w:tcPr>
          <w:p w14:paraId="47A526F9" w14:textId="03589CF6" w:rsidR="00B570A8" w:rsidRPr="00B570A8" w:rsidRDefault="00730D0C" w:rsidP="00730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    </w:t>
            </w:r>
            <w:r w:rsidR="00B570A8"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$ 250</w:t>
            </w:r>
          </w:p>
        </w:tc>
      </w:tr>
      <w:tr w:rsidR="00B570A8" w:rsidRPr="00B570A8" w14:paraId="484FC152" w14:textId="77777777" w:rsidTr="00730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74A2A029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hideMark/>
          </w:tcPr>
          <w:p w14:paraId="1DE73883" w14:textId="77777777" w:rsidR="00B570A8" w:rsidRPr="00B570A8" w:rsidRDefault="00B570A8" w:rsidP="00730D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Monitoreo Continuo</w:t>
            </w:r>
          </w:p>
        </w:tc>
        <w:tc>
          <w:tcPr>
            <w:tcW w:w="1842" w:type="dxa"/>
            <w:noWrap/>
            <w:hideMark/>
          </w:tcPr>
          <w:p w14:paraId="4A6FB78E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Constante</w:t>
            </w:r>
          </w:p>
        </w:tc>
        <w:tc>
          <w:tcPr>
            <w:tcW w:w="1701" w:type="dxa"/>
            <w:noWrap/>
            <w:hideMark/>
          </w:tcPr>
          <w:p w14:paraId="3AE1A4BE" w14:textId="54D6896C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$ 1.500 </w:t>
            </w:r>
          </w:p>
        </w:tc>
        <w:tc>
          <w:tcPr>
            <w:tcW w:w="1276" w:type="dxa"/>
            <w:noWrap/>
            <w:hideMark/>
          </w:tcPr>
          <w:p w14:paraId="7D79E4E9" w14:textId="5375B021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$ 1.500</w:t>
            </w:r>
          </w:p>
        </w:tc>
      </w:tr>
      <w:tr w:rsidR="00730D0C" w:rsidRPr="00B570A8" w14:paraId="7716C088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36B8383D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hideMark/>
          </w:tcPr>
          <w:p w14:paraId="545240A5" w14:textId="77777777" w:rsidR="00B570A8" w:rsidRPr="00B570A8" w:rsidRDefault="00B570A8" w:rsidP="00730D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Visita a Proveedores</w:t>
            </w:r>
          </w:p>
        </w:tc>
        <w:tc>
          <w:tcPr>
            <w:tcW w:w="1842" w:type="dxa"/>
            <w:noWrap/>
            <w:hideMark/>
          </w:tcPr>
          <w:p w14:paraId="7286D487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39943009" w14:textId="3F6137FB" w:rsidR="00B570A8" w:rsidRPr="00B570A8" w:rsidRDefault="00730D0C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</w:t>
            </w:r>
            <w:r w:rsidR="00B570A8"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70 </w:t>
            </w:r>
          </w:p>
        </w:tc>
        <w:tc>
          <w:tcPr>
            <w:tcW w:w="1276" w:type="dxa"/>
            <w:noWrap/>
            <w:hideMark/>
          </w:tcPr>
          <w:p w14:paraId="05039FD1" w14:textId="4F0B6619" w:rsidR="00B570A8" w:rsidRPr="00B570A8" w:rsidRDefault="00730D0C" w:rsidP="00730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   </w:t>
            </w:r>
            <w:r w:rsidR="00B570A8"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$ 280</w:t>
            </w:r>
          </w:p>
        </w:tc>
      </w:tr>
      <w:tr w:rsidR="00B570A8" w:rsidRPr="00B570A8" w14:paraId="0C815175" w14:textId="77777777" w:rsidTr="00730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3EE516AB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hideMark/>
          </w:tcPr>
          <w:p w14:paraId="75A3824C" w14:textId="77777777" w:rsidR="00B570A8" w:rsidRPr="00B570A8" w:rsidRDefault="00B570A8" w:rsidP="00730D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Capacitación Operarios</w:t>
            </w:r>
          </w:p>
        </w:tc>
        <w:tc>
          <w:tcPr>
            <w:tcW w:w="1842" w:type="dxa"/>
            <w:noWrap/>
            <w:hideMark/>
          </w:tcPr>
          <w:p w14:paraId="1CCA9832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01" w:type="dxa"/>
            <w:noWrap/>
            <w:hideMark/>
          </w:tcPr>
          <w:p w14:paraId="233D6FF0" w14:textId="61F85032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$ 1.500,00 </w:t>
            </w:r>
          </w:p>
        </w:tc>
        <w:tc>
          <w:tcPr>
            <w:tcW w:w="1276" w:type="dxa"/>
            <w:noWrap/>
            <w:hideMark/>
          </w:tcPr>
          <w:p w14:paraId="06FBFF64" w14:textId="61C49EC2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$ 3.000</w:t>
            </w:r>
          </w:p>
        </w:tc>
      </w:tr>
      <w:tr w:rsidR="00730D0C" w:rsidRPr="00B570A8" w14:paraId="7D4BFB94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81EBCD6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Evaluación</w:t>
            </w:r>
          </w:p>
        </w:tc>
        <w:tc>
          <w:tcPr>
            <w:tcW w:w="2977" w:type="dxa"/>
            <w:hideMark/>
          </w:tcPr>
          <w:p w14:paraId="2E3F3496" w14:textId="77777777" w:rsidR="00B570A8" w:rsidRPr="00B570A8" w:rsidRDefault="00B570A8" w:rsidP="00730D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en Recepción de Materia Prima</w:t>
            </w:r>
          </w:p>
        </w:tc>
        <w:tc>
          <w:tcPr>
            <w:tcW w:w="1842" w:type="dxa"/>
            <w:noWrap/>
            <w:hideMark/>
          </w:tcPr>
          <w:p w14:paraId="49D125F9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77AAA63C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Global</w:t>
            </w:r>
          </w:p>
        </w:tc>
        <w:tc>
          <w:tcPr>
            <w:tcW w:w="1276" w:type="dxa"/>
            <w:noWrap/>
            <w:hideMark/>
          </w:tcPr>
          <w:p w14:paraId="68B83166" w14:textId="4941252D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34,08</w:t>
            </w:r>
          </w:p>
        </w:tc>
      </w:tr>
      <w:tr w:rsidR="00B570A8" w:rsidRPr="00B570A8" w14:paraId="2394203A" w14:textId="77777777" w:rsidTr="00730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6FF61B0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hideMark/>
          </w:tcPr>
          <w:p w14:paraId="6E537FC4" w14:textId="77777777" w:rsidR="00B570A8" w:rsidRPr="00B570A8" w:rsidRDefault="00B570A8" w:rsidP="00730D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2" w:type="dxa"/>
            <w:noWrap/>
            <w:hideMark/>
          </w:tcPr>
          <w:p w14:paraId="14597273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01" w:type="dxa"/>
            <w:noWrap/>
            <w:hideMark/>
          </w:tcPr>
          <w:p w14:paraId="46885D26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76" w:type="dxa"/>
            <w:noWrap/>
            <w:hideMark/>
          </w:tcPr>
          <w:p w14:paraId="786A5D8F" w14:textId="77777777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730D0C" w:rsidRPr="00B570A8" w14:paraId="76F7AEB2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4A50C7E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noWrap/>
            <w:hideMark/>
          </w:tcPr>
          <w:p w14:paraId="4ADCF2D3" w14:textId="77777777" w:rsidR="00B570A8" w:rsidRPr="00B570A8" w:rsidRDefault="00B570A8" w:rsidP="00730D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de Materia Prima</w:t>
            </w:r>
          </w:p>
        </w:tc>
        <w:tc>
          <w:tcPr>
            <w:tcW w:w="1842" w:type="dxa"/>
            <w:noWrap/>
            <w:hideMark/>
          </w:tcPr>
          <w:p w14:paraId="195C5335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800</w:t>
            </w:r>
          </w:p>
        </w:tc>
        <w:tc>
          <w:tcPr>
            <w:tcW w:w="1701" w:type="dxa"/>
            <w:noWrap/>
            <w:hideMark/>
          </w:tcPr>
          <w:p w14:paraId="05F0E7D5" w14:textId="082DBE74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$ 1,46 </w:t>
            </w:r>
          </w:p>
        </w:tc>
        <w:tc>
          <w:tcPr>
            <w:tcW w:w="1276" w:type="dxa"/>
            <w:noWrap/>
            <w:hideMark/>
          </w:tcPr>
          <w:p w14:paraId="05FA861D" w14:textId="1216B528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$ 1.168</w:t>
            </w:r>
          </w:p>
        </w:tc>
      </w:tr>
      <w:tr w:rsidR="00B570A8" w:rsidRPr="00B570A8" w14:paraId="62A5F684" w14:textId="77777777" w:rsidTr="00730D0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16F5CA4B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hideMark/>
          </w:tcPr>
          <w:p w14:paraId="6E5E5AD0" w14:textId="77777777" w:rsidR="00B570A8" w:rsidRPr="00B570A8" w:rsidRDefault="00B570A8" w:rsidP="00730D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General de Producto</w:t>
            </w:r>
          </w:p>
        </w:tc>
        <w:tc>
          <w:tcPr>
            <w:tcW w:w="1842" w:type="dxa"/>
            <w:noWrap/>
            <w:hideMark/>
          </w:tcPr>
          <w:p w14:paraId="34CEC6EA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800</w:t>
            </w:r>
          </w:p>
        </w:tc>
        <w:tc>
          <w:tcPr>
            <w:tcW w:w="1701" w:type="dxa"/>
            <w:noWrap/>
            <w:hideMark/>
          </w:tcPr>
          <w:p w14:paraId="7BB1C177" w14:textId="0C3A3145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 2,29 </w:t>
            </w:r>
          </w:p>
        </w:tc>
        <w:tc>
          <w:tcPr>
            <w:tcW w:w="1276" w:type="dxa"/>
            <w:noWrap/>
            <w:hideMark/>
          </w:tcPr>
          <w:p w14:paraId="6D57F6DA" w14:textId="3C7C0596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1.832</w:t>
            </w:r>
          </w:p>
        </w:tc>
      </w:tr>
      <w:tr w:rsidR="00730D0C" w:rsidRPr="00B570A8" w14:paraId="7FA3EF30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13EF0065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hideMark/>
          </w:tcPr>
          <w:p w14:paraId="52EEDF62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2" w:type="dxa"/>
            <w:noWrap/>
            <w:hideMark/>
          </w:tcPr>
          <w:p w14:paraId="30FC9163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01" w:type="dxa"/>
            <w:noWrap/>
            <w:hideMark/>
          </w:tcPr>
          <w:p w14:paraId="6462542F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76" w:type="dxa"/>
            <w:noWrap/>
            <w:hideMark/>
          </w:tcPr>
          <w:p w14:paraId="2B448B62" w14:textId="77777777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B570A8" w:rsidRPr="00B570A8" w14:paraId="58B88E99" w14:textId="77777777" w:rsidTr="00730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F1BF44E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Internas</w:t>
            </w:r>
          </w:p>
        </w:tc>
        <w:tc>
          <w:tcPr>
            <w:tcW w:w="2977" w:type="dxa"/>
            <w:noWrap/>
            <w:hideMark/>
          </w:tcPr>
          <w:p w14:paraId="7E783584" w14:textId="77777777" w:rsidR="00B570A8" w:rsidRPr="00B570A8" w:rsidRDefault="00B570A8" w:rsidP="00B570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Scrap </w:t>
            </w:r>
          </w:p>
        </w:tc>
        <w:tc>
          <w:tcPr>
            <w:tcW w:w="1842" w:type="dxa"/>
            <w:noWrap/>
            <w:hideMark/>
          </w:tcPr>
          <w:p w14:paraId="64A9F958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67CF907D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Global</w:t>
            </w:r>
          </w:p>
        </w:tc>
        <w:tc>
          <w:tcPr>
            <w:tcW w:w="1276" w:type="dxa"/>
            <w:noWrap/>
            <w:hideMark/>
          </w:tcPr>
          <w:p w14:paraId="20E6FE5A" w14:textId="7AF41C84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      -</w:t>
            </w:r>
          </w:p>
        </w:tc>
      </w:tr>
      <w:tr w:rsidR="00730D0C" w:rsidRPr="00B570A8" w14:paraId="672304E5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3B435D7F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noWrap/>
            <w:hideMark/>
          </w:tcPr>
          <w:p w14:paraId="2266A9C7" w14:textId="77777777" w:rsidR="00B570A8" w:rsidRPr="00B570A8" w:rsidRDefault="00B570A8" w:rsidP="00B570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Retrabajo</w:t>
            </w:r>
          </w:p>
        </w:tc>
        <w:tc>
          <w:tcPr>
            <w:tcW w:w="1842" w:type="dxa"/>
            <w:noWrap/>
            <w:hideMark/>
          </w:tcPr>
          <w:p w14:paraId="578C0C8F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</w:t>
            </w:r>
          </w:p>
        </w:tc>
        <w:tc>
          <w:tcPr>
            <w:tcW w:w="1701" w:type="dxa"/>
            <w:noWrap/>
            <w:hideMark/>
          </w:tcPr>
          <w:p w14:paraId="32CABEEA" w14:textId="452D3BF8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$ 9,58</w:t>
            </w:r>
          </w:p>
        </w:tc>
        <w:tc>
          <w:tcPr>
            <w:tcW w:w="1276" w:type="dxa"/>
            <w:noWrap/>
            <w:hideMark/>
          </w:tcPr>
          <w:p w14:paraId="270ADF3E" w14:textId="5285601A" w:rsidR="00B570A8" w:rsidRPr="00B570A8" w:rsidRDefault="00730D0C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</w:t>
            </w:r>
            <w:r w:rsidR="00B570A8"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$ 76,64</w:t>
            </w:r>
          </w:p>
        </w:tc>
      </w:tr>
      <w:tr w:rsidR="00B570A8" w:rsidRPr="00B570A8" w14:paraId="34452947" w14:textId="77777777" w:rsidTr="00730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57FA7F2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noWrap/>
            <w:hideMark/>
          </w:tcPr>
          <w:p w14:paraId="4D5AD830" w14:textId="77777777" w:rsidR="00B570A8" w:rsidRPr="00B570A8" w:rsidRDefault="00B570A8" w:rsidP="00B570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Materia Prima Defectuosa </w:t>
            </w:r>
          </w:p>
        </w:tc>
        <w:tc>
          <w:tcPr>
            <w:tcW w:w="1842" w:type="dxa"/>
            <w:noWrap/>
            <w:hideMark/>
          </w:tcPr>
          <w:p w14:paraId="31248B25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61FADEE2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276" w:type="dxa"/>
            <w:noWrap/>
            <w:hideMark/>
          </w:tcPr>
          <w:p w14:paraId="70457923" w14:textId="36568707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$ </w:t>
            </w:r>
            <w:r w:rsid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</w:t>
            </w: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     -</w:t>
            </w:r>
          </w:p>
        </w:tc>
      </w:tr>
      <w:tr w:rsidR="00730D0C" w:rsidRPr="00B570A8" w14:paraId="40BEB73E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C4D627B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noWrap/>
            <w:hideMark/>
          </w:tcPr>
          <w:p w14:paraId="1FC7F2C9" w14:textId="77777777" w:rsidR="00B570A8" w:rsidRPr="00B570A8" w:rsidRDefault="00B570A8" w:rsidP="00B570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Rotura de Máquina</w:t>
            </w:r>
          </w:p>
        </w:tc>
        <w:tc>
          <w:tcPr>
            <w:tcW w:w="1842" w:type="dxa"/>
            <w:noWrap/>
            <w:hideMark/>
          </w:tcPr>
          <w:p w14:paraId="54B9C449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75AC185B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276" w:type="dxa"/>
            <w:noWrap/>
            <w:hideMark/>
          </w:tcPr>
          <w:p w14:paraId="662F5437" w14:textId="4400ED1C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</w:t>
            </w:r>
            <w:r w:rsid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 </w:t>
            </w: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     -</w:t>
            </w:r>
          </w:p>
        </w:tc>
      </w:tr>
      <w:tr w:rsidR="00B570A8" w:rsidRPr="00B570A8" w14:paraId="241BF3F4" w14:textId="77777777" w:rsidTr="00730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F88A9A0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noWrap/>
            <w:hideMark/>
          </w:tcPr>
          <w:p w14:paraId="68E052BD" w14:textId="77777777" w:rsidR="00B570A8" w:rsidRPr="00B570A8" w:rsidRDefault="00B570A8" w:rsidP="00B570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2" w:type="dxa"/>
            <w:noWrap/>
            <w:hideMark/>
          </w:tcPr>
          <w:p w14:paraId="00D300FE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01" w:type="dxa"/>
            <w:noWrap/>
            <w:hideMark/>
          </w:tcPr>
          <w:p w14:paraId="39D9CC11" w14:textId="77777777" w:rsidR="00B570A8" w:rsidRPr="00B570A8" w:rsidRDefault="00B570A8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76" w:type="dxa"/>
            <w:noWrap/>
            <w:hideMark/>
          </w:tcPr>
          <w:p w14:paraId="73768011" w14:textId="77777777" w:rsidR="00B570A8" w:rsidRPr="00B570A8" w:rsidRDefault="00B570A8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730D0C" w:rsidRPr="00B570A8" w14:paraId="43035E03" w14:textId="77777777" w:rsidTr="0073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F6AA125" w14:textId="77777777" w:rsidR="00B570A8" w:rsidRPr="00B570A8" w:rsidRDefault="00B570A8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Externas</w:t>
            </w:r>
          </w:p>
        </w:tc>
        <w:tc>
          <w:tcPr>
            <w:tcW w:w="2977" w:type="dxa"/>
            <w:noWrap/>
            <w:hideMark/>
          </w:tcPr>
          <w:p w14:paraId="18B4E98D" w14:textId="77777777" w:rsidR="00B570A8" w:rsidRPr="00B570A8" w:rsidRDefault="00B570A8" w:rsidP="00B570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Devolución de Mercadería </w:t>
            </w:r>
          </w:p>
        </w:tc>
        <w:tc>
          <w:tcPr>
            <w:tcW w:w="1842" w:type="dxa"/>
            <w:noWrap/>
            <w:hideMark/>
          </w:tcPr>
          <w:p w14:paraId="6F708948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4B4F7ECD" w14:textId="77777777" w:rsidR="00B570A8" w:rsidRPr="00B570A8" w:rsidRDefault="00B570A8" w:rsidP="00B57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276" w:type="dxa"/>
            <w:noWrap/>
            <w:hideMark/>
          </w:tcPr>
          <w:p w14:paraId="43C04AD3" w14:textId="5ED95456" w:rsidR="00B570A8" w:rsidRPr="00B570A8" w:rsidRDefault="00B570A8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B570A8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      -</w:t>
            </w:r>
          </w:p>
        </w:tc>
      </w:tr>
      <w:tr w:rsidR="00730D0C" w:rsidRPr="00B570A8" w14:paraId="21232CB0" w14:textId="77777777" w:rsidTr="00730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F3917E5" w14:textId="77777777" w:rsidR="00730D0C" w:rsidRPr="00B570A8" w:rsidRDefault="00730D0C" w:rsidP="00B570A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977" w:type="dxa"/>
            <w:noWrap/>
            <w:hideMark/>
          </w:tcPr>
          <w:p w14:paraId="7C56A0B4" w14:textId="5D761CAD" w:rsidR="00730D0C" w:rsidRPr="00730D0C" w:rsidRDefault="00730D0C" w:rsidP="00B570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Costo Total</w:t>
            </w:r>
          </w:p>
        </w:tc>
        <w:tc>
          <w:tcPr>
            <w:tcW w:w="1842" w:type="dxa"/>
            <w:noWrap/>
            <w:hideMark/>
          </w:tcPr>
          <w:p w14:paraId="2260049D" w14:textId="4A21C566" w:rsidR="00730D0C" w:rsidRPr="00730D0C" w:rsidRDefault="00730D0C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$8140,72</w:t>
            </w:r>
          </w:p>
        </w:tc>
        <w:tc>
          <w:tcPr>
            <w:tcW w:w="1701" w:type="dxa"/>
            <w:noWrap/>
            <w:hideMark/>
          </w:tcPr>
          <w:p w14:paraId="589DD22D" w14:textId="77777777" w:rsidR="00730D0C" w:rsidRPr="00B570A8" w:rsidRDefault="00730D0C" w:rsidP="00B5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76" w:type="dxa"/>
            <w:noWrap/>
            <w:hideMark/>
          </w:tcPr>
          <w:p w14:paraId="3994EBB4" w14:textId="77777777" w:rsidR="00730D0C" w:rsidRPr="00B570A8" w:rsidRDefault="00730D0C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</w:tbl>
    <w:p w14:paraId="67B390AD" w14:textId="77777777" w:rsidR="00B570A8" w:rsidRDefault="00B570A8" w:rsidP="00B570A8"/>
    <w:p w14:paraId="09647134" w14:textId="1C6297AE" w:rsidR="00730D0C" w:rsidRDefault="00730D0C" w:rsidP="00730D0C">
      <w:pPr>
        <w:pStyle w:val="Ttulo4"/>
      </w:pPr>
      <w:r>
        <w:t>Porcentajes Después de la Mejora</w:t>
      </w:r>
    </w:p>
    <w:p w14:paraId="5A514C02" w14:textId="77777777" w:rsidR="00730D0C" w:rsidRPr="00730D0C" w:rsidRDefault="00730D0C" w:rsidP="00730D0C"/>
    <w:tbl>
      <w:tblPr>
        <w:tblStyle w:val="Sombreadoclaro-nfasis1"/>
        <w:tblW w:w="9322" w:type="dxa"/>
        <w:tblLook w:val="04A0" w:firstRow="1" w:lastRow="0" w:firstColumn="1" w:lastColumn="0" w:noHBand="0" w:noVBand="1"/>
      </w:tblPr>
      <w:tblGrid>
        <w:gridCol w:w="1575"/>
        <w:gridCol w:w="291"/>
        <w:gridCol w:w="1928"/>
        <w:gridCol w:w="2126"/>
        <w:gridCol w:w="1843"/>
        <w:gridCol w:w="1559"/>
      </w:tblGrid>
      <w:tr w:rsidR="00651CCA" w:rsidRPr="00730D0C" w14:paraId="7CBBF963" w14:textId="77777777" w:rsidTr="00651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14:paraId="7B79E996" w14:textId="77777777" w:rsidR="00730D0C" w:rsidRPr="00730D0C" w:rsidRDefault="00730D0C" w:rsidP="00730D0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Prevención</w:t>
            </w:r>
          </w:p>
        </w:tc>
        <w:tc>
          <w:tcPr>
            <w:tcW w:w="2219" w:type="dxa"/>
            <w:gridSpan w:val="2"/>
            <w:noWrap/>
            <w:hideMark/>
          </w:tcPr>
          <w:p w14:paraId="0F03197B" w14:textId="77777777" w:rsidR="00730D0C" w:rsidRPr="00730D0C" w:rsidRDefault="00730D0C" w:rsidP="0073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Evaluación</w:t>
            </w:r>
          </w:p>
        </w:tc>
        <w:tc>
          <w:tcPr>
            <w:tcW w:w="2126" w:type="dxa"/>
            <w:noWrap/>
            <w:hideMark/>
          </w:tcPr>
          <w:p w14:paraId="04F52C13" w14:textId="77777777" w:rsidR="00730D0C" w:rsidRPr="00730D0C" w:rsidRDefault="00730D0C" w:rsidP="0073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Internas</w:t>
            </w:r>
          </w:p>
        </w:tc>
        <w:tc>
          <w:tcPr>
            <w:tcW w:w="1843" w:type="dxa"/>
            <w:noWrap/>
            <w:hideMark/>
          </w:tcPr>
          <w:p w14:paraId="4CA884B5" w14:textId="77777777" w:rsidR="00730D0C" w:rsidRPr="00730D0C" w:rsidRDefault="00730D0C" w:rsidP="0073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Externas</w:t>
            </w:r>
          </w:p>
        </w:tc>
        <w:tc>
          <w:tcPr>
            <w:tcW w:w="1559" w:type="dxa"/>
            <w:noWrap/>
            <w:hideMark/>
          </w:tcPr>
          <w:p w14:paraId="77F7E93E" w14:textId="77777777" w:rsidR="00730D0C" w:rsidRPr="00730D0C" w:rsidRDefault="00730D0C" w:rsidP="0073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Total</w:t>
            </w:r>
          </w:p>
        </w:tc>
      </w:tr>
      <w:tr w:rsidR="00730D0C" w:rsidRPr="00730D0C" w14:paraId="5CAC3CB4" w14:textId="77777777" w:rsidTr="00651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noWrap/>
            <w:hideMark/>
          </w:tcPr>
          <w:p w14:paraId="525B538F" w14:textId="423894E9" w:rsidR="00730D0C" w:rsidRPr="00730D0C" w:rsidRDefault="00730D0C" w:rsidP="00730D0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  <w:t>$  5.030,00</w:t>
            </w:r>
          </w:p>
        </w:tc>
        <w:tc>
          <w:tcPr>
            <w:tcW w:w="2219" w:type="dxa"/>
            <w:gridSpan w:val="2"/>
            <w:noWrap/>
            <w:hideMark/>
          </w:tcPr>
          <w:p w14:paraId="14A173E3" w14:textId="0C7DF32C" w:rsidR="00730D0C" w:rsidRPr="00730D0C" w:rsidRDefault="00730D0C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$ </w:t>
            </w: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3.034,08</w:t>
            </w:r>
          </w:p>
        </w:tc>
        <w:tc>
          <w:tcPr>
            <w:tcW w:w="2126" w:type="dxa"/>
            <w:noWrap/>
            <w:hideMark/>
          </w:tcPr>
          <w:p w14:paraId="10E78444" w14:textId="56E69D40" w:rsidR="00730D0C" w:rsidRPr="00730D0C" w:rsidRDefault="00730D0C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76,64</w:t>
            </w:r>
          </w:p>
        </w:tc>
        <w:tc>
          <w:tcPr>
            <w:tcW w:w="1843" w:type="dxa"/>
            <w:noWrap/>
            <w:hideMark/>
          </w:tcPr>
          <w:p w14:paraId="1CC9CC0B" w14:textId="682B77EA" w:rsidR="00730D0C" w:rsidRPr="00730D0C" w:rsidRDefault="00730D0C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 -</w:t>
            </w:r>
          </w:p>
        </w:tc>
        <w:tc>
          <w:tcPr>
            <w:tcW w:w="1559" w:type="dxa"/>
            <w:noWrap/>
            <w:hideMark/>
          </w:tcPr>
          <w:p w14:paraId="04A58356" w14:textId="4549651A" w:rsidR="00730D0C" w:rsidRPr="00730D0C" w:rsidRDefault="00730D0C" w:rsidP="0073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$ 8.140,72</w:t>
            </w:r>
          </w:p>
        </w:tc>
      </w:tr>
      <w:tr w:rsidR="00651CCA" w:rsidRPr="00730D0C" w14:paraId="26971E1C" w14:textId="77777777" w:rsidTr="00651C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gridSpan w:val="2"/>
            <w:noWrap/>
            <w:hideMark/>
          </w:tcPr>
          <w:p w14:paraId="56A1A3A6" w14:textId="77777777" w:rsidR="00730D0C" w:rsidRPr="00730D0C" w:rsidRDefault="00730D0C" w:rsidP="00730D0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b w:val="0"/>
                <w:color w:val="000000"/>
                <w:sz w:val="22"/>
                <w:lang w:val="es-ES_tradnl" w:eastAsia="es-ES_tradnl"/>
              </w:rPr>
              <w:t>62%</w:t>
            </w:r>
          </w:p>
        </w:tc>
        <w:tc>
          <w:tcPr>
            <w:tcW w:w="1928" w:type="dxa"/>
            <w:noWrap/>
            <w:hideMark/>
          </w:tcPr>
          <w:p w14:paraId="1210047A" w14:textId="77777777" w:rsidR="00730D0C" w:rsidRPr="00730D0C" w:rsidRDefault="00730D0C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37,27%</w:t>
            </w:r>
          </w:p>
        </w:tc>
        <w:tc>
          <w:tcPr>
            <w:tcW w:w="2126" w:type="dxa"/>
            <w:noWrap/>
            <w:hideMark/>
          </w:tcPr>
          <w:p w14:paraId="0B8888C0" w14:textId="77777777" w:rsidR="00730D0C" w:rsidRPr="00730D0C" w:rsidRDefault="00730D0C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0,94%</w:t>
            </w:r>
          </w:p>
        </w:tc>
        <w:tc>
          <w:tcPr>
            <w:tcW w:w="1843" w:type="dxa"/>
            <w:noWrap/>
            <w:hideMark/>
          </w:tcPr>
          <w:p w14:paraId="0FF2EBB8" w14:textId="77777777" w:rsidR="00730D0C" w:rsidRPr="00730D0C" w:rsidRDefault="00730D0C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0,00%</w:t>
            </w:r>
          </w:p>
        </w:tc>
        <w:tc>
          <w:tcPr>
            <w:tcW w:w="1559" w:type="dxa"/>
            <w:noWrap/>
            <w:hideMark/>
          </w:tcPr>
          <w:p w14:paraId="7549ADA2" w14:textId="77777777" w:rsidR="00730D0C" w:rsidRPr="00730D0C" w:rsidRDefault="00730D0C" w:rsidP="0073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730D0C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100%</w:t>
            </w:r>
          </w:p>
        </w:tc>
      </w:tr>
    </w:tbl>
    <w:p w14:paraId="6D577CAE" w14:textId="77777777" w:rsidR="00730D0C" w:rsidRDefault="00730D0C" w:rsidP="00B570A8"/>
    <w:p w14:paraId="2BB8802C" w14:textId="233C57EE" w:rsidR="00651CCA" w:rsidRDefault="00651CCA">
      <w:pPr>
        <w:jc w:val="left"/>
      </w:pPr>
      <w:r>
        <w:br w:type="page"/>
      </w:r>
    </w:p>
    <w:p w14:paraId="477EC2DC" w14:textId="5E0BDEB0" w:rsidR="00651CCA" w:rsidRDefault="00651CCA" w:rsidP="00035C51">
      <w:pPr>
        <w:pStyle w:val="Ttulo2"/>
      </w:pPr>
      <w:r>
        <w:lastRenderedPageBreak/>
        <w:t>Comparación de los costos</w:t>
      </w:r>
    </w:p>
    <w:p w14:paraId="086AEF4A" w14:textId="77777777" w:rsidR="00035C51" w:rsidRPr="00035C51" w:rsidRDefault="00035C51" w:rsidP="00035C51"/>
    <w:tbl>
      <w:tblPr>
        <w:tblW w:w="8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701"/>
        <w:gridCol w:w="1701"/>
        <w:gridCol w:w="1559"/>
      </w:tblGrid>
      <w:tr w:rsidR="00DC4477" w:rsidRPr="00651CCA" w14:paraId="617A8688" w14:textId="77777777" w:rsidTr="00DC4477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59D6BB" w14:textId="77777777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  <w:t>Prevención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8FA1AB" w14:textId="6D928BB8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</w:pPr>
            <w:r w:rsidRPr="00035C51"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  <w:t>Evaluació</w:t>
            </w:r>
            <w:r w:rsidRPr="00651CCA"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39FFE0" w14:textId="77777777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  <w:t>Fallas Internas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1A1DA6" w14:textId="77777777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  <w:t>Fallas Externas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F04B04" w14:textId="77777777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b/>
                <w:bCs/>
                <w:szCs w:val="24"/>
                <w:lang w:val="es-ES_tradnl" w:eastAsia="es-ES_tradnl"/>
              </w:rPr>
              <w:t>Total</w:t>
            </w:r>
          </w:p>
        </w:tc>
      </w:tr>
      <w:tr w:rsidR="00DC4477" w:rsidRPr="00651CCA" w14:paraId="7F4C0783" w14:textId="77777777" w:rsidTr="00DC4477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472" w14:textId="4B89E514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     -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589D" w14:textId="1E82752D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 3.034,08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58A7" w14:textId="100CEDB0" w:rsidR="00651CCA" w:rsidRPr="00651CCA" w:rsidRDefault="00651CCA" w:rsidP="00DC447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</w:t>
            </w:r>
            <w:r w:rsidR="00DC4477" w:rsidRPr="00035C51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</w:t>
            </w: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9.900,84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BB6F" w14:textId="13F8CB28" w:rsidR="00651CCA" w:rsidRPr="00651CCA" w:rsidRDefault="00651CCA" w:rsidP="00DC447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</w:t>
            </w:r>
            <w:r w:rsidR="00DC4477" w:rsidRPr="00035C51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</w:t>
            </w: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1.342,93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7714" w14:textId="29B93B2F" w:rsidR="00651CCA" w:rsidRPr="00651CCA" w:rsidRDefault="00DC4477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035C51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 </w:t>
            </w:r>
            <w:r w:rsidR="00651CCA"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14.277,85 </w:t>
            </w:r>
          </w:p>
        </w:tc>
      </w:tr>
      <w:tr w:rsidR="00DC4477" w:rsidRPr="00651CCA" w14:paraId="2844638B" w14:textId="77777777" w:rsidTr="00DC4477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22C93736" w14:textId="0425FAF9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 5.030,00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1C57C798" w14:textId="50DDA6D8" w:rsidR="00651CCA" w:rsidRPr="00651CCA" w:rsidRDefault="00651CCA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035C51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</w:t>
            </w: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3.034,08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E90D5CD" w14:textId="5B073807" w:rsidR="00651CCA" w:rsidRPr="00651CCA" w:rsidRDefault="00651CCA" w:rsidP="00DC447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$ 76,64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45671388" w14:textId="4A967919" w:rsidR="00651CCA" w:rsidRPr="00651CCA" w:rsidRDefault="00651CCA" w:rsidP="00DC447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      -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1E651E34" w14:textId="0922C41F" w:rsidR="00651CCA" w:rsidRPr="00651CCA" w:rsidRDefault="00DC4477" w:rsidP="00651CC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Cs w:val="24"/>
                <w:lang w:val="es-ES_tradnl" w:eastAsia="es-ES_tradnl"/>
              </w:rPr>
            </w:pPr>
            <w:r w:rsidRPr="00035C51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$  </w:t>
            </w:r>
            <w:r w:rsidR="00651CCA" w:rsidRPr="00651CCA">
              <w:rPr>
                <w:rFonts w:ascii="Calibri" w:eastAsia="Times New Roman" w:hAnsi="Calibri" w:cs="Calibri"/>
                <w:szCs w:val="24"/>
                <w:lang w:val="es-ES_tradnl" w:eastAsia="es-ES_tradnl"/>
              </w:rPr>
              <w:t xml:space="preserve"> 8.140,72 </w:t>
            </w:r>
          </w:p>
        </w:tc>
      </w:tr>
    </w:tbl>
    <w:p w14:paraId="65063F2C" w14:textId="77777777" w:rsidR="00651CCA" w:rsidRDefault="00651CCA" w:rsidP="00651CCA"/>
    <w:p w14:paraId="4F955E04" w14:textId="77777777" w:rsidR="00035C51" w:rsidRDefault="00035C51" w:rsidP="00651CCA"/>
    <w:p w14:paraId="3044B265" w14:textId="0CF4C5FF" w:rsidR="00035C51" w:rsidRDefault="00035C51" w:rsidP="00035C51">
      <w:pPr>
        <w:pStyle w:val="Ttulo3"/>
      </w:pPr>
      <w:r>
        <w:t>Gráfico de Costos de la Calidad antes y después de las Mejoras</w:t>
      </w:r>
    </w:p>
    <w:p w14:paraId="255C768B" w14:textId="77777777" w:rsidR="00035C51" w:rsidRDefault="00035C51" w:rsidP="00651CCA"/>
    <w:p w14:paraId="3401D4BB" w14:textId="74FFB9E8" w:rsidR="00CC145C" w:rsidRDefault="00035C51" w:rsidP="00651CCA">
      <w:r>
        <w:rPr>
          <w:noProof/>
          <w:lang w:val="es-ES_tradnl" w:eastAsia="es-ES_tradnl"/>
        </w:rPr>
        <w:drawing>
          <wp:anchor distT="0" distB="0" distL="114300" distR="114300" simplePos="0" relativeHeight="251702272" behindDoc="0" locked="0" layoutInCell="1" allowOverlap="1" wp14:editId="0431ADA1">
            <wp:simplePos x="0" y="0"/>
            <wp:positionH relativeFrom="column">
              <wp:posOffset>-174167</wp:posOffset>
            </wp:positionH>
            <wp:positionV relativeFrom="paragraph">
              <wp:posOffset>121905</wp:posOffset>
            </wp:positionV>
            <wp:extent cx="5890437" cy="3700130"/>
            <wp:effectExtent l="0" t="0" r="0" b="0"/>
            <wp:wrapNone/>
            <wp:docPr id="1" name="Gráfico 1" title="Antes de la Mejor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497A2" w14:textId="77777777" w:rsidR="00CC145C" w:rsidRPr="00CC145C" w:rsidRDefault="00CC145C" w:rsidP="00CC145C"/>
    <w:p w14:paraId="12FB0684" w14:textId="77777777" w:rsidR="00CC145C" w:rsidRPr="00CC145C" w:rsidRDefault="00CC145C" w:rsidP="00CC145C"/>
    <w:p w14:paraId="7CD710F3" w14:textId="77777777" w:rsidR="00CC145C" w:rsidRPr="00CC145C" w:rsidRDefault="00CC145C" w:rsidP="00CC145C"/>
    <w:p w14:paraId="0B218D63" w14:textId="77777777" w:rsidR="00CC145C" w:rsidRPr="00CC145C" w:rsidRDefault="00CC145C" w:rsidP="00CC145C"/>
    <w:p w14:paraId="426BFDA0" w14:textId="77777777" w:rsidR="00CC145C" w:rsidRPr="00CC145C" w:rsidRDefault="00CC145C" w:rsidP="00CC145C"/>
    <w:p w14:paraId="116BCD6F" w14:textId="77777777" w:rsidR="00CC145C" w:rsidRPr="00CC145C" w:rsidRDefault="00CC145C" w:rsidP="00CC145C"/>
    <w:p w14:paraId="064EC192" w14:textId="77777777" w:rsidR="00CC145C" w:rsidRPr="00CC145C" w:rsidRDefault="00CC145C" w:rsidP="00CC145C"/>
    <w:p w14:paraId="30F7DB3F" w14:textId="77777777" w:rsidR="00CC145C" w:rsidRPr="00CC145C" w:rsidRDefault="00CC145C" w:rsidP="00CC145C"/>
    <w:p w14:paraId="12DB6506" w14:textId="77777777" w:rsidR="00CC145C" w:rsidRPr="00CC145C" w:rsidRDefault="00CC145C" w:rsidP="00CC145C"/>
    <w:p w14:paraId="19D03BFA" w14:textId="77777777" w:rsidR="00CC145C" w:rsidRPr="00CC145C" w:rsidRDefault="00CC145C" w:rsidP="00CC145C"/>
    <w:p w14:paraId="765DEA77" w14:textId="77777777" w:rsidR="00CC145C" w:rsidRPr="00CC145C" w:rsidRDefault="00CC145C" w:rsidP="00CC145C"/>
    <w:p w14:paraId="61E9AC0A" w14:textId="77777777" w:rsidR="00CC145C" w:rsidRPr="00CC145C" w:rsidRDefault="00CC145C" w:rsidP="00CC145C"/>
    <w:p w14:paraId="118BE841" w14:textId="5C79DE63" w:rsidR="00CC145C" w:rsidRDefault="00CC145C" w:rsidP="00CC145C"/>
    <w:p w14:paraId="4A55653D" w14:textId="77777777" w:rsidR="00035C51" w:rsidRDefault="00035C51" w:rsidP="00CC145C">
      <w:pPr>
        <w:ind w:firstLine="708"/>
      </w:pPr>
    </w:p>
    <w:p w14:paraId="4919B6DE" w14:textId="7A893717" w:rsidR="00CC145C" w:rsidRDefault="00CC145C">
      <w:pPr>
        <w:jc w:val="left"/>
      </w:pPr>
      <w:r>
        <w:br w:type="page"/>
      </w:r>
    </w:p>
    <w:p w14:paraId="7D136264" w14:textId="3BAD8385" w:rsidR="00CC145C" w:rsidRDefault="00CC145C" w:rsidP="00CC145C">
      <w:pPr>
        <w:pStyle w:val="Ttulo1"/>
      </w:pPr>
      <w:r>
        <w:lastRenderedPageBreak/>
        <w:t>Conclusión</w:t>
      </w:r>
    </w:p>
    <w:p w14:paraId="71E13BC5" w14:textId="77777777" w:rsidR="00CC145C" w:rsidRPr="00CC145C" w:rsidRDefault="00CC145C" w:rsidP="00CC145C">
      <w:bookmarkStart w:id="3" w:name="_GoBack"/>
      <w:bookmarkEnd w:id="3"/>
    </w:p>
    <w:sectPr w:rsidR="00CC145C" w:rsidRPr="00CC1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78813" w14:textId="77777777" w:rsidR="00343AE2" w:rsidRDefault="00343AE2" w:rsidP="002C63AB">
      <w:pPr>
        <w:spacing w:after="0" w:line="240" w:lineRule="auto"/>
      </w:pPr>
      <w:r>
        <w:separator/>
      </w:r>
    </w:p>
  </w:endnote>
  <w:endnote w:type="continuationSeparator" w:id="0">
    <w:p w14:paraId="10FCA9F6" w14:textId="77777777" w:rsidR="00343AE2" w:rsidRDefault="00343AE2" w:rsidP="002C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Kabel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1540FF" w:rsidRPr="00AF2614" w14:paraId="149E12D2" w14:textId="77777777" w:rsidTr="00CA52A2">
      <w:trPr>
        <w:jc w:val="center"/>
      </w:trPr>
      <w:tc>
        <w:tcPr>
          <w:tcW w:w="4661" w:type="dxa"/>
        </w:tcPr>
        <w:p w14:paraId="1DD6550C" w14:textId="310FA20F" w:rsidR="001540FF" w:rsidRPr="00AF2614" w:rsidRDefault="001540FF" w:rsidP="00CA52A2">
          <w:pPr>
            <w:pStyle w:val="Piedepgina"/>
            <w:rPr>
              <w:rFonts w:cstheme="minorHAnsi"/>
              <w:sz w:val="18"/>
              <w:szCs w:val="18"/>
              <w:lang w:val="es-AR"/>
            </w:rPr>
          </w:pPr>
          <w:r>
            <w:rPr>
              <w:rFonts w:cstheme="minorHAnsi"/>
              <w:sz w:val="18"/>
              <w:szCs w:val="18"/>
              <w:lang w:val="es-AR"/>
            </w:rPr>
            <w:t>Cátedra: Gestión de la Calidad</w:t>
          </w:r>
        </w:p>
        <w:p w14:paraId="42897990" w14:textId="77777777" w:rsidR="001540FF" w:rsidRPr="00AF2614" w:rsidRDefault="001540FF" w:rsidP="00CA52A2">
          <w:pPr>
            <w:pStyle w:val="Piedepgina"/>
            <w:rPr>
              <w:rFonts w:cstheme="minorHAnsi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2F0958BD" w14:textId="77777777" w:rsidR="001540FF" w:rsidRPr="00AF2614" w:rsidRDefault="001540FF" w:rsidP="00CA52A2">
          <w:pPr>
            <w:pStyle w:val="Piedepgina"/>
            <w:jc w:val="right"/>
            <w:rPr>
              <w:rFonts w:cstheme="minorHAnsi"/>
              <w:sz w:val="18"/>
              <w:szCs w:val="18"/>
            </w:rPr>
          </w:pPr>
          <w:r w:rsidRPr="00AF2614">
            <w:rPr>
              <w:rFonts w:cstheme="minorHAnsi"/>
              <w:sz w:val="18"/>
              <w:szCs w:val="18"/>
            </w:rPr>
            <w:t xml:space="preserve">Página </w:t>
          </w:r>
          <w:r w:rsidRPr="00AF2614">
            <w:rPr>
              <w:rStyle w:val="Nmerodepgina"/>
              <w:rFonts w:cstheme="minorHAnsi"/>
              <w:sz w:val="18"/>
              <w:szCs w:val="18"/>
            </w:rPr>
            <w:fldChar w:fldCharType="begin"/>
          </w:r>
          <w:r w:rsidRPr="00AF2614">
            <w:rPr>
              <w:rStyle w:val="Nmerodepgina"/>
              <w:rFonts w:cstheme="minorHAnsi"/>
              <w:sz w:val="18"/>
              <w:szCs w:val="18"/>
            </w:rPr>
            <w:instrText xml:space="preserve"> PAGE </w:instrText>
          </w:r>
          <w:r w:rsidRPr="00AF2614">
            <w:rPr>
              <w:rStyle w:val="Nmerodepgina"/>
              <w:rFonts w:cstheme="minorHAnsi"/>
              <w:sz w:val="18"/>
              <w:szCs w:val="18"/>
            </w:rPr>
            <w:fldChar w:fldCharType="separate"/>
          </w:r>
          <w:r w:rsidR="00CC145C">
            <w:rPr>
              <w:rStyle w:val="Nmerodepgina"/>
              <w:rFonts w:cstheme="minorHAnsi"/>
              <w:noProof/>
              <w:sz w:val="18"/>
              <w:szCs w:val="18"/>
            </w:rPr>
            <w:t>11</w:t>
          </w:r>
          <w:r w:rsidRPr="00AF2614">
            <w:rPr>
              <w:rStyle w:val="Nmerodepgina"/>
              <w:rFonts w:cstheme="minorHAnsi"/>
              <w:sz w:val="18"/>
              <w:szCs w:val="18"/>
            </w:rPr>
            <w:fldChar w:fldCharType="end"/>
          </w:r>
          <w:r w:rsidRPr="00AF2614">
            <w:rPr>
              <w:rFonts w:cstheme="minorHAnsi"/>
              <w:sz w:val="18"/>
              <w:szCs w:val="18"/>
            </w:rPr>
            <w:t xml:space="preserve"> de </w:t>
          </w:r>
          <w:r w:rsidRPr="00AF2614">
            <w:rPr>
              <w:rFonts w:cstheme="minorHAnsi"/>
              <w:sz w:val="18"/>
              <w:szCs w:val="18"/>
            </w:rPr>
            <w:fldChar w:fldCharType="begin"/>
          </w:r>
          <w:r w:rsidRPr="00AF2614">
            <w:rPr>
              <w:rFonts w:cstheme="minorHAnsi"/>
              <w:sz w:val="18"/>
              <w:szCs w:val="18"/>
            </w:rPr>
            <w:instrText xml:space="preserve"> NUMPAGES </w:instrText>
          </w:r>
          <w:r w:rsidRPr="00AF2614">
            <w:rPr>
              <w:rFonts w:cstheme="minorHAnsi"/>
              <w:sz w:val="18"/>
              <w:szCs w:val="18"/>
            </w:rPr>
            <w:fldChar w:fldCharType="separate"/>
          </w:r>
          <w:r w:rsidR="00CC145C">
            <w:rPr>
              <w:rFonts w:cstheme="minorHAnsi"/>
              <w:noProof/>
              <w:sz w:val="18"/>
              <w:szCs w:val="18"/>
            </w:rPr>
            <w:t>15</w:t>
          </w:r>
          <w:r w:rsidRPr="00AF2614">
            <w:rPr>
              <w:rFonts w:cstheme="minorHAnsi"/>
              <w:sz w:val="18"/>
              <w:szCs w:val="18"/>
            </w:rPr>
            <w:fldChar w:fldCharType="end"/>
          </w:r>
        </w:p>
      </w:tc>
    </w:tr>
  </w:tbl>
  <w:p w14:paraId="6C9EFC1B" w14:textId="77777777" w:rsidR="001540FF" w:rsidRDefault="001540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1C9B6" w14:textId="77777777" w:rsidR="00343AE2" w:rsidRDefault="00343AE2" w:rsidP="002C63AB">
      <w:pPr>
        <w:spacing w:after="0" w:line="240" w:lineRule="auto"/>
      </w:pPr>
      <w:r>
        <w:separator/>
      </w:r>
    </w:p>
  </w:footnote>
  <w:footnote w:type="continuationSeparator" w:id="0">
    <w:p w14:paraId="3854FE0B" w14:textId="77777777" w:rsidR="00343AE2" w:rsidRDefault="00343AE2" w:rsidP="002C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2"/>
      </w:rPr>
      <w:alias w:val="Título"/>
      <w:id w:val="4362594"/>
      <w:placeholder>
        <w:docPart w:val="D45A44A9271F4D12AC4B615E40A7D3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94F2425" w14:textId="635C3B7F" w:rsidR="001540FF" w:rsidRDefault="001540FF" w:rsidP="002C63A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1C555F">
          <w:rPr>
            <w:b/>
            <w:bCs/>
            <w:color w:val="1F497D" w:themeColor="text2"/>
            <w:sz w:val="22"/>
          </w:rPr>
          <w:t>Universidad Tecnológica Nacional</w:t>
        </w:r>
      </w:p>
    </w:sdtContent>
  </w:sdt>
  <w:sdt>
    <w:sdtPr>
      <w:rPr>
        <w:color w:val="4F81BD" w:themeColor="accent1"/>
        <w:sz w:val="18"/>
        <w:szCs w:val="18"/>
      </w:rPr>
      <w:alias w:val="Subtítulo"/>
      <w:id w:val="4362595"/>
      <w:placeholder>
        <w:docPart w:val="E403A04BB6FB4B5C8D253545EBB12A7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0C2A5A1D" w14:textId="696CDDA3" w:rsidR="001540FF" w:rsidRDefault="001540FF" w:rsidP="002C63A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 w:rsidRPr="001C555F">
          <w:rPr>
            <w:color w:val="4F81BD" w:themeColor="accent1"/>
            <w:sz w:val="18"/>
            <w:szCs w:val="18"/>
          </w:rPr>
          <w:t>-Facultad Regional de Córdoba-</w:t>
        </w:r>
      </w:p>
    </w:sdtContent>
  </w:sdt>
  <w:p w14:paraId="0C2338F0" w14:textId="0164BAC3" w:rsidR="001540FF" w:rsidRPr="001C555F" w:rsidRDefault="001540FF" w:rsidP="001C555F">
    <w:pPr>
      <w:pStyle w:val="Encabezado"/>
      <w:pBdr>
        <w:bottom w:val="single" w:sz="4" w:space="1" w:color="A6A6A6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808080" w:themeColor="text1" w:themeTint="7F"/>
        <w:sz w:val="18"/>
        <w:szCs w:val="18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editId="6B5C96C6">
          <wp:simplePos x="0" y="0"/>
          <wp:positionH relativeFrom="column">
            <wp:posOffset>120015</wp:posOffset>
          </wp:positionH>
          <wp:positionV relativeFrom="paragraph">
            <wp:posOffset>-520700</wp:posOffset>
          </wp:positionV>
          <wp:extent cx="504825" cy="603885"/>
          <wp:effectExtent l="0" t="0" r="0" b="0"/>
          <wp:wrapNone/>
          <wp:docPr id="5" name="4 Imagen" descr="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60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808080" w:themeColor="text1" w:themeTint="7F"/>
          <w:sz w:val="18"/>
          <w:szCs w:val="18"/>
        </w:rPr>
        <w:alias w:val="Autor"/>
        <w:id w:val="4362596"/>
        <w:placeholder>
          <w:docPart w:val="44EDA7C7CFD941A69830553D1B9EC75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1C555F">
          <w:rPr>
            <w:color w:val="808080" w:themeColor="text1" w:themeTint="7F"/>
            <w:sz w:val="18"/>
            <w:szCs w:val="18"/>
            <w:lang w:val="es-ES_tradnl"/>
          </w:rPr>
          <w:t>Ingeniería en Sistemas de Información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2231"/>
    <w:multiLevelType w:val="hybridMultilevel"/>
    <w:tmpl w:val="9F5E84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10A43"/>
    <w:multiLevelType w:val="hybridMultilevel"/>
    <w:tmpl w:val="BC940712"/>
    <w:lvl w:ilvl="0" w:tplc="040A000F">
      <w:start w:val="1"/>
      <w:numFmt w:val="decimal"/>
      <w:lvlText w:val="%1."/>
      <w:lvlJc w:val="left"/>
      <w:pPr>
        <w:ind w:left="2130" w:hanging="360"/>
      </w:pPr>
    </w:lvl>
    <w:lvl w:ilvl="1" w:tplc="040A0019" w:tentative="1">
      <w:start w:val="1"/>
      <w:numFmt w:val="lowerLetter"/>
      <w:lvlText w:val="%2."/>
      <w:lvlJc w:val="left"/>
      <w:pPr>
        <w:ind w:left="2850" w:hanging="360"/>
      </w:pPr>
    </w:lvl>
    <w:lvl w:ilvl="2" w:tplc="040A001B" w:tentative="1">
      <w:start w:val="1"/>
      <w:numFmt w:val="lowerRoman"/>
      <w:lvlText w:val="%3."/>
      <w:lvlJc w:val="right"/>
      <w:pPr>
        <w:ind w:left="3570" w:hanging="180"/>
      </w:pPr>
    </w:lvl>
    <w:lvl w:ilvl="3" w:tplc="040A000F" w:tentative="1">
      <w:start w:val="1"/>
      <w:numFmt w:val="decimal"/>
      <w:lvlText w:val="%4."/>
      <w:lvlJc w:val="left"/>
      <w:pPr>
        <w:ind w:left="4290" w:hanging="360"/>
      </w:pPr>
    </w:lvl>
    <w:lvl w:ilvl="4" w:tplc="040A0019" w:tentative="1">
      <w:start w:val="1"/>
      <w:numFmt w:val="lowerLetter"/>
      <w:lvlText w:val="%5."/>
      <w:lvlJc w:val="left"/>
      <w:pPr>
        <w:ind w:left="5010" w:hanging="360"/>
      </w:pPr>
    </w:lvl>
    <w:lvl w:ilvl="5" w:tplc="040A001B" w:tentative="1">
      <w:start w:val="1"/>
      <w:numFmt w:val="lowerRoman"/>
      <w:lvlText w:val="%6."/>
      <w:lvlJc w:val="right"/>
      <w:pPr>
        <w:ind w:left="5730" w:hanging="180"/>
      </w:pPr>
    </w:lvl>
    <w:lvl w:ilvl="6" w:tplc="040A000F" w:tentative="1">
      <w:start w:val="1"/>
      <w:numFmt w:val="decimal"/>
      <w:lvlText w:val="%7."/>
      <w:lvlJc w:val="left"/>
      <w:pPr>
        <w:ind w:left="6450" w:hanging="360"/>
      </w:pPr>
    </w:lvl>
    <w:lvl w:ilvl="7" w:tplc="040A0019" w:tentative="1">
      <w:start w:val="1"/>
      <w:numFmt w:val="lowerLetter"/>
      <w:lvlText w:val="%8."/>
      <w:lvlJc w:val="left"/>
      <w:pPr>
        <w:ind w:left="7170" w:hanging="360"/>
      </w:pPr>
    </w:lvl>
    <w:lvl w:ilvl="8" w:tplc="0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31E31BA8"/>
    <w:multiLevelType w:val="hybridMultilevel"/>
    <w:tmpl w:val="4B64A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10E6F"/>
    <w:multiLevelType w:val="hybridMultilevel"/>
    <w:tmpl w:val="949C94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B3E8C"/>
    <w:multiLevelType w:val="hybridMultilevel"/>
    <w:tmpl w:val="2BDA98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C09FA"/>
    <w:multiLevelType w:val="hybridMultilevel"/>
    <w:tmpl w:val="F30490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C65D5"/>
    <w:multiLevelType w:val="hybridMultilevel"/>
    <w:tmpl w:val="DE32B8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33"/>
    <w:rsid w:val="00035C51"/>
    <w:rsid w:val="000C1EB3"/>
    <w:rsid w:val="000F1176"/>
    <w:rsid w:val="00103962"/>
    <w:rsid w:val="00144905"/>
    <w:rsid w:val="001540FF"/>
    <w:rsid w:val="00196489"/>
    <w:rsid w:val="001C555F"/>
    <w:rsid w:val="001E0665"/>
    <w:rsid w:val="001E1DD3"/>
    <w:rsid w:val="002871DA"/>
    <w:rsid w:val="002C03D3"/>
    <w:rsid w:val="002C63AB"/>
    <w:rsid w:val="002D6298"/>
    <w:rsid w:val="00343AE2"/>
    <w:rsid w:val="00373639"/>
    <w:rsid w:val="003845F0"/>
    <w:rsid w:val="003D1087"/>
    <w:rsid w:val="0043134F"/>
    <w:rsid w:val="00480A6A"/>
    <w:rsid w:val="004B2016"/>
    <w:rsid w:val="00641A65"/>
    <w:rsid w:val="006456F9"/>
    <w:rsid w:val="00651CCA"/>
    <w:rsid w:val="006F3F06"/>
    <w:rsid w:val="00716A7F"/>
    <w:rsid w:val="00730D0C"/>
    <w:rsid w:val="00737FDA"/>
    <w:rsid w:val="00766851"/>
    <w:rsid w:val="007909C0"/>
    <w:rsid w:val="00822E9E"/>
    <w:rsid w:val="00867F59"/>
    <w:rsid w:val="008772A0"/>
    <w:rsid w:val="008C6133"/>
    <w:rsid w:val="008E2502"/>
    <w:rsid w:val="00930034"/>
    <w:rsid w:val="009508F9"/>
    <w:rsid w:val="009962CF"/>
    <w:rsid w:val="009B16CB"/>
    <w:rsid w:val="009B658B"/>
    <w:rsid w:val="009F5E1C"/>
    <w:rsid w:val="00A06F55"/>
    <w:rsid w:val="00A12F3E"/>
    <w:rsid w:val="00A41D1E"/>
    <w:rsid w:val="00AF2614"/>
    <w:rsid w:val="00B570A8"/>
    <w:rsid w:val="00B63A2A"/>
    <w:rsid w:val="00B9649B"/>
    <w:rsid w:val="00B97EB3"/>
    <w:rsid w:val="00BC5433"/>
    <w:rsid w:val="00BD67F9"/>
    <w:rsid w:val="00C92C9F"/>
    <w:rsid w:val="00CA52A2"/>
    <w:rsid w:val="00CC145C"/>
    <w:rsid w:val="00CC2E4C"/>
    <w:rsid w:val="00DC4477"/>
    <w:rsid w:val="00DE7F49"/>
    <w:rsid w:val="00DF08DD"/>
    <w:rsid w:val="00E138ED"/>
    <w:rsid w:val="00F21173"/>
    <w:rsid w:val="00F52C74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F7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59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5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54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3F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3F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F3F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54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C5433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BC5433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BC543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54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C54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BC5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C54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s-ES"/>
    </w:rPr>
  </w:style>
  <w:style w:type="character" w:styleId="nfasis">
    <w:name w:val="Emphasis"/>
    <w:basedOn w:val="Fuentedeprrafopredeter"/>
    <w:uiPriority w:val="20"/>
    <w:qFormat/>
    <w:rsid w:val="00BC5433"/>
    <w:rPr>
      <w:i/>
      <w:iCs/>
    </w:rPr>
  </w:style>
  <w:style w:type="table" w:styleId="Listamedia1">
    <w:name w:val="Medium List 1"/>
    <w:basedOn w:val="Tablanormal"/>
    <w:uiPriority w:val="65"/>
    <w:rsid w:val="00BC54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Sombreadomedio2-nfasis1">
    <w:name w:val="Medium Shading 2 Accent 1"/>
    <w:basedOn w:val="Tablanormal"/>
    <w:uiPriority w:val="64"/>
    <w:rsid w:val="00BC5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C54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3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1964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1E"/>
    <w:rPr>
      <w:b/>
      <w:bCs/>
      <w:i/>
      <w:iCs/>
      <w:color w:val="4F81BD" w:themeColor="accent1"/>
    </w:rPr>
  </w:style>
  <w:style w:type="table" w:styleId="Sombreadoclaro">
    <w:name w:val="Light Shading"/>
    <w:basedOn w:val="Tablanormal"/>
    <w:uiPriority w:val="60"/>
    <w:rsid w:val="00B96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apple-style-span">
    <w:name w:val="apple-style-span"/>
    <w:basedOn w:val="Fuentedeprrafopredeter"/>
    <w:rsid w:val="00641A65"/>
  </w:style>
  <w:style w:type="character" w:customStyle="1" w:styleId="apple-converted-space">
    <w:name w:val="apple-converted-space"/>
    <w:basedOn w:val="Fuentedeprrafopredeter"/>
    <w:rsid w:val="00641A65"/>
  </w:style>
  <w:style w:type="table" w:styleId="Cuadrculaclara">
    <w:name w:val="Light Grid"/>
    <w:basedOn w:val="Tablanormal"/>
    <w:uiPriority w:val="62"/>
    <w:rsid w:val="006F3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F3F06"/>
    <w:rPr>
      <w:rFonts w:asciiTheme="majorHAnsi" w:eastAsiaTheme="majorEastAsia" w:hAnsiTheme="majorHAnsi" w:cstheme="majorBidi"/>
      <w:color w:val="254061" w:themeColor="accent1" w:themeShade="7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6F3F06"/>
    <w:rPr>
      <w:rFonts w:asciiTheme="majorHAnsi" w:eastAsiaTheme="majorEastAsia" w:hAnsiTheme="majorHAnsi" w:cstheme="majorBidi"/>
      <w:i/>
      <w:iCs/>
      <w:color w:val="254061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6F3F0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3AB"/>
    <w:rPr>
      <w:sz w:val="24"/>
      <w:lang w:val="es-ES"/>
    </w:rPr>
  </w:style>
  <w:style w:type="paragraph" w:styleId="Piedepgina">
    <w:name w:val="footer"/>
    <w:basedOn w:val="Normal"/>
    <w:link w:val="PiedepginaCar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C63AB"/>
    <w:rPr>
      <w:sz w:val="24"/>
      <w:lang w:val="es-ES"/>
    </w:rPr>
  </w:style>
  <w:style w:type="character" w:styleId="Nmerodepgina">
    <w:name w:val="page number"/>
    <w:basedOn w:val="Fuentedeprrafopredeter"/>
    <w:rsid w:val="00AF2614"/>
  </w:style>
  <w:style w:type="table" w:styleId="Sombreadoclaro-nfasis1">
    <w:name w:val="Light Shading Accent 1"/>
    <w:basedOn w:val="Tablanormal"/>
    <w:uiPriority w:val="60"/>
    <w:rsid w:val="008C6133"/>
    <w:pPr>
      <w:spacing w:after="0" w:line="240" w:lineRule="auto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59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5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54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3F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3F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F3F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54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C5433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BC5433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BC543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54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C54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BC5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C54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s-ES"/>
    </w:rPr>
  </w:style>
  <w:style w:type="character" w:styleId="nfasis">
    <w:name w:val="Emphasis"/>
    <w:basedOn w:val="Fuentedeprrafopredeter"/>
    <w:uiPriority w:val="20"/>
    <w:qFormat/>
    <w:rsid w:val="00BC5433"/>
    <w:rPr>
      <w:i/>
      <w:iCs/>
    </w:rPr>
  </w:style>
  <w:style w:type="table" w:styleId="Listamedia1">
    <w:name w:val="Medium List 1"/>
    <w:basedOn w:val="Tablanormal"/>
    <w:uiPriority w:val="65"/>
    <w:rsid w:val="00BC54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Sombreadomedio2-nfasis1">
    <w:name w:val="Medium Shading 2 Accent 1"/>
    <w:basedOn w:val="Tablanormal"/>
    <w:uiPriority w:val="64"/>
    <w:rsid w:val="00BC5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C54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3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1964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1E"/>
    <w:rPr>
      <w:b/>
      <w:bCs/>
      <w:i/>
      <w:iCs/>
      <w:color w:val="4F81BD" w:themeColor="accent1"/>
    </w:rPr>
  </w:style>
  <w:style w:type="table" w:styleId="Sombreadoclaro">
    <w:name w:val="Light Shading"/>
    <w:basedOn w:val="Tablanormal"/>
    <w:uiPriority w:val="60"/>
    <w:rsid w:val="00B96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apple-style-span">
    <w:name w:val="apple-style-span"/>
    <w:basedOn w:val="Fuentedeprrafopredeter"/>
    <w:rsid w:val="00641A65"/>
  </w:style>
  <w:style w:type="character" w:customStyle="1" w:styleId="apple-converted-space">
    <w:name w:val="apple-converted-space"/>
    <w:basedOn w:val="Fuentedeprrafopredeter"/>
    <w:rsid w:val="00641A65"/>
  </w:style>
  <w:style w:type="table" w:styleId="Cuadrculaclara">
    <w:name w:val="Light Grid"/>
    <w:basedOn w:val="Tablanormal"/>
    <w:uiPriority w:val="62"/>
    <w:rsid w:val="006F3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F3F06"/>
    <w:rPr>
      <w:rFonts w:asciiTheme="majorHAnsi" w:eastAsiaTheme="majorEastAsia" w:hAnsiTheme="majorHAnsi" w:cstheme="majorBidi"/>
      <w:color w:val="254061" w:themeColor="accent1" w:themeShade="7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6F3F06"/>
    <w:rPr>
      <w:rFonts w:asciiTheme="majorHAnsi" w:eastAsiaTheme="majorEastAsia" w:hAnsiTheme="majorHAnsi" w:cstheme="majorBidi"/>
      <w:i/>
      <w:iCs/>
      <w:color w:val="254061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6F3F0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3AB"/>
    <w:rPr>
      <w:sz w:val="24"/>
      <w:lang w:val="es-ES"/>
    </w:rPr>
  </w:style>
  <w:style w:type="paragraph" w:styleId="Piedepgina">
    <w:name w:val="footer"/>
    <w:basedOn w:val="Normal"/>
    <w:link w:val="PiedepginaCar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C63AB"/>
    <w:rPr>
      <w:sz w:val="24"/>
      <w:lang w:val="es-ES"/>
    </w:rPr>
  </w:style>
  <w:style w:type="character" w:styleId="Nmerodepgina">
    <w:name w:val="page number"/>
    <w:basedOn w:val="Fuentedeprrafopredeter"/>
    <w:rsid w:val="00AF2614"/>
  </w:style>
  <w:style w:type="table" w:styleId="Sombreadoclaro-nfasis1">
    <w:name w:val="Light Shading Accent 1"/>
    <w:basedOn w:val="Tablanormal"/>
    <w:uiPriority w:val="60"/>
    <w:rsid w:val="008C6133"/>
    <w:pPr>
      <w:spacing w:after="0" w:line="240" w:lineRule="auto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acu\2010\GC\Trabajo%20Practico%20n&#186;2\Libreria\Detalles%20scrap%20y%20M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_trad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Prevención</c:v>
          </c:tx>
          <c:invertIfNegative val="0"/>
          <c:val>
            <c:numRef>
              <c:f>'[Detalles scrap y MP.xlsx]Detalles Costos Con Mejoras'!$B$34:$B$35</c:f>
              <c:numCache>
                <c:formatCode>_ [$$-2C0A]\ * #,##0.00_ ;_ [$$-2C0A]\ * \-#,##0.00_ ;_ [$$-2C0A]\ * "-"??_ ;_ @_ </c:formatCode>
                <c:ptCount val="2"/>
                <c:pt idx="0">
                  <c:v>0</c:v>
                </c:pt>
                <c:pt idx="1">
                  <c:v>5030</c:v>
                </c:pt>
              </c:numCache>
            </c:numRef>
          </c:val>
        </c:ser>
        <c:ser>
          <c:idx val="1"/>
          <c:order val="1"/>
          <c:tx>
            <c:v>Evaluación</c:v>
          </c:tx>
          <c:invertIfNegative val="0"/>
          <c:val>
            <c:numRef>
              <c:f>'[Detalles scrap y MP.xlsx]Detalles Costos Con Mejoras'!$C$34:$C$35</c:f>
              <c:numCache>
                <c:formatCode>_ [$$-2C0A]\ * #,##0.00_ ;_ [$$-2C0A]\ * \-#,##0.00_ ;_ [$$-2C0A]\ * "-"??_ ;_ @_ </c:formatCode>
                <c:ptCount val="2"/>
                <c:pt idx="0">
                  <c:v>3034.08</c:v>
                </c:pt>
                <c:pt idx="1">
                  <c:v>3034.08</c:v>
                </c:pt>
              </c:numCache>
            </c:numRef>
          </c:val>
        </c:ser>
        <c:ser>
          <c:idx val="2"/>
          <c:order val="2"/>
          <c:tx>
            <c:v>Fallas Internas</c:v>
          </c:tx>
          <c:invertIfNegative val="0"/>
          <c:val>
            <c:numRef>
              <c:f>'[Detalles scrap y MP.xlsx]Detalles Costos Con Mejoras'!$D$34:$D$35</c:f>
              <c:numCache>
                <c:formatCode>_ [$$-2C0A]\ * #,##0.00_ ;_ [$$-2C0A]\ * \-#,##0.00_ ;_ [$$-2C0A]\ * "-"??_ ;_ @_ </c:formatCode>
                <c:ptCount val="2"/>
                <c:pt idx="0">
                  <c:v>9900.84</c:v>
                </c:pt>
                <c:pt idx="1">
                  <c:v>76.64</c:v>
                </c:pt>
              </c:numCache>
            </c:numRef>
          </c:val>
        </c:ser>
        <c:ser>
          <c:idx val="3"/>
          <c:order val="3"/>
          <c:tx>
            <c:v>Fallas Externas</c:v>
          </c:tx>
          <c:invertIfNegative val="0"/>
          <c:val>
            <c:numRef>
              <c:f>'[Detalles scrap y MP.xlsx]Detalles Costos Con Mejoras'!$E$34:$E$35</c:f>
              <c:numCache>
                <c:formatCode>_ [$$-2C0A]\ * #,##0.00_ ;_ [$$-2C0A]\ * \-#,##0.00_ ;_ [$$-2C0A]\ * "-"??_ ;_ @_ </c:formatCode>
                <c:ptCount val="2"/>
                <c:pt idx="0">
                  <c:v>1342.93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6819456"/>
        <c:axId val="136821760"/>
      </c:barChart>
      <c:catAx>
        <c:axId val="136819456"/>
        <c:scaling>
          <c:orientation val="minMax"/>
        </c:scaling>
        <c:delete val="0"/>
        <c:axPos val="b"/>
        <c:majorTickMark val="out"/>
        <c:minorTickMark val="none"/>
        <c:tickLblPos val="nextTo"/>
        <c:crossAx val="136821760"/>
        <c:crosses val="autoZero"/>
        <c:auto val="1"/>
        <c:lblAlgn val="ctr"/>
        <c:lblOffset val="100"/>
        <c:noMultiLvlLbl val="0"/>
      </c:catAx>
      <c:valAx>
        <c:axId val="136821760"/>
        <c:scaling>
          <c:orientation val="minMax"/>
        </c:scaling>
        <c:delete val="0"/>
        <c:axPos val="l"/>
        <c:majorGridlines/>
        <c:numFmt formatCode="_ [$$-2C0A]\ * #,##0.00_ ;_ [$$-2C0A]\ * \-#,##0.00_ ;_ [$$-2C0A]\ * &quot;-&quot;??_ ;_ @_ " sourceLinked="1"/>
        <c:majorTickMark val="out"/>
        <c:minorTickMark val="none"/>
        <c:tickLblPos val="nextTo"/>
        <c:crossAx val="136819456"/>
        <c:crossesAt val="1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5A44A9271F4D12AC4B615E40A7D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5986-2C2D-487A-B13B-BD7FFC3363D3}"/>
      </w:docPartPr>
      <w:docPartBody>
        <w:p w:rsidR="00886C3C" w:rsidRDefault="00886C3C" w:rsidP="00886C3C">
          <w:pPr>
            <w:pStyle w:val="D45A44A9271F4D12AC4B615E40A7D33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E403A04BB6FB4B5C8D253545EBB1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4F754-26FC-4188-A069-A727DED36EF1}"/>
      </w:docPartPr>
      <w:docPartBody>
        <w:p w:rsidR="00886C3C" w:rsidRDefault="00886C3C" w:rsidP="00886C3C">
          <w:pPr>
            <w:pStyle w:val="E403A04BB6FB4B5C8D253545EBB12A7F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44EDA7C7CFD941A69830553D1B9EC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4EA1-6856-4FA7-AA69-8FF10AF1C8C9}"/>
      </w:docPartPr>
      <w:docPartBody>
        <w:p w:rsidR="00886C3C" w:rsidRDefault="00886C3C" w:rsidP="00886C3C">
          <w:pPr>
            <w:pStyle w:val="44EDA7C7CFD941A69830553D1B9EC75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Kabel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3C"/>
    <w:rsid w:val="00886C3C"/>
    <w:rsid w:val="00D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FF6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EC33FEF926419FBE5E240CDBB753A5">
    <w:name w:val="39EC33FEF926419FBE5E240CDBB753A5"/>
    <w:rsid w:val="00886C3C"/>
  </w:style>
  <w:style w:type="paragraph" w:customStyle="1" w:styleId="D45A44A9271F4D12AC4B615E40A7D332">
    <w:name w:val="D45A44A9271F4D12AC4B615E40A7D332"/>
    <w:rsid w:val="00886C3C"/>
  </w:style>
  <w:style w:type="paragraph" w:customStyle="1" w:styleId="E403A04BB6FB4B5C8D253545EBB12A7F">
    <w:name w:val="E403A04BB6FB4B5C8D253545EBB12A7F"/>
    <w:rsid w:val="00886C3C"/>
  </w:style>
  <w:style w:type="paragraph" w:customStyle="1" w:styleId="44EDA7C7CFD941A69830553D1B9EC751">
    <w:name w:val="44EDA7C7CFD941A69830553D1B9EC751"/>
    <w:rsid w:val="00886C3C"/>
  </w:style>
  <w:style w:type="paragraph" w:customStyle="1" w:styleId="620159D1C797470BA844D07453D6E209">
    <w:name w:val="620159D1C797470BA844D07453D6E209"/>
    <w:rsid w:val="00886C3C"/>
  </w:style>
  <w:style w:type="paragraph" w:customStyle="1" w:styleId="F9263FE4A079427A9BDBD9F8AA6843DE">
    <w:name w:val="F9263FE4A079427A9BDBD9F8AA6843DE"/>
    <w:rsid w:val="00886C3C"/>
  </w:style>
  <w:style w:type="paragraph" w:customStyle="1" w:styleId="0E99C25C3DC6493D98C2B4D72E654E89">
    <w:name w:val="0E99C25C3DC6493D98C2B4D72E654E89"/>
    <w:rsid w:val="00886C3C"/>
  </w:style>
  <w:style w:type="paragraph" w:customStyle="1" w:styleId="8D586FA6DAEE41FEA46C0F8B70A97D4A">
    <w:name w:val="8D586FA6DAEE41FEA46C0F8B70A97D4A"/>
    <w:rsid w:val="00886C3C"/>
  </w:style>
  <w:style w:type="paragraph" w:customStyle="1" w:styleId="4FCE97BF40784626BC9852DBECE8932D">
    <w:name w:val="4FCE97BF40784626BC9852DBECE8932D"/>
    <w:rsid w:val="00886C3C"/>
  </w:style>
  <w:style w:type="paragraph" w:customStyle="1" w:styleId="361A8183A538447FBFF3742450A73989">
    <w:name w:val="361A8183A538447FBFF3742450A73989"/>
    <w:rsid w:val="00886C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EC33FEF926419FBE5E240CDBB753A5">
    <w:name w:val="39EC33FEF926419FBE5E240CDBB753A5"/>
    <w:rsid w:val="00886C3C"/>
  </w:style>
  <w:style w:type="paragraph" w:customStyle="1" w:styleId="D45A44A9271F4D12AC4B615E40A7D332">
    <w:name w:val="D45A44A9271F4D12AC4B615E40A7D332"/>
    <w:rsid w:val="00886C3C"/>
  </w:style>
  <w:style w:type="paragraph" w:customStyle="1" w:styleId="E403A04BB6FB4B5C8D253545EBB12A7F">
    <w:name w:val="E403A04BB6FB4B5C8D253545EBB12A7F"/>
    <w:rsid w:val="00886C3C"/>
  </w:style>
  <w:style w:type="paragraph" w:customStyle="1" w:styleId="44EDA7C7CFD941A69830553D1B9EC751">
    <w:name w:val="44EDA7C7CFD941A69830553D1B9EC751"/>
    <w:rsid w:val="00886C3C"/>
  </w:style>
  <w:style w:type="paragraph" w:customStyle="1" w:styleId="620159D1C797470BA844D07453D6E209">
    <w:name w:val="620159D1C797470BA844D07453D6E209"/>
    <w:rsid w:val="00886C3C"/>
  </w:style>
  <w:style w:type="paragraph" w:customStyle="1" w:styleId="F9263FE4A079427A9BDBD9F8AA6843DE">
    <w:name w:val="F9263FE4A079427A9BDBD9F8AA6843DE"/>
    <w:rsid w:val="00886C3C"/>
  </w:style>
  <w:style w:type="paragraph" w:customStyle="1" w:styleId="0E99C25C3DC6493D98C2B4D72E654E89">
    <w:name w:val="0E99C25C3DC6493D98C2B4D72E654E89"/>
    <w:rsid w:val="00886C3C"/>
  </w:style>
  <w:style w:type="paragraph" w:customStyle="1" w:styleId="8D586FA6DAEE41FEA46C0F8B70A97D4A">
    <w:name w:val="8D586FA6DAEE41FEA46C0F8B70A97D4A"/>
    <w:rsid w:val="00886C3C"/>
  </w:style>
  <w:style w:type="paragraph" w:customStyle="1" w:styleId="4FCE97BF40784626BC9852DBECE8932D">
    <w:name w:val="4FCE97BF40784626BC9852DBECE8932D"/>
    <w:rsid w:val="00886C3C"/>
  </w:style>
  <w:style w:type="paragraph" w:customStyle="1" w:styleId="361A8183A538447FBFF3742450A73989">
    <w:name w:val="361A8183A538447FBFF3742450A73989"/>
    <w:rsid w:val="00886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2CF96-3BB2-41D0-BC68-3F6400FC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15</Pages>
  <Words>1656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Nacional</vt:lpstr>
    </vt:vector>
  </TitlesOfParts>
  <Company/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-Facultad Regional de Córdoba-</dc:subject>
  <dc:creator>Ingeniería en Sistemas de Información</dc:creator>
  <cp:keywords/>
  <dc:description/>
  <cp:lastModifiedBy>WinuE</cp:lastModifiedBy>
  <cp:revision>25</cp:revision>
  <dcterms:created xsi:type="dcterms:W3CDTF">2010-05-26T20:59:00Z</dcterms:created>
  <dcterms:modified xsi:type="dcterms:W3CDTF">2010-05-27T16:46:00Z</dcterms:modified>
</cp:coreProperties>
</file>