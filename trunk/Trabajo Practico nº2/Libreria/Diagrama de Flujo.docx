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1D58" w14:textId="7D2BA6B6" w:rsidR="00EF6EC4" w:rsidRPr="008353CA" w:rsidRDefault="008353CA" w:rsidP="008353CA">
      <w:pPr>
        <w:pStyle w:val="Ttulo2"/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1D9AF30A">
                <wp:simplePos x="0" y="0"/>
                <wp:positionH relativeFrom="column">
                  <wp:posOffset>5118646</wp:posOffset>
                </wp:positionH>
                <wp:positionV relativeFrom="paragraph">
                  <wp:posOffset>6107061</wp:posOffset>
                </wp:positionV>
                <wp:extent cx="10633" cy="457200"/>
                <wp:effectExtent l="95250" t="0" r="46517" b="38100"/>
                <wp:wrapNone/>
                <wp:docPr id="83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1 Conector recto de flecha" o:spid="_x0000_s1026" type="#_x0000_t32" style="position:absolute;margin-left:403.05pt;margin-top:480.85pt;width:.85pt;height:3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1D040FB0">
                <wp:simplePos x="0" y="0"/>
                <wp:positionH relativeFrom="column">
                  <wp:posOffset>2727960</wp:posOffset>
                </wp:positionH>
                <wp:positionV relativeFrom="paragraph">
                  <wp:posOffset>6216015</wp:posOffset>
                </wp:positionV>
                <wp:extent cx="0" cy="1231900"/>
                <wp:effectExtent l="95250" t="0" r="57150" b="44450"/>
                <wp:wrapNone/>
                <wp:docPr id="6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214.8pt;margin-top:489.45pt;width:0;height:9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1059340B">
                <wp:simplePos x="0" y="0"/>
                <wp:positionH relativeFrom="column">
                  <wp:posOffset>2727960</wp:posOffset>
                </wp:positionH>
                <wp:positionV relativeFrom="paragraph">
                  <wp:posOffset>7759065</wp:posOffset>
                </wp:positionV>
                <wp:extent cx="7620" cy="611505"/>
                <wp:effectExtent l="95250" t="0" r="49530" b="36195"/>
                <wp:wrapNone/>
                <wp:docPr id="217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1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14.8pt;margin-top:610.95pt;width:.6pt;height:48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7DF6B8F0">
                <wp:simplePos x="0" y="0"/>
                <wp:positionH relativeFrom="column">
                  <wp:posOffset>3189605</wp:posOffset>
                </wp:positionH>
                <wp:positionV relativeFrom="paragraph">
                  <wp:posOffset>6852285</wp:posOffset>
                </wp:positionV>
                <wp:extent cx="1686560" cy="1518285"/>
                <wp:effectExtent l="38100" t="0" r="8890" b="43815"/>
                <wp:wrapNone/>
                <wp:docPr id="21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560" cy="151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251.15pt;margin-top:539.55pt;width:132.8pt;height:119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508B6B33">
                <wp:simplePos x="0" y="0"/>
                <wp:positionH relativeFrom="column">
                  <wp:posOffset>2284730</wp:posOffset>
                </wp:positionH>
                <wp:positionV relativeFrom="paragraph">
                  <wp:posOffset>8371205</wp:posOffset>
                </wp:positionV>
                <wp:extent cx="904875" cy="314960"/>
                <wp:effectExtent l="0" t="0" r="9525" b="8890"/>
                <wp:wrapNone/>
                <wp:docPr id="216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3AD6" w14:textId="4DF3439F" w:rsidR="00750328" w:rsidRDefault="00750328" w:rsidP="0075032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26" style="position:absolute;margin-left:179.9pt;margin-top:659.15pt;width:71.25pt;height:24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" fillcolor="#4f81bd [3204]" strokecolor="#4f81bd [3204]" strokeweight="2pt">
                <v:textbox>
                  <w:txbxContent>
                    <w:p w14:paraId="340C3AD6" w14:textId="4DF3439F" w:rsidR="00750328" w:rsidRDefault="00750328" w:rsidP="0075032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1777FAFA">
                <wp:simplePos x="0" y="0"/>
                <wp:positionH relativeFrom="column">
                  <wp:posOffset>1964690</wp:posOffset>
                </wp:positionH>
                <wp:positionV relativeFrom="paragraph">
                  <wp:posOffset>7448550</wp:posOffset>
                </wp:positionV>
                <wp:extent cx="1504950" cy="314325"/>
                <wp:effectExtent l="0" t="0" r="0" b="9525"/>
                <wp:wrapNone/>
                <wp:docPr id="7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AB06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Embalaje Para Envío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7" style="position:absolute;margin-left:154.7pt;margin-top:586.5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" fillcolor="#4f81bd [3204]" strokecolor="#4f81bd [3204]" strokeweight="2pt">
                <v:textbox>
                  <w:txbxContent>
                    <w:p w14:paraId="02A8AB06" w14:textId="77777777" w:rsidR="00EF6EC4" w:rsidRDefault="00EF6EC4" w:rsidP="00EF6EC4">
                      <w:pPr>
                        <w:jc w:val="center"/>
                      </w:pPr>
                      <w:r>
                        <w:t>Embalaje Para Envío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579CE1F4">
                <wp:simplePos x="0" y="0"/>
                <wp:positionH relativeFrom="column">
                  <wp:posOffset>2752090</wp:posOffset>
                </wp:positionH>
                <wp:positionV relativeFrom="paragraph">
                  <wp:posOffset>4443095</wp:posOffset>
                </wp:positionV>
                <wp:extent cx="0" cy="609600"/>
                <wp:effectExtent l="95250" t="0" r="38100" b="38100"/>
                <wp:wrapNone/>
                <wp:docPr id="45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recto de flecha" o:spid="_x0000_s1026" type="#_x0000_t32" style="position:absolute;margin-left:216.7pt;margin-top:349.85pt;width:0;height:4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43CCA48">
                <wp:simplePos x="0" y="0"/>
                <wp:positionH relativeFrom="column">
                  <wp:posOffset>1894840</wp:posOffset>
                </wp:positionH>
                <wp:positionV relativeFrom="paragraph">
                  <wp:posOffset>5052695</wp:posOffset>
                </wp:positionV>
                <wp:extent cx="1685925" cy="1133475"/>
                <wp:effectExtent l="0" t="0" r="9525" b="9525"/>
                <wp:wrapNone/>
                <wp:docPr id="14" name="2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5411" w14:textId="483D0DA5" w:rsidR="00EF6EC4" w:rsidRPr="00CB731E" w:rsidRDefault="00CB731E" w:rsidP="00EF6E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731E">
                              <w:rPr>
                                <w:sz w:val="18"/>
                                <w:szCs w:val="18"/>
                              </w:rPr>
                              <w:t>¿Pasa Inspección General?</w:t>
                            </w:r>
                          </w:p>
                          <w:p w14:paraId="05BEC29B" w14:textId="77777777" w:rsidR="00EF6EC4" w:rsidRDefault="00EF6EC4" w:rsidP="00EF6EC4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2 Decisión" o:spid="_x0000_s1028" type="#_x0000_t110" style="position:absolute;margin-left:149.2pt;margin-top:397.85pt;width:132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" fillcolor="#4f81bd [3204]" strokecolor="#4f81bd [3204]" strokeweight="2pt">
                <v:textbox>
                  <w:txbxContent>
                    <w:p w14:paraId="22ED5411" w14:textId="483D0DA5" w:rsidR="00EF6EC4" w:rsidRPr="00CB731E" w:rsidRDefault="00CB731E" w:rsidP="00EF6E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731E">
                        <w:rPr>
                          <w:sz w:val="18"/>
                          <w:szCs w:val="18"/>
                        </w:rPr>
                        <w:t>¿Pasa Inspección General?</w:t>
                      </w:r>
                    </w:p>
                    <w:p w14:paraId="05BEC29B" w14:textId="77777777" w:rsidR="00EF6EC4" w:rsidRDefault="00EF6EC4" w:rsidP="00EF6EC4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61CB8A57">
                <wp:simplePos x="0" y="0"/>
                <wp:positionH relativeFrom="column">
                  <wp:posOffset>5193665</wp:posOffset>
                </wp:positionH>
                <wp:positionV relativeFrom="paragraph">
                  <wp:posOffset>4594860</wp:posOffset>
                </wp:positionV>
                <wp:extent cx="301625" cy="254000"/>
                <wp:effectExtent l="0" t="0" r="0" b="0"/>
                <wp:wrapNone/>
                <wp:docPr id="7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B74A7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30635004">
                                  <wp:extent cx="113030" cy="95369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9" type="#_x0000_t202" style="position:absolute;margin-left:408.95pt;margin-top:361.8pt;width:23.7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" stroked="f">
                <v:textbox>
                  <w:txbxContent>
                    <w:p w14:paraId="606B74A7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30635004">
                            <wp:extent cx="113030" cy="95369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4919357D">
                <wp:simplePos x="0" y="0"/>
                <wp:positionH relativeFrom="column">
                  <wp:posOffset>3603184</wp:posOffset>
                </wp:positionH>
                <wp:positionV relativeFrom="paragraph">
                  <wp:posOffset>4276504</wp:posOffset>
                </wp:positionV>
                <wp:extent cx="1518698" cy="7620"/>
                <wp:effectExtent l="38100" t="76200" r="0" b="87630"/>
                <wp:wrapNone/>
                <wp:docPr id="72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98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83.7pt;margin-top:336.75pt;width:119.6pt;height: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67B09082">
                <wp:simplePos x="0" y="0"/>
                <wp:positionH relativeFrom="column">
                  <wp:posOffset>1352550</wp:posOffset>
                </wp:positionH>
                <wp:positionV relativeFrom="paragraph">
                  <wp:posOffset>4316095</wp:posOffset>
                </wp:positionV>
                <wp:extent cx="580390" cy="0"/>
                <wp:effectExtent l="0" t="76200" r="0" b="95250"/>
                <wp:wrapNone/>
                <wp:docPr id="41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106.5pt;margin-top:339.85pt;width:45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512E831F">
                <wp:simplePos x="0" y="0"/>
                <wp:positionH relativeFrom="column">
                  <wp:posOffset>2752090</wp:posOffset>
                </wp:positionH>
                <wp:positionV relativeFrom="paragraph">
                  <wp:posOffset>1198880</wp:posOffset>
                </wp:positionV>
                <wp:extent cx="0" cy="371475"/>
                <wp:effectExtent l="95250" t="0" r="76200" b="47625"/>
                <wp:wrapNone/>
                <wp:docPr id="25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16.7pt;margin-top:94.4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FE15D15">
                <wp:simplePos x="0" y="0"/>
                <wp:positionH relativeFrom="column">
                  <wp:posOffset>1965214</wp:posOffset>
                </wp:positionH>
                <wp:positionV relativeFrom="paragraph">
                  <wp:posOffset>682515</wp:posOffset>
                </wp:positionV>
                <wp:extent cx="1571625" cy="523875"/>
                <wp:effectExtent l="0" t="0" r="9525" b="9525"/>
                <wp:wrapNone/>
                <wp:docPr id="1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6DA3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Recepción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5 Rectángulo redondeado" o:spid="_x0000_s1030" style="position:absolute;margin-left:154.75pt;margin-top:53.75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" fillcolor="#4f81bd [3204]" strokecolor="#4f81bd [3204]" strokeweight="2pt">
                <v:textbox>
                  <w:txbxContent>
                    <w:p w14:paraId="5BF56DA3" w14:textId="77777777" w:rsidR="00EF6EC4" w:rsidRDefault="00EF6EC4" w:rsidP="00EF6EC4">
                      <w:pPr>
                        <w:jc w:val="center"/>
                      </w:pPr>
                      <w:r>
                        <w:t>Recepción de Materia Prima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2A323BE1">
                <wp:simplePos x="0" y="0"/>
                <wp:positionH relativeFrom="column">
                  <wp:posOffset>5180965</wp:posOffset>
                </wp:positionH>
                <wp:positionV relativeFrom="paragraph">
                  <wp:posOffset>6137275</wp:posOffset>
                </wp:positionV>
                <wp:extent cx="381635" cy="254000"/>
                <wp:effectExtent l="0" t="0" r="0" b="0"/>
                <wp:wrapNone/>
                <wp:docPr id="85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0AC8" w14:textId="77777777" w:rsidR="00284645" w:rsidRDefault="00284645" w:rsidP="002846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64EDB019">
                                  <wp:extent cx="113030" cy="95369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7.95pt;margin-top:483.25pt;width:30.05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I7agIAANA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" stroked="f">
                <v:textbox>
                  <w:txbxContent>
                    <w:p w14:paraId="4E310AC8" w14:textId="77777777" w:rsidR="00284645" w:rsidRDefault="00284645" w:rsidP="002846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64EDB019">
                            <wp:extent cx="113030" cy="95369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0FB69732">
                <wp:simplePos x="0" y="0"/>
                <wp:positionH relativeFrom="column">
                  <wp:posOffset>3776345</wp:posOffset>
                </wp:positionH>
                <wp:positionV relativeFrom="paragraph">
                  <wp:posOffset>5353685</wp:posOffset>
                </wp:positionV>
                <wp:extent cx="381635" cy="254000"/>
                <wp:effectExtent l="0" t="0" r="0" b="0"/>
                <wp:wrapNone/>
                <wp:docPr id="6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2BE5D" w14:textId="77777777" w:rsidR="00452075" w:rsidRDefault="00452075" w:rsidP="004520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0FF976FC">
                                  <wp:extent cx="113030" cy="95369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35pt;margin-top:421.55pt;width:30.0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" stroked="f">
                <v:textbox>
                  <w:txbxContent>
                    <w:p w14:paraId="4272BE5D" w14:textId="77777777" w:rsidR="00452075" w:rsidRDefault="00452075" w:rsidP="004520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0FF976FC">
                            <wp:extent cx="113030" cy="95369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1AEDF79">
                <wp:simplePos x="0" y="0"/>
                <wp:positionH relativeFrom="column">
                  <wp:posOffset>2755265</wp:posOffset>
                </wp:positionH>
                <wp:positionV relativeFrom="paragraph">
                  <wp:posOffset>6462395</wp:posOffset>
                </wp:positionV>
                <wp:extent cx="304800" cy="257175"/>
                <wp:effectExtent l="0" t="0" r="0" b="0"/>
                <wp:wrapNone/>
                <wp:docPr id="24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5B21" w14:textId="77777777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6.95pt;margin-top:508.85pt;width:2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" stroked="f">
                <v:textbox>
                  <w:txbxContent>
                    <w:p w14:paraId="27DE5B21" w14:textId="77777777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72A3B9B">
                <wp:simplePos x="0" y="0"/>
                <wp:positionH relativeFrom="column">
                  <wp:posOffset>4002405</wp:posOffset>
                </wp:positionH>
                <wp:positionV relativeFrom="paragraph">
                  <wp:posOffset>975995</wp:posOffset>
                </wp:positionV>
                <wp:extent cx="0" cy="1000125"/>
                <wp:effectExtent l="0" t="0" r="19050" b="0"/>
                <wp:wrapNone/>
                <wp:docPr id="33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15pt,76.85pt" to="315.1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6661208A">
                <wp:simplePos x="0" y="0"/>
                <wp:positionH relativeFrom="column">
                  <wp:posOffset>3562985</wp:posOffset>
                </wp:positionH>
                <wp:positionV relativeFrom="paragraph">
                  <wp:posOffset>1973580</wp:posOffset>
                </wp:positionV>
                <wp:extent cx="438150" cy="0"/>
                <wp:effectExtent l="0" t="0" r="0" b="19050"/>
                <wp:wrapNone/>
                <wp:docPr id="32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155.4pt" to="315.0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" strokecolor="#4f81bd [3204]"/>
            </w:pict>
          </mc:Fallback>
        </mc:AlternateContent>
      </w:r>
      <w:r w:rsidRPr="008353CA"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7ACB5AA3">
                <wp:simplePos x="0" y="0"/>
                <wp:positionH relativeFrom="column">
                  <wp:posOffset>4002405</wp:posOffset>
                </wp:positionH>
                <wp:positionV relativeFrom="paragraph">
                  <wp:posOffset>1736090</wp:posOffset>
                </wp:positionV>
                <wp:extent cx="381000" cy="257175"/>
                <wp:effectExtent l="0" t="0" r="0" b="0"/>
                <wp:wrapNone/>
                <wp:docPr id="29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B5397" w14:textId="019FD686" w:rsidR="00A229A1" w:rsidRDefault="00A229A1" w:rsidP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45C6D733">
                                  <wp:extent cx="113030" cy="95369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5.15pt;margin-top:136.7pt;width:30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" stroked="f">
                <v:textbox>
                  <w:txbxContent>
                    <w:p w14:paraId="72DB5397" w14:textId="019FD686" w:rsidR="00A229A1" w:rsidRDefault="00A229A1" w:rsidP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45C6D733">
                            <wp:extent cx="113030" cy="95369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49FFF0F2">
                <wp:simplePos x="0" y="0"/>
                <wp:positionH relativeFrom="column">
                  <wp:posOffset>3550920</wp:posOffset>
                </wp:positionH>
                <wp:positionV relativeFrom="paragraph">
                  <wp:posOffset>975995</wp:posOffset>
                </wp:positionV>
                <wp:extent cx="438150" cy="0"/>
                <wp:effectExtent l="38100" t="76200" r="0" b="95250"/>
                <wp:wrapNone/>
                <wp:docPr id="35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79.6pt;margin-top:76.85pt;width:3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725BE227">
                <wp:simplePos x="0" y="0"/>
                <wp:positionH relativeFrom="column">
                  <wp:posOffset>1936115</wp:posOffset>
                </wp:positionH>
                <wp:positionV relativeFrom="paragraph">
                  <wp:posOffset>1581785</wp:posOffset>
                </wp:positionV>
                <wp:extent cx="1628775" cy="781050"/>
                <wp:effectExtent l="0" t="0" r="9525" b="0"/>
                <wp:wrapNone/>
                <wp:docPr id="13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7B33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¿Pasa Inspección?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35" type="#_x0000_t110" style="position:absolute;margin-left:152.45pt;margin-top:124.55pt;width:128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" fillcolor="#4f81bd [3204]" strokecolor="#4f81bd [3204]" strokeweight="2pt">
                <v:textbox>
                  <w:txbxContent>
                    <w:p w14:paraId="2FCD7B33" w14:textId="77777777" w:rsidR="00EF6EC4" w:rsidRPr="00EF6EC4" w:rsidRDefault="00EF6EC4" w:rsidP="00EF6E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¿Pasa Inspección?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7C09689">
                <wp:simplePos x="0" y="0"/>
                <wp:positionH relativeFrom="column">
                  <wp:posOffset>2921635</wp:posOffset>
                </wp:positionH>
                <wp:positionV relativeFrom="paragraph">
                  <wp:posOffset>2353945</wp:posOffset>
                </wp:positionV>
                <wp:extent cx="304800" cy="2571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A484" w14:textId="26C1879A" w:rsidR="00A229A1" w:rsidRDefault="00A229A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5D4173E8">
                                  <wp:extent cx="113030" cy="95369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0.05pt;margin-top:185.35pt;width:2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" stroked="f">
                <v:textbox>
                  <w:txbxContent>
                    <w:p w14:paraId="18EBA484" w14:textId="26C1879A" w:rsidR="00A229A1" w:rsidRDefault="00A229A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5D4173E8">
                            <wp:extent cx="113030" cy="95369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4C8D5D8">
                <wp:simplePos x="0" y="0"/>
                <wp:positionH relativeFrom="column">
                  <wp:posOffset>2755265</wp:posOffset>
                </wp:positionH>
                <wp:positionV relativeFrom="paragraph">
                  <wp:posOffset>2377440</wp:posOffset>
                </wp:positionV>
                <wp:extent cx="0" cy="400050"/>
                <wp:effectExtent l="95250" t="0" r="95250" b="38100"/>
                <wp:wrapNone/>
                <wp:docPr id="31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16.95pt;margin-top:187.2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0653CAEF">
                <wp:simplePos x="0" y="0"/>
                <wp:positionH relativeFrom="column">
                  <wp:posOffset>1900555</wp:posOffset>
                </wp:positionH>
                <wp:positionV relativeFrom="paragraph">
                  <wp:posOffset>2793365</wp:posOffset>
                </wp:positionV>
                <wp:extent cx="1685925" cy="514350"/>
                <wp:effectExtent l="0" t="0" r="9525" b="0"/>
                <wp:wrapNone/>
                <wp:docPr id="4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6719" w14:textId="6C093B40" w:rsidR="00EF6EC4" w:rsidRDefault="00EF6EC4" w:rsidP="00EF6EC4">
                            <w:pPr>
                              <w:jc w:val="center"/>
                            </w:pPr>
                            <w:r>
                              <w:t xml:space="preserve">Soldadura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7" style="position:absolute;margin-left:149.65pt;margin-top:219.95pt;width:13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" fillcolor="#4f81bd [3204]" strokecolor="#4f81bd [3204]" strokeweight="2pt">
                <v:textbox>
                  <w:txbxContent>
                    <w:p w14:paraId="7A126719" w14:textId="6C093B40" w:rsidR="00EF6EC4" w:rsidRDefault="00EF6EC4" w:rsidP="00EF6EC4">
                      <w:pPr>
                        <w:jc w:val="center"/>
                      </w:pPr>
                      <w:r>
                        <w:t xml:space="preserve">Soldadura Componentes 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DE56130">
                <wp:simplePos x="0" y="0"/>
                <wp:positionH relativeFrom="column">
                  <wp:posOffset>1353820</wp:posOffset>
                </wp:positionH>
                <wp:positionV relativeFrom="paragraph">
                  <wp:posOffset>3279775</wp:posOffset>
                </wp:positionV>
                <wp:extent cx="638175" cy="781050"/>
                <wp:effectExtent l="0" t="0" r="47625" b="38100"/>
                <wp:wrapNone/>
                <wp:docPr id="8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106.6pt;margin-top:258.25pt;width:50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5DCA888D">
                <wp:simplePos x="0" y="0"/>
                <wp:positionH relativeFrom="column">
                  <wp:posOffset>3586480</wp:posOffset>
                </wp:positionH>
                <wp:positionV relativeFrom="paragraph">
                  <wp:posOffset>5619750</wp:posOffset>
                </wp:positionV>
                <wp:extent cx="695325" cy="0"/>
                <wp:effectExtent l="0" t="76200" r="9525" b="95250"/>
                <wp:wrapNone/>
                <wp:docPr id="63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282.4pt;margin-top:442.5pt;width:54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9146098">
                <wp:simplePos x="0" y="0"/>
                <wp:positionH relativeFrom="column">
                  <wp:posOffset>4286885</wp:posOffset>
                </wp:positionH>
                <wp:positionV relativeFrom="paragraph">
                  <wp:posOffset>5120640</wp:posOffset>
                </wp:positionV>
                <wp:extent cx="1695450" cy="990600"/>
                <wp:effectExtent l="0" t="0" r="0" b="0"/>
                <wp:wrapNone/>
                <wp:docPr id="62" name="27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7E628" w14:textId="67AD7917" w:rsidR="00452075" w:rsidRPr="00452075" w:rsidRDefault="00452075" w:rsidP="004520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075">
                              <w:rPr>
                                <w:sz w:val="18"/>
                                <w:szCs w:val="18"/>
                              </w:rPr>
                              <w:t>¿Es Posible el re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Decisión" o:spid="_x0000_s1038" type="#_x0000_t110" style="position:absolute;margin-left:337.55pt;margin-top:403.2pt;width:133.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" fillcolor="#4f81bd [3204]" strokecolor="#4f81bd [3204]" strokeweight="2pt">
                <v:textbox>
                  <w:txbxContent>
                    <w:p w14:paraId="2157E628" w14:textId="67AD7917" w:rsidR="00452075" w:rsidRPr="00452075" w:rsidRDefault="00452075" w:rsidP="004520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075">
                        <w:rPr>
                          <w:sz w:val="18"/>
                          <w:szCs w:val="18"/>
                        </w:rPr>
                        <w:t>¿Es Posible el re trabajo?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1BA47A71">
                <wp:simplePos x="0" y="0"/>
                <wp:positionH relativeFrom="column">
                  <wp:posOffset>-177800</wp:posOffset>
                </wp:positionH>
                <wp:positionV relativeFrom="paragraph">
                  <wp:posOffset>4039870</wp:posOffset>
                </wp:positionV>
                <wp:extent cx="1524000" cy="523875"/>
                <wp:effectExtent l="0" t="0" r="0" b="9525"/>
                <wp:wrapNone/>
                <wp:docPr id="6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DAB86" w14:textId="77777777" w:rsidR="00EF6EC4" w:rsidRPr="00EF6EC4" w:rsidRDefault="00EF6EC4" w:rsidP="00EF6E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6EC4">
                              <w:rPr>
                                <w:sz w:val="20"/>
                                <w:szCs w:val="20"/>
                              </w:rPr>
                              <w:t>Recepción de Insumos (tornillos, tuercas)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9" style="position:absolute;margin-left:-14pt;margin-top:318.1pt;width:120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" fillcolor="#4f81bd [3204]" strokecolor="#4f81bd [3204]" strokeweight="2pt">
                <v:textbox>
                  <w:txbxContent>
                    <w:p w14:paraId="63CDAB86" w14:textId="77777777" w:rsidR="00EF6EC4" w:rsidRPr="00EF6EC4" w:rsidRDefault="00EF6EC4" w:rsidP="00EF6E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6EC4">
                        <w:rPr>
                          <w:sz w:val="20"/>
                          <w:szCs w:val="20"/>
                        </w:rPr>
                        <w:t>Recepción de Insumos (tornillos, tuercas)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682C3A86">
                <wp:simplePos x="0" y="0"/>
                <wp:positionH relativeFrom="column">
                  <wp:posOffset>-71120</wp:posOffset>
                </wp:positionH>
                <wp:positionV relativeFrom="paragraph">
                  <wp:posOffset>2793365</wp:posOffset>
                </wp:positionV>
                <wp:extent cx="1419225" cy="504825"/>
                <wp:effectExtent l="0" t="0" r="9525" b="9525"/>
                <wp:wrapNone/>
                <wp:docPr id="2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4DD3" w14:textId="7BE697F0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0" style="position:absolute;margin-left:-5.6pt;margin-top:219.95pt;width:111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" fillcolor="#4f81bd [3204]" strokecolor="#4f81bd [3204]" strokeweight="2pt">
                <v:textbox>
                  <w:txbxContent>
                    <w:p w14:paraId="777D4DD3" w14:textId="7BE697F0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24583D16">
                <wp:simplePos x="0" y="0"/>
                <wp:positionH relativeFrom="column">
                  <wp:posOffset>5118735</wp:posOffset>
                </wp:positionH>
                <wp:positionV relativeFrom="paragraph">
                  <wp:posOffset>4277360</wp:posOffset>
                </wp:positionV>
                <wp:extent cx="0" cy="850265"/>
                <wp:effectExtent l="0" t="0" r="19050" b="6985"/>
                <wp:wrapNone/>
                <wp:docPr id="71" name="2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6 Conector recto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05pt,336.8pt" to="403.05pt,4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0A7E710">
                <wp:simplePos x="0" y="0"/>
                <wp:positionH relativeFrom="column">
                  <wp:posOffset>4346575</wp:posOffset>
                </wp:positionH>
                <wp:positionV relativeFrom="paragraph">
                  <wp:posOffset>2781300</wp:posOffset>
                </wp:positionV>
                <wp:extent cx="1400175" cy="504825"/>
                <wp:effectExtent l="0" t="0" r="9525" b="9525"/>
                <wp:wrapNone/>
                <wp:docPr id="3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E8AE0" w14:textId="585FBE02" w:rsidR="00EF6EC4" w:rsidRDefault="00EF6EC4" w:rsidP="00EF6EC4">
                            <w:pPr>
                              <w:jc w:val="center"/>
                            </w:pPr>
                            <w:r>
                              <w:t>Soldadura de Componentes</w:t>
                            </w:r>
                            <w:r w:rsidR="0050162D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1" style="position:absolute;margin-left:342.25pt;margin-top:219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" fillcolor="#4f81bd [3204]" strokecolor="#4f81bd [3204]" strokeweight="2pt">
                <v:textbox>
                  <w:txbxContent>
                    <w:p w14:paraId="255E8AE0" w14:textId="585FBE02" w:rsidR="00EF6EC4" w:rsidRDefault="00EF6EC4" w:rsidP="00EF6EC4">
                      <w:pPr>
                        <w:jc w:val="center"/>
                      </w:pPr>
                      <w:r>
                        <w:t>Soldadura de Componentes</w:t>
                      </w:r>
                      <w:r w:rsidR="0050162D"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550FF7F2">
                <wp:simplePos x="0" y="0"/>
                <wp:positionH relativeFrom="column">
                  <wp:posOffset>3550920</wp:posOffset>
                </wp:positionH>
                <wp:positionV relativeFrom="paragraph">
                  <wp:posOffset>3279775</wp:posOffset>
                </wp:positionV>
                <wp:extent cx="866775" cy="809625"/>
                <wp:effectExtent l="38100" t="0" r="9525" b="28575"/>
                <wp:wrapNone/>
                <wp:docPr id="10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79.6pt;margin-top:258.25pt;width:68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1DA76E5">
                <wp:simplePos x="0" y="0"/>
                <wp:positionH relativeFrom="column">
                  <wp:posOffset>1936115</wp:posOffset>
                </wp:positionH>
                <wp:positionV relativeFrom="paragraph">
                  <wp:posOffset>4099560</wp:posOffset>
                </wp:positionV>
                <wp:extent cx="1647825" cy="352425"/>
                <wp:effectExtent l="0" t="0" r="9525" b="9525"/>
                <wp:wrapNone/>
                <wp:docPr id="5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E923C" w14:textId="77777777" w:rsidR="00EF6EC4" w:rsidRDefault="00EF6EC4" w:rsidP="00EF6EC4">
                            <w:pPr>
                              <w:jc w:val="center"/>
                            </w:pPr>
                            <w:r>
                              <w:t>Soldadura Conjunta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2" style="position:absolute;margin-left:152.45pt;margin-top:322.8pt;width:129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" fillcolor="#4f81bd [3204]" strokecolor="#4f81bd [3204]" strokeweight="2pt">
                <v:textbox>
                  <w:txbxContent>
                    <w:p w14:paraId="32CE923C" w14:textId="77777777" w:rsidR="00EF6EC4" w:rsidRDefault="00EF6EC4" w:rsidP="00EF6EC4">
                      <w:pPr>
                        <w:jc w:val="center"/>
                      </w:pPr>
                      <w:r>
                        <w:t>Soldadura Conjunta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EBD2B48">
                <wp:simplePos x="0" y="0"/>
                <wp:positionH relativeFrom="column">
                  <wp:posOffset>2731844</wp:posOffset>
                </wp:positionH>
                <wp:positionV relativeFrom="paragraph">
                  <wp:posOffset>3280319</wp:posOffset>
                </wp:positionV>
                <wp:extent cx="0" cy="781050"/>
                <wp:effectExtent l="95250" t="0" r="38100" b="38100"/>
                <wp:wrapNone/>
                <wp:docPr id="9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15.1pt;margin-top:258.3pt;width:0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8/1AEAAAAEAAAOAAAAZHJzL2Uyb0RvYy54bWysU9uOEzEMfUfiH6K805lWYllV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03B0AB2F">
                <wp:simplePos x="0" y="0"/>
                <wp:positionH relativeFrom="column">
                  <wp:posOffset>4798151</wp:posOffset>
                </wp:positionH>
                <wp:positionV relativeFrom="paragraph">
                  <wp:posOffset>6562527</wp:posOffset>
                </wp:positionV>
                <wp:extent cx="842645" cy="317500"/>
                <wp:effectExtent l="0" t="0" r="0" b="6350"/>
                <wp:wrapNone/>
                <wp:docPr id="82" name="2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5255" w14:textId="360B4EEB" w:rsidR="00284645" w:rsidRDefault="00284645" w:rsidP="00284645">
                            <w:pPr>
                              <w:jc w:val="center"/>
                            </w:pPr>
                            <w:proofErr w:type="spellStart"/>
                            <w:r>
                              <w:t>Scrap</w:t>
                            </w:r>
                            <w:proofErr w:type="spellEnd"/>
                          </w:p>
                          <w:p w14:paraId="6ADF6915" w14:textId="77777777" w:rsidR="00284645" w:rsidRDefault="0028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4 Rectángulo redondeado" o:spid="_x0000_s1043" style="position:absolute;margin-left:377.8pt;margin-top:516.75pt;width:66.3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" fillcolor="#4f81bd [3204]" strokecolor="#4f81bd [3204]" strokeweight="2pt">
                <v:textbox>
                  <w:txbxContent>
                    <w:p w14:paraId="5CE15255" w14:textId="360B4EEB" w:rsidR="00284645" w:rsidRDefault="00284645" w:rsidP="00284645">
                      <w:pPr>
                        <w:jc w:val="center"/>
                      </w:pPr>
                      <w:proofErr w:type="spellStart"/>
                      <w:r>
                        <w:t>Scrap</w:t>
                      </w:r>
                      <w:proofErr w:type="spellEnd"/>
                    </w:p>
                    <w:p w14:paraId="6ADF6915" w14:textId="77777777" w:rsidR="00284645" w:rsidRDefault="00284645"/>
                  </w:txbxContent>
                </v:textbox>
              </v:roundrect>
            </w:pict>
          </mc:Fallback>
        </mc:AlternateContent>
      </w:r>
      <w:r w:rsidRPr="008353CA">
        <w:t>Diagrama de Proceso de Panel de Instrumentos</w:t>
      </w:r>
      <w:r>
        <w:t xml:space="preserve"> (IP</w:t>
      </w:r>
      <w:bookmarkStart w:id="0" w:name="_GoBack"/>
      <w:bookmarkEnd w:id="0"/>
      <w:r>
        <w:t>)</w:t>
      </w:r>
    </w:p>
    <w:sectPr w:rsidR="00EF6EC4" w:rsidRPr="0083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C4"/>
    <w:rsid w:val="00284645"/>
    <w:rsid w:val="00452075"/>
    <w:rsid w:val="0050162D"/>
    <w:rsid w:val="005A5939"/>
    <w:rsid w:val="006456F9"/>
    <w:rsid w:val="00750328"/>
    <w:rsid w:val="008353CA"/>
    <w:rsid w:val="00A229A1"/>
    <w:rsid w:val="00A53471"/>
    <w:rsid w:val="00CB56CD"/>
    <w:rsid w:val="00CB731E"/>
    <w:rsid w:val="00E92B42"/>
    <w:rsid w:val="00EF6EC4"/>
    <w:rsid w:val="00F52C74"/>
    <w:rsid w:val="00F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3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12</cp:revision>
  <dcterms:created xsi:type="dcterms:W3CDTF">2010-05-26T19:47:00Z</dcterms:created>
  <dcterms:modified xsi:type="dcterms:W3CDTF">2010-05-26T20:44:00Z</dcterms:modified>
</cp:coreProperties>
</file>